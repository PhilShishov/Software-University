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6A85" w14:textId="46CFF01E" w:rsidR="005F108C" w:rsidRPr="00E34148" w:rsidRDefault="00046E4C" w:rsidP="00E74D77">
      <w:pPr>
        <w:pStyle w:val="Heading1"/>
        <w:jc w:val="center"/>
      </w:pPr>
      <w:r w:rsidRPr="00E34148">
        <w:t xml:space="preserve">Problem </w:t>
      </w:r>
      <w:r w:rsidR="00E74D77">
        <w:t>3</w:t>
      </w:r>
      <w:r w:rsidRPr="00E34148">
        <w:t xml:space="preserve">. </w:t>
      </w:r>
      <w:r w:rsidR="00410E5B">
        <w:t>JS</w:t>
      </w:r>
      <w:bookmarkStart w:id="0" w:name="_GoBack"/>
      <w:bookmarkEnd w:id="0"/>
      <w:r w:rsidR="00410E5B">
        <w:t xml:space="preserve"> Courses</w:t>
      </w:r>
    </w:p>
    <w:p w14:paraId="5F46526F" w14:textId="78D4DA24" w:rsidR="00046E4C" w:rsidRDefault="00046E4C">
      <w:r>
        <w:t xml:space="preserve">Use the </w:t>
      </w:r>
      <w:r w:rsidRPr="00046E4C">
        <w:rPr>
          <w:b/>
        </w:rPr>
        <w:t>index.html</w:t>
      </w:r>
      <w:r>
        <w:t xml:space="preserve"> and </w:t>
      </w:r>
      <w:r w:rsidRPr="00046E4C">
        <w:rPr>
          <w:b/>
        </w:rPr>
        <w:t>app.js</w:t>
      </w:r>
      <w:r>
        <w:t xml:space="preserve"> files to solve this problem.</w:t>
      </w:r>
      <w:r w:rsidR="0054054A">
        <w:t xml:space="preserve"> </w:t>
      </w:r>
      <w:r w:rsidRPr="0054054A">
        <w:t xml:space="preserve">You have </w:t>
      </w:r>
      <w:r w:rsidR="00A773B1" w:rsidRPr="0054054A">
        <w:rPr>
          <w:b/>
        </w:rPr>
        <w:t>NO</w:t>
      </w:r>
      <w:r w:rsidRPr="0054054A">
        <w:rPr>
          <w:b/>
        </w:rPr>
        <w:t xml:space="preserve"> permission</w:t>
      </w:r>
      <w:r w:rsidRPr="0054054A">
        <w:t xml:space="preserve"> to </w:t>
      </w:r>
      <w:r w:rsidR="005F108C" w:rsidRPr="0054054A">
        <w:t xml:space="preserve">directly </w:t>
      </w:r>
      <w:r w:rsidRPr="0054054A">
        <w:t xml:space="preserve">change the given </w:t>
      </w:r>
      <w:r w:rsidR="0054054A" w:rsidRPr="0054054A">
        <w:t>HTML</w:t>
      </w:r>
      <w:r w:rsidRPr="0054054A">
        <w:t xml:space="preserve"> code (</w:t>
      </w:r>
      <w:r w:rsidRPr="00141B67">
        <w:rPr>
          <w:rStyle w:val="CodeChar"/>
        </w:rPr>
        <w:t>index.html</w:t>
      </w:r>
      <w:r w:rsidRPr="0054054A">
        <w:t xml:space="preserve"> file)</w:t>
      </w:r>
      <w:r w:rsidR="000179AA">
        <w:t>.</w:t>
      </w:r>
    </w:p>
    <w:p w14:paraId="27D55586" w14:textId="0D0F5406" w:rsidR="00343F92" w:rsidRPr="00E74D77" w:rsidRDefault="00E74D77" w:rsidP="00E74D77">
      <w:r>
        <w:rPr>
          <w:noProof/>
        </w:rPr>
        <w:drawing>
          <wp:inline distT="0" distB="0" distL="0" distR="0" wp14:anchorId="59B17949" wp14:editId="121F8A91">
            <wp:extent cx="6055179" cy="2612137"/>
            <wp:effectExtent l="19050" t="19050" r="2222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778" cy="2621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D06B" w14:textId="567CC1DE" w:rsidR="00046E4C" w:rsidRPr="00901D6C" w:rsidRDefault="00046E4C" w:rsidP="00E34148">
      <w:pPr>
        <w:pStyle w:val="Heading3"/>
      </w:pPr>
      <w:r w:rsidRPr="00901D6C">
        <w:t xml:space="preserve">Your </w:t>
      </w:r>
      <w:r w:rsidR="00E74D77">
        <w:t>T</w:t>
      </w:r>
      <w:r w:rsidRPr="00901D6C">
        <w:t>ask</w:t>
      </w:r>
    </w:p>
    <w:p w14:paraId="0ACE7171" w14:textId="49F85713" w:rsidR="00046E4C" w:rsidRDefault="00A0054A" w:rsidP="00046E4C">
      <w:pPr>
        <w:rPr>
          <w:lang w:val="bg-BG"/>
        </w:rPr>
      </w:pPr>
      <w:r w:rsidRPr="00A0054A">
        <w:rPr>
          <w:b/>
        </w:rPr>
        <w:t>Write the missing JavaScript code</w:t>
      </w:r>
      <w:r w:rsidR="00506F58">
        <w:rPr>
          <w:b/>
          <w:lang w:val="bg-BG"/>
        </w:rPr>
        <w:t xml:space="preserve"> </w:t>
      </w:r>
      <w:r w:rsidR="00506F58">
        <w:t>to make</w:t>
      </w:r>
      <w:r w:rsidR="00141DB8">
        <w:t xml:space="preserve"> the</w:t>
      </w:r>
      <w:r w:rsidR="00E74D77">
        <w:t xml:space="preserve"> </w:t>
      </w:r>
      <w:r w:rsidR="00E74D77" w:rsidRPr="00E74D77">
        <w:rPr>
          <w:b/>
          <w:bCs/>
        </w:rPr>
        <w:t>planning for the next season of</w:t>
      </w:r>
      <w:r w:rsidR="00E74D77" w:rsidRPr="00E74D77">
        <w:rPr>
          <w:b/>
        </w:rPr>
        <w:t xml:space="preserve"> </w:t>
      </w:r>
      <w:r w:rsidR="00506F58" w:rsidRPr="00506F58">
        <w:rPr>
          <w:b/>
        </w:rPr>
        <w:t>SoftUni</w:t>
      </w:r>
      <w:r w:rsidR="00506F58">
        <w:t xml:space="preserve"> </w:t>
      </w:r>
      <w:r w:rsidR="00506F58" w:rsidRPr="00506F58">
        <w:rPr>
          <w:b/>
        </w:rPr>
        <w:t>Courses</w:t>
      </w:r>
      <w:r w:rsidR="00141DB8">
        <w:rPr>
          <w:b/>
        </w:rPr>
        <w:t xml:space="preserve"> functionality</w:t>
      </w:r>
      <w:r w:rsidR="00506F58">
        <w:t xml:space="preserve"> work as follow</w:t>
      </w:r>
      <w:r w:rsidR="005F108C">
        <w:t>s</w:t>
      </w:r>
      <w:r w:rsidR="00506F58">
        <w:t xml:space="preserve">: </w:t>
      </w:r>
    </w:p>
    <w:p w14:paraId="3B74AFBD" w14:textId="4BED451E" w:rsidR="00141DB8" w:rsidRDefault="00141DB8" w:rsidP="00046E4C">
      <w:r>
        <w:t xml:space="preserve">This season </w:t>
      </w:r>
      <w:r w:rsidRPr="00141DB8">
        <w:rPr>
          <w:b/>
        </w:rPr>
        <w:t>SoftUni</w:t>
      </w:r>
      <w:r>
        <w:t xml:space="preserve"> </w:t>
      </w:r>
      <w:r w:rsidR="0072662D">
        <w:t xml:space="preserve">has focused solely on </w:t>
      </w:r>
      <w:r>
        <w:t>JS courses</w:t>
      </w:r>
      <w:r w:rsidR="005F108C">
        <w:t>.</w:t>
      </w:r>
      <w:r>
        <w:t xml:space="preserve"> </w:t>
      </w:r>
      <w:r w:rsidR="005F108C">
        <w:t>T</w:t>
      </w:r>
      <w:r>
        <w:t>hat’s awesome</w:t>
      </w:r>
      <w:r w:rsidR="0072662D">
        <w:t>,</w:t>
      </w:r>
      <w:r>
        <w:t xml:space="preserve"> right? </w:t>
      </w:r>
      <w:r w:rsidRPr="00141DB8">
        <w:rPr>
          <w:b/>
        </w:rPr>
        <w:t>The</w:t>
      </w:r>
      <w:r>
        <w:t xml:space="preserve"> </w:t>
      </w:r>
      <w:r w:rsidRPr="00141DB8">
        <w:rPr>
          <w:b/>
        </w:rPr>
        <w:t>available</w:t>
      </w:r>
      <w:r>
        <w:t xml:space="preserve"> </w:t>
      </w:r>
      <w:r w:rsidRPr="00141DB8">
        <w:rPr>
          <w:b/>
        </w:rPr>
        <w:t>courses</w:t>
      </w:r>
      <w:r>
        <w:t xml:space="preserve"> </w:t>
      </w:r>
      <w:r w:rsidR="00777AEE">
        <w:t>are</w:t>
      </w:r>
      <w:r>
        <w:t>:</w:t>
      </w:r>
    </w:p>
    <w:p w14:paraId="2D810F67" w14:textId="78923558" w:rsidR="00141DB8" w:rsidRPr="00141DB8" w:rsidRDefault="00141DB8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 w:rsidR="00777AEE">
        <w:rPr>
          <w:b/>
        </w:rPr>
        <w:t>S</w:t>
      </w:r>
      <w:r w:rsidRPr="00141DB8">
        <w:rPr>
          <w:b/>
        </w:rPr>
        <w:t xml:space="preserve"> Fundamentals</w:t>
      </w:r>
      <w:r>
        <w:t xml:space="preserve"> </w:t>
      </w:r>
      <w:r w:rsidR="00F26B1F">
        <w:t>–</w:t>
      </w:r>
      <w:r>
        <w:t xml:space="preserve"> 170</w:t>
      </w:r>
      <w:r w:rsidR="00F26B1F">
        <w:t xml:space="preserve"> BGN</w:t>
      </w:r>
    </w:p>
    <w:p w14:paraId="50BF6D72" w14:textId="0ACC5187" w:rsidR="00141DB8" w:rsidRPr="00141DB8" w:rsidRDefault="004044E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S</w:t>
      </w:r>
      <w:r w:rsidR="00141DB8" w:rsidRPr="00141DB8">
        <w:rPr>
          <w:b/>
        </w:rPr>
        <w:t xml:space="preserve"> Advanced</w:t>
      </w:r>
      <w:r w:rsidR="00141DB8">
        <w:t xml:space="preserve"> </w:t>
      </w:r>
      <w:r>
        <w:t>-</w:t>
      </w:r>
      <w:r w:rsidR="00141DB8">
        <w:t xml:space="preserve"> 180</w:t>
      </w:r>
      <w:r w:rsidR="00F26B1F" w:rsidRPr="00F26B1F">
        <w:t xml:space="preserve"> </w:t>
      </w:r>
      <w:r w:rsidR="00F26B1F">
        <w:t>BGN</w:t>
      </w:r>
    </w:p>
    <w:p w14:paraId="7C278713" w14:textId="45342E94" w:rsidR="00141DB8" w:rsidRPr="00141DB8" w:rsidRDefault="004044E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S</w:t>
      </w:r>
      <w:r w:rsidR="00141DB8" w:rsidRPr="00141DB8">
        <w:rPr>
          <w:b/>
        </w:rPr>
        <w:t xml:space="preserve"> Applications</w:t>
      </w:r>
      <w:r w:rsidR="00141DB8">
        <w:t xml:space="preserve"> </w:t>
      </w:r>
      <w:r w:rsidR="00CD54A0">
        <w:t xml:space="preserve">- </w:t>
      </w:r>
      <w:r w:rsidR="00141DB8">
        <w:t>190</w:t>
      </w:r>
      <w:r w:rsidR="00F26B1F">
        <w:t xml:space="preserve"> BGN</w:t>
      </w:r>
    </w:p>
    <w:p w14:paraId="6C836AB0" w14:textId="76E6D074" w:rsidR="00141DB8" w:rsidRPr="008C5BA1" w:rsidRDefault="004044E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S</w:t>
      </w:r>
      <w:r w:rsidR="00141DB8" w:rsidRPr="00141DB8">
        <w:rPr>
          <w:b/>
        </w:rPr>
        <w:t xml:space="preserve"> Web</w:t>
      </w:r>
      <w:r w:rsidR="004850B1">
        <w:rPr>
          <w:b/>
        </w:rPr>
        <w:t xml:space="preserve"> </w:t>
      </w:r>
      <w:r w:rsidR="00E17648">
        <w:t>-</w:t>
      </w:r>
      <w:r w:rsidR="00E5433B">
        <w:t xml:space="preserve"> </w:t>
      </w:r>
      <w:r w:rsidR="00141DB8">
        <w:t>490</w:t>
      </w:r>
      <w:r w:rsidR="00E17648">
        <w:t xml:space="preserve"> BGN</w:t>
      </w:r>
    </w:p>
    <w:p w14:paraId="3E720EC8" w14:textId="2FB63CDB" w:rsidR="008C5BA1" w:rsidRPr="00974E16" w:rsidRDefault="00974E16" w:rsidP="00974E16">
      <w:pPr>
        <w:rPr>
          <w:lang w:val="bg-BG"/>
        </w:rPr>
      </w:pPr>
      <w:r w:rsidRPr="00603002">
        <w:t>T</w:t>
      </w:r>
      <w:r w:rsidR="008C5BA1" w:rsidRPr="00603002">
        <w:t>he</w:t>
      </w:r>
      <w:r w:rsidR="000B465D" w:rsidRPr="000B465D">
        <w:t xml:space="preserve"> </w:t>
      </w:r>
      <w:r w:rsidR="000B465D">
        <w:t>offered</w:t>
      </w:r>
      <w:r w:rsidR="008C5BA1">
        <w:t xml:space="preserve"> </w:t>
      </w:r>
      <w:r w:rsidR="008C5BA1" w:rsidRPr="00974E16">
        <w:rPr>
          <w:b/>
        </w:rPr>
        <w:t>education form</w:t>
      </w:r>
      <w:r w:rsidR="0008009D">
        <w:rPr>
          <w:b/>
        </w:rPr>
        <w:t xml:space="preserve">s </w:t>
      </w:r>
      <w:r w:rsidR="0008009D">
        <w:t>are</w:t>
      </w:r>
      <w:r w:rsidR="008C5BA1">
        <w:t xml:space="preserve"> </w:t>
      </w:r>
      <w:r w:rsidR="008C5BA1" w:rsidRPr="0008009D">
        <w:rPr>
          <w:b/>
        </w:rPr>
        <w:t>Onsite</w:t>
      </w:r>
      <w:r w:rsidR="008C5BA1" w:rsidRPr="0008009D">
        <w:t xml:space="preserve"> </w:t>
      </w:r>
      <w:r w:rsidR="0008009D" w:rsidRPr="0008009D">
        <w:t>and</w:t>
      </w:r>
      <w:r w:rsidR="008C5BA1" w:rsidRPr="0008009D">
        <w:t xml:space="preserve"> </w:t>
      </w:r>
      <w:r w:rsidR="008C5BA1" w:rsidRPr="0008009D">
        <w:rPr>
          <w:b/>
        </w:rPr>
        <w:t>Online</w:t>
      </w:r>
      <w:r w:rsidR="00603002">
        <w:rPr>
          <w:b/>
        </w:rPr>
        <w:t>.</w:t>
      </w:r>
    </w:p>
    <w:p w14:paraId="22DFDE7D" w14:textId="070ED7CF" w:rsidR="00141DB8" w:rsidRDefault="00465C6C" w:rsidP="00141DB8">
      <w:pPr>
        <w:rPr>
          <w:b/>
        </w:rPr>
      </w:pPr>
      <w:r w:rsidRPr="00465C6C">
        <w:t>The</w:t>
      </w:r>
      <w:r>
        <w:rPr>
          <w:b/>
        </w:rPr>
        <w:t xml:space="preserve"> </w:t>
      </w:r>
      <w:r w:rsidR="007D55F8">
        <w:rPr>
          <w:b/>
        </w:rPr>
        <w:t xml:space="preserve">JS </w:t>
      </w:r>
      <w:r w:rsidR="00141DB8">
        <w:rPr>
          <w:b/>
        </w:rPr>
        <w:t xml:space="preserve">Fundamentals, </w:t>
      </w:r>
      <w:r w:rsidR="007D55F8">
        <w:rPr>
          <w:b/>
        </w:rPr>
        <w:t xml:space="preserve">JS </w:t>
      </w:r>
      <w:r w:rsidR="00141DB8">
        <w:rPr>
          <w:b/>
        </w:rPr>
        <w:t xml:space="preserve">Advanced </w:t>
      </w:r>
      <w:r w:rsidR="00141DB8" w:rsidRPr="00E46EFA">
        <w:t>and</w:t>
      </w:r>
      <w:r w:rsidR="00141DB8">
        <w:rPr>
          <w:b/>
        </w:rPr>
        <w:t xml:space="preserve"> </w:t>
      </w:r>
      <w:r w:rsidR="00401E8D">
        <w:rPr>
          <w:b/>
        </w:rPr>
        <w:t xml:space="preserve">JS </w:t>
      </w:r>
      <w:r w:rsidR="00141DB8">
        <w:rPr>
          <w:b/>
        </w:rPr>
        <w:t>Application</w:t>
      </w:r>
      <w:r w:rsidR="00141DB8">
        <w:t xml:space="preserve"> </w:t>
      </w:r>
      <w:r>
        <w:t xml:space="preserve">courses </w:t>
      </w:r>
      <w:r w:rsidR="00141DB8">
        <w:t xml:space="preserve">form a whole </w:t>
      </w:r>
      <w:r w:rsidR="00141DB8" w:rsidRPr="00141DB8">
        <w:rPr>
          <w:b/>
        </w:rPr>
        <w:t>Module</w:t>
      </w:r>
      <w:r w:rsidR="00141DB8">
        <w:rPr>
          <w:b/>
        </w:rPr>
        <w:t>.</w:t>
      </w:r>
    </w:p>
    <w:p w14:paraId="331DFD5A" w14:textId="0ACE2686" w:rsidR="00141DB8" w:rsidRPr="00FC1D5D" w:rsidRDefault="008C5BA1" w:rsidP="00141DB8">
      <w:pPr>
        <w:rPr>
          <w:lang w:val="bg-BG"/>
        </w:rPr>
      </w:pPr>
      <w:r>
        <w:t>Fortunately</w:t>
      </w:r>
      <w:r w:rsidR="00141DB8">
        <w:t>,</w:t>
      </w:r>
      <w:r>
        <w:t xml:space="preserve"> there are some cases where students receive a </w:t>
      </w:r>
      <w:r w:rsidRPr="008C5BA1">
        <w:rPr>
          <w:b/>
        </w:rPr>
        <w:t>discount</w:t>
      </w:r>
      <w:r>
        <w:t>:</w:t>
      </w:r>
    </w:p>
    <w:p w14:paraId="21A88932" w14:textId="022A1413" w:rsidR="008C5BA1" w:rsidRPr="008C5BA1" w:rsidRDefault="008C5BA1" w:rsidP="008C5BA1">
      <w:pPr>
        <w:pStyle w:val="ListParagraph"/>
        <w:numPr>
          <w:ilvl w:val="0"/>
          <w:numId w:val="3"/>
        </w:numPr>
      </w:pPr>
      <w:r>
        <w:t xml:space="preserve">If </w:t>
      </w:r>
      <w:r w:rsidR="003F0855" w:rsidRPr="00141DB8">
        <w:rPr>
          <w:b/>
        </w:rPr>
        <w:t>J</w:t>
      </w:r>
      <w:r w:rsidR="003F0855">
        <w:rPr>
          <w:b/>
        </w:rPr>
        <w:t>S</w:t>
      </w:r>
      <w:r w:rsidRPr="008C5BA1">
        <w:rPr>
          <w:b/>
        </w:rPr>
        <w:t xml:space="preserve"> Advanced</w:t>
      </w:r>
      <w:r>
        <w:t xml:space="preserve"> is combined with </w:t>
      </w:r>
      <w:r w:rsidR="003F0855" w:rsidRPr="00141DB8">
        <w:rPr>
          <w:b/>
        </w:rPr>
        <w:t>J</w:t>
      </w:r>
      <w:r w:rsidR="003F0855">
        <w:rPr>
          <w:b/>
        </w:rPr>
        <w:t>S</w:t>
      </w:r>
      <w:r w:rsidRPr="008C5BA1">
        <w:rPr>
          <w:b/>
        </w:rPr>
        <w:t xml:space="preserve"> Fundamentals</w:t>
      </w:r>
      <w:r w:rsidR="0008009D">
        <w:rPr>
          <w:b/>
        </w:rPr>
        <w:t>,</w:t>
      </w:r>
      <w:r>
        <w:t xml:space="preserve"> </w:t>
      </w:r>
      <w:r w:rsidRPr="007008B4">
        <w:t xml:space="preserve">the </w:t>
      </w:r>
      <w:r w:rsidR="0008009D" w:rsidRPr="007008B4">
        <w:t>student receives a</w:t>
      </w:r>
      <w:r w:rsidR="0008009D">
        <w:rPr>
          <w:b/>
        </w:rPr>
        <w:t xml:space="preserve"> 10% discount </w:t>
      </w:r>
      <w:r w:rsidR="0008009D" w:rsidRPr="00E70052">
        <w:t xml:space="preserve">on </w:t>
      </w:r>
      <w:r w:rsidR="0008009D" w:rsidRPr="0013584F">
        <w:rPr>
          <w:b/>
        </w:rPr>
        <w:t>JS Advanced</w:t>
      </w:r>
      <w:r w:rsidR="0008009D">
        <w:rPr>
          <w:b/>
        </w:rPr>
        <w:t>.</w:t>
      </w:r>
    </w:p>
    <w:p w14:paraId="2AC429A4" w14:textId="41E3AEC0" w:rsidR="008C5BA1" w:rsidRDefault="008C5BA1" w:rsidP="008C5BA1">
      <w:pPr>
        <w:pStyle w:val="ListParagraph"/>
        <w:numPr>
          <w:ilvl w:val="0"/>
          <w:numId w:val="3"/>
        </w:numPr>
      </w:pPr>
      <w:r>
        <w:t xml:space="preserve">If </w:t>
      </w:r>
      <w:r w:rsidRPr="008C5BA1">
        <w:rPr>
          <w:b/>
        </w:rPr>
        <w:t>all three</w:t>
      </w:r>
      <w:r>
        <w:t xml:space="preserve"> courses are selected (</w:t>
      </w:r>
      <w:r w:rsidR="00EE3DD4">
        <w:t xml:space="preserve">JS </w:t>
      </w:r>
      <w:r w:rsidRPr="003F0855">
        <w:t xml:space="preserve">Fundamentals, </w:t>
      </w:r>
      <w:r w:rsidR="00EE3DD4">
        <w:t xml:space="preserve">JS </w:t>
      </w:r>
      <w:r w:rsidRPr="003F0855">
        <w:t xml:space="preserve">Advanced and </w:t>
      </w:r>
      <w:r w:rsidR="00EE3DD4">
        <w:t xml:space="preserve">JS </w:t>
      </w:r>
      <w:r w:rsidRPr="003F0855">
        <w:t>Applications</w:t>
      </w:r>
      <w:r>
        <w:t xml:space="preserve">), students receive a </w:t>
      </w:r>
      <w:r w:rsidRPr="008C5BA1">
        <w:rPr>
          <w:b/>
        </w:rPr>
        <w:t>module discount</w:t>
      </w:r>
      <w:r>
        <w:t xml:space="preserve"> </w:t>
      </w:r>
      <w:r w:rsidR="00901D6C">
        <w:t xml:space="preserve">- </w:t>
      </w:r>
      <w:r w:rsidRPr="008C5BA1">
        <w:rPr>
          <w:b/>
        </w:rPr>
        <w:t>6%</w:t>
      </w:r>
      <w:r>
        <w:t xml:space="preserve"> </w:t>
      </w:r>
      <w:r w:rsidR="00901D6C">
        <w:t>on</w:t>
      </w:r>
      <w:r w:rsidR="0008009D">
        <w:t xml:space="preserve"> </w:t>
      </w:r>
      <w:r w:rsidRPr="00314E38">
        <w:t xml:space="preserve">the </w:t>
      </w:r>
      <w:r w:rsidR="005F2379" w:rsidRPr="00314E38">
        <w:t>module's</w:t>
      </w:r>
      <w:r w:rsidR="0072662D">
        <w:rPr>
          <w:b/>
        </w:rPr>
        <w:t xml:space="preserve"> total price</w:t>
      </w:r>
      <w:r>
        <w:t>.</w:t>
      </w:r>
    </w:p>
    <w:p w14:paraId="49A6526B" w14:textId="2B54ECC6" w:rsidR="008C5BA1" w:rsidRDefault="008C5BA1" w:rsidP="008C5BA1">
      <w:pPr>
        <w:pStyle w:val="ListParagraph"/>
        <w:numPr>
          <w:ilvl w:val="0"/>
          <w:numId w:val="3"/>
        </w:numPr>
      </w:pPr>
      <w:r>
        <w:t xml:space="preserve">If </w:t>
      </w:r>
      <w:r w:rsidRPr="008C5BA1">
        <w:rPr>
          <w:b/>
        </w:rPr>
        <w:t>all available courses</w:t>
      </w:r>
      <w:r>
        <w:t xml:space="preserve"> are selected</w:t>
      </w:r>
      <w:r w:rsidR="00232CD0">
        <w:t>,</w:t>
      </w:r>
      <w:r>
        <w:t xml:space="preserve"> students get a </w:t>
      </w:r>
      <w:r w:rsidRPr="00DB0B81">
        <w:rPr>
          <w:b/>
        </w:rPr>
        <w:t>bonus</w:t>
      </w:r>
      <w:r>
        <w:t xml:space="preserve"> </w:t>
      </w:r>
      <w:r w:rsidRPr="00DB0B81">
        <w:rPr>
          <w:b/>
        </w:rPr>
        <w:t>course</w:t>
      </w:r>
      <w:r>
        <w:t xml:space="preserve"> </w:t>
      </w:r>
      <w:r w:rsidR="009B70D9">
        <w:t>-</w:t>
      </w:r>
      <w:r>
        <w:t xml:space="preserve"> </w:t>
      </w:r>
      <w:r w:rsidR="009B70D9">
        <w:t>'</w:t>
      </w:r>
      <w:r w:rsidR="00DB0B81" w:rsidRPr="00DB0B81">
        <w:rPr>
          <w:b/>
        </w:rPr>
        <w:t>HTML</w:t>
      </w:r>
      <w:r w:rsidR="00DB0B81">
        <w:t xml:space="preserve"> </w:t>
      </w:r>
      <w:r w:rsidR="00DB0B81" w:rsidRPr="00DB0B81">
        <w:rPr>
          <w:b/>
        </w:rPr>
        <w:t>and</w:t>
      </w:r>
      <w:r w:rsidR="00DB0B81">
        <w:t xml:space="preserve"> </w:t>
      </w:r>
      <w:r w:rsidR="00DB0B81" w:rsidRPr="00DB0B81">
        <w:rPr>
          <w:b/>
        </w:rPr>
        <w:t>CSS</w:t>
      </w:r>
      <w:r w:rsidR="009B70D9">
        <w:t>'</w:t>
      </w:r>
      <w:r>
        <w:t>.</w:t>
      </w:r>
    </w:p>
    <w:p w14:paraId="33DC81BF" w14:textId="67ADFC9C" w:rsidR="00DB0B81" w:rsidRDefault="00DB0B81" w:rsidP="008C5BA1">
      <w:pPr>
        <w:pStyle w:val="ListParagraph"/>
        <w:numPr>
          <w:ilvl w:val="0"/>
          <w:numId w:val="3"/>
        </w:numPr>
      </w:pPr>
      <w:r>
        <w:t xml:space="preserve">Students also get a </w:t>
      </w:r>
      <w:r w:rsidRPr="00DB0B81">
        <w:rPr>
          <w:b/>
        </w:rPr>
        <w:t>discount</w:t>
      </w:r>
      <w:r>
        <w:t xml:space="preserve"> if their </w:t>
      </w:r>
      <w:r w:rsidRPr="00DB0B81">
        <w:rPr>
          <w:b/>
        </w:rPr>
        <w:t>education</w:t>
      </w:r>
      <w:r>
        <w:t xml:space="preserve"> </w:t>
      </w:r>
      <w:r w:rsidRPr="00DB0B81">
        <w:rPr>
          <w:b/>
        </w:rPr>
        <w:t>form</w:t>
      </w:r>
      <w:r>
        <w:t xml:space="preserve"> is </w:t>
      </w:r>
      <w:r w:rsidRPr="00DB0B81">
        <w:rPr>
          <w:b/>
        </w:rPr>
        <w:t>online</w:t>
      </w:r>
      <w:r w:rsidR="007433DD">
        <w:rPr>
          <w:b/>
        </w:rPr>
        <w:t xml:space="preserve"> </w:t>
      </w:r>
      <w:r w:rsidR="00901D6C">
        <w:t xml:space="preserve">- </w:t>
      </w:r>
      <w:r w:rsidR="00901D6C">
        <w:rPr>
          <w:b/>
        </w:rPr>
        <w:t xml:space="preserve">6% </w:t>
      </w:r>
      <w:r w:rsidR="007433DD">
        <w:rPr>
          <w:b/>
        </w:rPr>
        <w:t>on all courses.</w:t>
      </w:r>
    </w:p>
    <w:p w14:paraId="1162E441" w14:textId="701DF140" w:rsidR="000F0491" w:rsidRDefault="00DB0B81" w:rsidP="00DB0B81">
      <w:pPr>
        <w:ind w:left="360"/>
      </w:pPr>
      <w:r>
        <w:t>You need to</w:t>
      </w:r>
      <w:r w:rsidR="005C57FB">
        <w:t xml:space="preserve"> </w:t>
      </w:r>
      <w:r w:rsidR="005C57FB" w:rsidRPr="005C57FB">
        <w:rPr>
          <w:b/>
        </w:rPr>
        <w:t>CCC</w:t>
      </w:r>
      <w:r w:rsidR="000F0491">
        <w:t>:</w:t>
      </w:r>
    </w:p>
    <w:p w14:paraId="0863A8C4" w14:textId="67A61AC4" w:rsidR="000F0491" w:rsidRDefault="005C57FB" w:rsidP="000F0491">
      <w:pPr>
        <w:pStyle w:val="ListParagraph"/>
        <w:numPr>
          <w:ilvl w:val="0"/>
          <w:numId w:val="4"/>
        </w:numPr>
      </w:pPr>
      <w:r>
        <w:rPr>
          <w:b/>
        </w:rPr>
        <w:t>C</w:t>
      </w:r>
      <w:r w:rsidR="00DB0B81" w:rsidRPr="000F0491">
        <w:rPr>
          <w:b/>
        </w:rPr>
        <w:t>heck</w:t>
      </w:r>
      <w:r w:rsidR="00DB0B81">
        <w:t xml:space="preserve"> which </w:t>
      </w:r>
      <w:r w:rsidR="00DB0B81" w:rsidRPr="000F0491">
        <w:rPr>
          <w:b/>
        </w:rPr>
        <w:t>courses</w:t>
      </w:r>
      <w:r w:rsidR="00DB0B81">
        <w:t xml:space="preserve"> and </w:t>
      </w:r>
      <w:r w:rsidR="00DB0B81" w:rsidRPr="000F0491">
        <w:rPr>
          <w:b/>
        </w:rPr>
        <w:t>education</w:t>
      </w:r>
      <w:r w:rsidR="00DB0B81">
        <w:t xml:space="preserve"> </w:t>
      </w:r>
      <w:r w:rsidR="00DB0B81" w:rsidRPr="000F0491">
        <w:rPr>
          <w:b/>
        </w:rPr>
        <w:t>form</w:t>
      </w:r>
      <w:r w:rsidR="00DB0B81">
        <w:t xml:space="preserve"> </w:t>
      </w:r>
      <w:r w:rsidR="000F0491" w:rsidRPr="00FC1D5D">
        <w:t>are</w:t>
      </w:r>
      <w:r w:rsidR="00DB0B81">
        <w:t xml:space="preserve"> selected</w:t>
      </w:r>
      <w:r w:rsidR="009D0F66">
        <w:t>.</w:t>
      </w:r>
    </w:p>
    <w:p w14:paraId="29BFC9E4" w14:textId="18C0EBE7" w:rsidR="00DB0B81" w:rsidRDefault="005C57FB" w:rsidP="000F0491">
      <w:pPr>
        <w:pStyle w:val="ListParagraph"/>
        <w:numPr>
          <w:ilvl w:val="0"/>
          <w:numId w:val="4"/>
        </w:numPr>
      </w:pPr>
      <w:r w:rsidRPr="005C57FB">
        <w:rPr>
          <w:b/>
        </w:rPr>
        <w:t>C</w:t>
      </w:r>
      <w:r w:rsidR="000F0491" w:rsidRPr="005C57FB">
        <w:rPr>
          <w:b/>
        </w:rPr>
        <w:t>reate</w:t>
      </w:r>
      <w:r w:rsidR="000F0491">
        <w:t xml:space="preserve"> a </w:t>
      </w:r>
      <w:r w:rsidR="000F0491" w:rsidRPr="000F0491">
        <w:rPr>
          <w:b/>
        </w:rPr>
        <w:t>list item</w:t>
      </w:r>
      <w:r w:rsidR="000F0491" w:rsidRPr="000F0491">
        <w:t xml:space="preserve"> </w:t>
      </w:r>
      <w:r w:rsidR="000F0491">
        <w:t xml:space="preserve">for every </w:t>
      </w:r>
      <w:r w:rsidR="000F0491" w:rsidRPr="000F0491">
        <w:rPr>
          <w:b/>
        </w:rPr>
        <w:t xml:space="preserve">course </w:t>
      </w:r>
      <w:r w:rsidR="000F0491">
        <w:t xml:space="preserve">and append </w:t>
      </w:r>
      <w:r w:rsidR="00901D6C">
        <w:t xml:space="preserve">it </w:t>
      </w:r>
      <w:r w:rsidR="000F0491">
        <w:t xml:space="preserve">to the given </w:t>
      </w:r>
      <w:r w:rsidR="000F0491" w:rsidRPr="000F0491">
        <w:rPr>
          <w:b/>
        </w:rPr>
        <w:t>unordered</w:t>
      </w:r>
      <w:r w:rsidR="000F0491">
        <w:t xml:space="preserve"> </w:t>
      </w:r>
      <w:r w:rsidR="000F0491" w:rsidRPr="000F0491">
        <w:rPr>
          <w:b/>
        </w:rPr>
        <w:t>list</w:t>
      </w:r>
      <w:r w:rsidR="009D0F66">
        <w:rPr>
          <w:b/>
        </w:rPr>
        <w:t>.</w:t>
      </w:r>
    </w:p>
    <w:p w14:paraId="3959B746" w14:textId="28FA5A99" w:rsidR="000F0491" w:rsidRDefault="000F0491" w:rsidP="000F0491">
      <w:pPr>
        <w:pStyle w:val="ListParagraph"/>
        <w:numPr>
          <w:ilvl w:val="0"/>
          <w:numId w:val="4"/>
        </w:numPr>
      </w:pPr>
      <w:r w:rsidRPr="005C57FB">
        <w:rPr>
          <w:b/>
        </w:rPr>
        <w:t>Calculate</w:t>
      </w:r>
      <w:r>
        <w:t xml:space="preserve"> the </w:t>
      </w:r>
      <w:r w:rsidRPr="005C57FB">
        <w:rPr>
          <w:b/>
        </w:rPr>
        <w:t>total price</w:t>
      </w:r>
      <w:r>
        <w:t xml:space="preserve"> </w:t>
      </w:r>
      <w:r w:rsidR="00901D6C">
        <w:t xml:space="preserve">of </w:t>
      </w:r>
      <w:r w:rsidR="005C57FB" w:rsidRPr="005C57FB">
        <w:rPr>
          <w:b/>
        </w:rPr>
        <w:t>all courses</w:t>
      </w:r>
      <w:r w:rsidR="007008B4">
        <w:rPr>
          <w:b/>
        </w:rPr>
        <w:t xml:space="preserve"> </w:t>
      </w:r>
      <w:r w:rsidR="007008B4">
        <w:t>the student has signed up for</w:t>
      </w:r>
      <w:r w:rsidR="005C57FB">
        <w:t xml:space="preserve"> and </w:t>
      </w:r>
      <w:r w:rsidR="005C57FB" w:rsidRPr="005C57FB">
        <w:rPr>
          <w:b/>
        </w:rPr>
        <w:t>update</w:t>
      </w:r>
      <w:r w:rsidR="005C57FB">
        <w:t xml:space="preserve"> the </w:t>
      </w:r>
      <w:r w:rsidR="005C57FB" w:rsidRPr="005C57FB">
        <w:rPr>
          <w:b/>
        </w:rPr>
        <w:t>cost</w:t>
      </w:r>
      <w:r w:rsidR="009D0F66">
        <w:rPr>
          <w:b/>
        </w:rPr>
        <w:t>.</w:t>
      </w:r>
    </w:p>
    <w:p w14:paraId="4ABBA314" w14:textId="1D799766" w:rsidR="00DB0B81" w:rsidRPr="008C5BA1" w:rsidRDefault="000F0491" w:rsidP="00E3414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CB1E790" wp14:editId="6C88E6E3">
            <wp:extent cx="2792389" cy="2036801"/>
            <wp:effectExtent l="19050" t="19050" r="2730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287" cy="2053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19D5C" w14:textId="6490D62E" w:rsidR="00046E4C" w:rsidRDefault="00343F92" w:rsidP="00D4796E">
      <w:pPr>
        <w:pStyle w:val="Heading2"/>
        <w:numPr>
          <w:ilvl w:val="0"/>
          <w:numId w:val="0"/>
        </w:numPr>
      </w:pPr>
      <w:r w:rsidRPr="00E34148">
        <w:rPr>
          <w:rStyle w:val="Heading3Char"/>
          <w:b/>
        </w:rPr>
        <w:t>Example</w:t>
      </w:r>
      <w:r w:rsidR="001C07B2">
        <w:rPr>
          <w:rStyle w:val="Heading3Char"/>
          <w:b/>
        </w:rPr>
        <w:t>:</w:t>
      </w:r>
    </w:p>
    <w:p w14:paraId="56914413" w14:textId="457873C8" w:rsidR="00DB0B81" w:rsidRDefault="00D15489" w:rsidP="006C51E5">
      <w:pPr>
        <w:jc w:val="center"/>
      </w:pPr>
      <w:r>
        <w:rPr>
          <w:noProof/>
        </w:rPr>
        <w:drawing>
          <wp:inline distT="0" distB="0" distL="0" distR="0" wp14:anchorId="38FEAA48" wp14:editId="0758D525">
            <wp:extent cx="6104659" cy="2043930"/>
            <wp:effectExtent l="19050" t="19050" r="1079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8178" cy="2055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1F161" w14:textId="372ECA15" w:rsidR="00DB0B81" w:rsidRDefault="00E417B1" w:rsidP="006C51E5">
      <w:pPr>
        <w:jc w:val="center"/>
      </w:pPr>
      <w:r>
        <w:rPr>
          <w:noProof/>
        </w:rPr>
        <w:drawing>
          <wp:inline distT="0" distB="0" distL="0" distR="0" wp14:anchorId="18ECE608" wp14:editId="0C77917C">
            <wp:extent cx="3229841" cy="2475077"/>
            <wp:effectExtent l="19050" t="19050" r="2794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780" cy="2505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37CA4FE" w14:textId="28343EF4" w:rsidR="00A40703" w:rsidRPr="00E34148" w:rsidRDefault="00A40703" w:rsidP="00E34148">
      <w:pPr>
        <w:pStyle w:val="Heading3"/>
      </w:pPr>
      <w:r w:rsidRPr="00E34148">
        <w:t>Hint</w:t>
      </w:r>
    </w:p>
    <w:p w14:paraId="50E9A9D9" w14:textId="7E957559" w:rsidR="00795B3D" w:rsidRDefault="00A40703" w:rsidP="00A40703">
      <w:pPr>
        <w:pStyle w:val="ListParagraph"/>
        <w:numPr>
          <w:ilvl w:val="0"/>
          <w:numId w:val="5"/>
        </w:numPr>
      </w:pPr>
      <w:r>
        <w:t xml:space="preserve">A student can receive </w:t>
      </w:r>
      <w:r w:rsidRPr="00A40703">
        <w:rPr>
          <w:b/>
        </w:rPr>
        <w:t>more than one discount</w:t>
      </w:r>
      <w:r w:rsidR="006C51E5">
        <w:rPr>
          <w:b/>
        </w:rPr>
        <w:t>.</w:t>
      </w:r>
    </w:p>
    <w:p w14:paraId="7BFBAFE9" w14:textId="441779EA" w:rsidR="00A40703" w:rsidRDefault="00A40703" w:rsidP="00A40703">
      <w:pPr>
        <w:pStyle w:val="ListParagraph"/>
        <w:numPr>
          <w:ilvl w:val="0"/>
          <w:numId w:val="5"/>
        </w:numPr>
      </w:pPr>
      <w:r w:rsidRPr="00A40703">
        <w:rPr>
          <w:b/>
        </w:rPr>
        <w:t>The courses</w:t>
      </w:r>
      <w:r w:rsidR="007008B4">
        <w:rPr>
          <w:b/>
        </w:rPr>
        <w:t>’</w:t>
      </w:r>
      <w:r w:rsidRPr="00A40703">
        <w:rPr>
          <w:b/>
        </w:rPr>
        <w:t xml:space="preserve"> cost</w:t>
      </w:r>
      <w:r>
        <w:t xml:space="preserve"> need</w:t>
      </w:r>
      <w:r w:rsidR="007008B4">
        <w:t>s</w:t>
      </w:r>
      <w:r>
        <w:t xml:space="preserve"> to be rounded to the </w:t>
      </w:r>
      <w:r w:rsidRPr="00A40703">
        <w:rPr>
          <w:b/>
        </w:rPr>
        <w:t>closest integer</w:t>
      </w:r>
      <w:r w:rsidR="007008B4">
        <w:rPr>
          <w:b/>
        </w:rPr>
        <w:t>,</w:t>
      </w:r>
      <w:r>
        <w:t xml:space="preserve"> followed by </w:t>
      </w:r>
      <w:r w:rsidRPr="00A40703">
        <w:rPr>
          <w:b/>
        </w:rPr>
        <w:t>two zeros</w:t>
      </w:r>
      <w:r>
        <w:t>.</w:t>
      </w:r>
    </w:p>
    <w:p w14:paraId="4C3A833E" w14:textId="07669A1A" w:rsidR="00D50754" w:rsidRPr="005F2379" w:rsidRDefault="000510A7" w:rsidP="000510A7">
      <w:pPr>
        <w:pStyle w:val="Heading3"/>
        <w:rPr>
          <w:lang w:val="bg-BG"/>
        </w:rPr>
      </w:pPr>
      <w:r w:rsidRPr="000510A7">
        <w:t>Submission</w:t>
      </w:r>
    </w:p>
    <w:p w14:paraId="063291D1" w14:textId="3955DB75" w:rsidR="000510A7" w:rsidRDefault="000510A7" w:rsidP="00046E4C">
      <w:r>
        <w:t>Submit your solution into a function.</w:t>
      </w:r>
    </w:p>
    <w:p w14:paraId="2DD0D7A5" w14:textId="6D29C654" w:rsidR="009503CB" w:rsidRPr="004F5379" w:rsidRDefault="00A819A7" w:rsidP="00046E4C">
      <w:r>
        <w:rPr>
          <w:noProof/>
        </w:rPr>
        <w:lastRenderedPageBreak/>
        <w:drawing>
          <wp:inline distT="0" distB="0" distL="0" distR="0" wp14:anchorId="76AA83E4" wp14:editId="46A76395">
            <wp:extent cx="1962150" cy="6667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503CB" w:rsidRPr="004F5379" w:rsidSect="00E341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AE266" w14:textId="77777777" w:rsidR="00E11842" w:rsidRDefault="00E11842" w:rsidP="00795B3D">
      <w:pPr>
        <w:spacing w:after="0" w:line="240" w:lineRule="auto"/>
      </w:pPr>
      <w:r>
        <w:separator/>
      </w:r>
    </w:p>
  </w:endnote>
  <w:endnote w:type="continuationSeparator" w:id="0">
    <w:p w14:paraId="0179F207" w14:textId="77777777" w:rsidR="00E11842" w:rsidRDefault="00E11842" w:rsidP="00795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58CF6" w14:textId="77777777" w:rsidR="00E11842" w:rsidRDefault="00E11842" w:rsidP="00795B3D">
      <w:pPr>
        <w:spacing w:after="0" w:line="240" w:lineRule="auto"/>
      </w:pPr>
      <w:r>
        <w:separator/>
      </w:r>
    </w:p>
  </w:footnote>
  <w:footnote w:type="continuationSeparator" w:id="0">
    <w:p w14:paraId="5B40D4EB" w14:textId="77777777" w:rsidR="00E11842" w:rsidRDefault="00E11842" w:rsidP="00795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36D135D"/>
    <w:multiLevelType w:val="hybridMultilevel"/>
    <w:tmpl w:val="FF3E95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0C5A"/>
    <w:multiLevelType w:val="hybridMultilevel"/>
    <w:tmpl w:val="E5E2D5F4"/>
    <w:lvl w:ilvl="0" w:tplc="3F620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B0E71"/>
    <w:multiLevelType w:val="hybridMultilevel"/>
    <w:tmpl w:val="6DE2088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385B2C"/>
    <w:multiLevelType w:val="hybridMultilevel"/>
    <w:tmpl w:val="FF4217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30F3E"/>
    <w:multiLevelType w:val="hybridMultilevel"/>
    <w:tmpl w:val="F77E57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16"/>
  </w:num>
  <w:num w:numId="9">
    <w:abstractNumId w:val="17"/>
  </w:num>
  <w:num w:numId="10">
    <w:abstractNumId w:val="13"/>
  </w:num>
  <w:num w:numId="11">
    <w:abstractNumId w:val="4"/>
  </w:num>
  <w:num w:numId="12">
    <w:abstractNumId w:val="11"/>
  </w:num>
  <w:num w:numId="13">
    <w:abstractNumId w:val="0"/>
  </w:num>
  <w:num w:numId="14">
    <w:abstractNumId w:val="7"/>
  </w:num>
  <w:num w:numId="15">
    <w:abstractNumId w:val="19"/>
  </w:num>
  <w:num w:numId="16">
    <w:abstractNumId w:val="20"/>
  </w:num>
  <w:num w:numId="17">
    <w:abstractNumId w:val="14"/>
  </w:num>
  <w:num w:numId="18">
    <w:abstractNumId w:val="10"/>
  </w:num>
  <w:num w:numId="19">
    <w:abstractNumId w:val="15"/>
  </w:num>
  <w:num w:numId="20">
    <w:abstractNumId w:val="21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B7C"/>
    <w:rsid w:val="000179AA"/>
    <w:rsid w:val="00046E4C"/>
    <w:rsid w:val="000510A7"/>
    <w:rsid w:val="0008009D"/>
    <w:rsid w:val="00081A9A"/>
    <w:rsid w:val="000B465D"/>
    <w:rsid w:val="000E4638"/>
    <w:rsid w:val="000F0491"/>
    <w:rsid w:val="0013584F"/>
    <w:rsid w:val="00141B67"/>
    <w:rsid w:val="00141DB8"/>
    <w:rsid w:val="001607FC"/>
    <w:rsid w:val="001C07B2"/>
    <w:rsid w:val="00216A16"/>
    <w:rsid w:val="00232CD0"/>
    <w:rsid w:val="00270194"/>
    <w:rsid w:val="002A4A7D"/>
    <w:rsid w:val="00314E38"/>
    <w:rsid w:val="0033060D"/>
    <w:rsid w:val="00343F92"/>
    <w:rsid w:val="00393046"/>
    <w:rsid w:val="003C4143"/>
    <w:rsid w:val="003F0855"/>
    <w:rsid w:val="00401E8D"/>
    <w:rsid w:val="004044E0"/>
    <w:rsid w:val="00410E5B"/>
    <w:rsid w:val="00434AED"/>
    <w:rsid w:val="00465C6C"/>
    <w:rsid w:val="004850B1"/>
    <w:rsid w:val="004E5955"/>
    <w:rsid w:val="004F5379"/>
    <w:rsid w:val="00506A24"/>
    <w:rsid w:val="00506F58"/>
    <w:rsid w:val="00517EE8"/>
    <w:rsid w:val="0054054A"/>
    <w:rsid w:val="00596602"/>
    <w:rsid w:val="005C57FB"/>
    <w:rsid w:val="005F108C"/>
    <w:rsid w:val="005F2379"/>
    <w:rsid w:val="00603002"/>
    <w:rsid w:val="006A281E"/>
    <w:rsid w:val="006C51E5"/>
    <w:rsid w:val="007008B4"/>
    <w:rsid w:val="0072662D"/>
    <w:rsid w:val="007346AC"/>
    <w:rsid w:val="007433DD"/>
    <w:rsid w:val="00777AEE"/>
    <w:rsid w:val="00795B3D"/>
    <w:rsid w:val="007D55F8"/>
    <w:rsid w:val="008079D7"/>
    <w:rsid w:val="0083455F"/>
    <w:rsid w:val="008C5BA1"/>
    <w:rsid w:val="008F19CB"/>
    <w:rsid w:val="008F6451"/>
    <w:rsid w:val="00901D6C"/>
    <w:rsid w:val="009033D2"/>
    <w:rsid w:val="00935D26"/>
    <w:rsid w:val="009503CB"/>
    <w:rsid w:val="00974E16"/>
    <w:rsid w:val="00990EDB"/>
    <w:rsid w:val="009B70D9"/>
    <w:rsid w:val="009C65B7"/>
    <w:rsid w:val="009D0F66"/>
    <w:rsid w:val="00A0054A"/>
    <w:rsid w:val="00A40703"/>
    <w:rsid w:val="00A773B1"/>
    <w:rsid w:val="00A819A7"/>
    <w:rsid w:val="00AD6D45"/>
    <w:rsid w:val="00B854FF"/>
    <w:rsid w:val="00B931CC"/>
    <w:rsid w:val="00BD6F48"/>
    <w:rsid w:val="00C65B7C"/>
    <w:rsid w:val="00CA77FF"/>
    <w:rsid w:val="00CD54A0"/>
    <w:rsid w:val="00CE09D7"/>
    <w:rsid w:val="00D15489"/>
    <w:rsid w:val="00D4796E"/>
    <w:rsid w:val="00D50754"/>
    <w:rsid w:val="00D8513E"/>
    <w:rsid w:val="00DB0B81"/>
    <w:rsid w:val="00E11842"/>
    <w:rsid w:val="00E17648"/>
    <w:rsid w:val="00E34148"/>
    <w:rsid w:val="00E4019C"/>
    <w:rsid w:val="00E417B1"/>
    <w:rsid w:val="00E46EFA"/>
    <w:rsid w:val="00E5433B"/>
    <w:rsid w:val="00E70052"/>
    <w:rsid w:val="00E74D77"/>
    <w:rsid w:val="00EA2FED"/>
    <w:rsid w:val="00EE3DD4"/>
    <w:rsid w:val="00F26B1F"/>
    <w:rsid w:val="00F346B1"/>
    <w:rsid w:val="00F663F3"/>
    <w:rsid w:val="00F72A79"/>
    <w:rsid w:val="00FB1FDE"/>
    <w:rsid w:val="00F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4948D"/>
  <w15:chartTrackingRefBased/>
  <w15:docId w15:val="{C20919C6-34B5-41C6-B050-CE0728DC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45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645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6451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45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45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45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451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6451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F64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451"/>
  </w:style>
  <w:style w:type="paragraph" w:styleId="Footer">
    <w:name w:val="footer"/>
    <w:basedOn w:val="Normal"/>
    <w:link w:val="FooterChar"/>
    <w:uiPriority w:val="99"/>
    <w:unhideWhenUsed/>
    <w:rsid w:val="008F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451"/>
  </w:style>
  <w:style w:type="paragraph" w:styleId="BalloonText">
    <w:name w:val="Balloon Text"/>
    <w:basedOn w:val="Normal"/>
    <w:link w:val="BalloonTextChar"/>
    <w:uiPriority w:val="99"/>
    <w:semiHidden/>
    <w:unhideWhenUsed/>
    <w:rsid w:val="008F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F10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0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0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0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08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00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645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645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F6451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451"/>
    <w:rPr>
      <w:rFonts w:eastAsiaTheme="majorEastAsia" w:cstheme="majorBidi"/>
      <w:b/>
      <w:color w:val="B2500E"/>
    </w:rPr>
  </w:style>
  <w:style w:type="paragraph" w:styleId="NormalWeb">
    <w:name w:val="Normal (Web)"/>
    <w:basedOn w:val="Normal"/>
    <w:uiPriority w:val="99"/>
    <w:semiHidden/>
    <w:unhideWhenUsed/>
    <w:rsid w:val="008F6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45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F645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F645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F645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F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F6451"/>
  </w:style>
  <w:style w:type="table" w:customStyle="1" w:styleId="TableGrid1">
    <w:name w:val="Table Grid1"/>
    <w:basedOn w:val="TableNormal"/>
    <w:next w:val="TableGrid"/>
    <w:uiPriority w:val="59"/>
    <w:rsid w:val="008F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F645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6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83ACC-97E1-43FD-BA74-11477019A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80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LLL</dc:creator>
  <cp:keywords/>
  <dc:description/>
  <cp:lastModifiedBy>kiriloirilkirilov</cp:lastModifiedBy>
  <cp:revision>60</cp:revision>
  <dcterms:created xsi:type="dcterms:W3CDTF">2019-03-13T10:08:00Z</dcterms:created>
  <dcterms:modified xsi:type="dcterms:W3CDTF">2020-04-06T07:22:00Z</dcterms:modified>
</cp:coreProperties>
</file>