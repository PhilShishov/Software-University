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0BD75" w14:textId="77777777" w:rsidR="00C207D0" w:rsidRDefault="00C207D0" w:rsidP="00C207D0">
      <w:pPr>
        <w:pStyle w:val="Heading1"/>
        <w:jc w:val="center"/>
      </w:pPr>
      <w:r>
        <w:t>JS Essentials Retake - 06 August 2019</w:t>
      </w:r>
    </w:p>
    <w:p w14:paraId="1148D219" w14:textId="63C468D7" w:rsidR="00C207D0" w:rsidRDefault="00C207D0" w:rsidP="00C207D0">
      <w:pPr>
        <w:rPr>
          <w:noProof/>
        </w:rPr>
      </w:pPr>
      <w:r>
        <w:rPr>
          <w:noProof/>
        </w:rPr>
        <w:t xml:space="preserve">Exam problems for the </w:t>
      </w:r>
      <w:hyperlink r:id="rId7" w:history="1">
        <w:r>
          <w:rPr>
            <w:rStyle w:val="Hyperlink"/>
            <w:noProof/>
          </w:rPr>
          <w:t>JavaScript Essentials</w:t>
        </w:r>
        <w:bookmarkStart w:id="0" w:name="_GoBack"/>
        <w:bookmarkEnd w:id="0"/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Judge system at </w:t>
      </w:r>
      <w:hyperlink r:id="rId8" w:anchor="1" w:history="1">
        <w:r w:rsidRPr="00CB4B51">
          <w:rPr>
            <w:rStyle w:val="Hyperlink"/>
            <w:noProof/>
          </w:rPr>
          <w:t>https://judge.softuni.bg/Contests/Practice/Index/1769#1</w:t>
        </w:r>
      </w:hyperlink>
      <w:r>
        <w:rPr>
          <w:noProof/>
        </w:rPr>
        <w:t>.</w:t>
      </w:r>
    </w:p>
    <w:p w14:paraId="5E8B5DCD" w14:textId="4FA89429" w:rsidR="009801CC" w:rsidRDefault="00C207D0" w:rsidP="00C207D0">
      <w:pPr>
        <w:pStyle w:val="Heading2"/>
        <w:numPr>
          <w:ilvl w:val="0"/>
          <w:numId w:val="0"/>
        </w:numPr>
        <w:ind w:left="426" w:hanging="426"/>
      </w:pPr>
      <w:r>
        <w:t xml:space="preserve">Problem 2. </w:t>
      </w:r>
      <w:r w:rsidR="00983C7D">
        <w:t>Find the Special S</w:t>
      </w:r>
      <w:r w:rsidR="00B66C13">
        <w:t>ubs</w:t>
      </w:r>
      <w:r w:rsidR="00983C7D">
        <w:t>equence</w:t>
      </w:r>
    </w:p>
    <w:p w14:paraId="381D234C" w14:textId="52C5DB2E" w:rsidR="00B66C13" w:rsidRDefault="00B66C13" w:rsidP="00B66C13">
      <w:r>
        <w:t xml:space="preserve">Your task is to find the longest special </w:t>
      </w:r>
      <w:r w:rsidR="00037C6E">
        <w:t>sub</w:t>
      </w:r>
      <w:r>
        <w:t>sequence in the given array.</w:t>
      </w:r>
    </w:p>
    <w:p w14:paraId="1F71D38B" w14:textId="2F825BFA" w:rsidR="00B66C13" w:rsidRPr="00B66C13" w:rsidRDefault="00B66C13" w:rsidP="00B66C13">
      <w:r>
        <w:t xml:space="preserve">The special subsequence is a sequence, which contains </w:t>
      </w:r>
      <w:r w:rsidRPr="00037C6E">
        <w:rPr>
          <w:b/>
        </w:rPr>
        <w:t>negative-positive-negativ</w:t>
      </w:r>
      <w:r w:rsidRPr="00E278F6">
        <w:rPr>
          <w:b/>
          <w:bCs/>
        </w:rPr>
        <w:t>e</w:t>
      </w:r>
      <w:r>
        <w:t xml:space="preserve"> or </w:t>
      </w:r>
      <w:r w:rsidRPr="00037C6E">
        <w:rPr>
          <w:b/>
        </w:rPr>
        <w:t>positive-negative-positive</w:t>
      </w:r>
      <w:r>
        <w:t xml:space="preserve"> numbers</w:t>
      </w:r>
      <w:r w:rsidR="00E278F6">
        <w:t xml:space="preserve"> </w:t>
      </w:r>
      <w:r w:rsidR="00E278F6" w:rsidRPr="00E278F6">
        <w:rPr>
          <w:b/>
          <w:bCs/>
        </w:rPr>
        <w:t>in that order</w:t>
      </w:r>
      <w:r>
        <w:t>.</w:t>
      </w:r>
      <w:r w:rsidR="00371CE0">
        <w:t xml:space="preserve"> If there are 2 special sequences with </w:t>
      </w:r>
      <w:r w:rsidR="00371CE0" w:rsidRPr="00371CE0">
        <w:rPr>
          <w:b/>
          <w:bCs/>
        </w:rPr>
        <w:t>equal</w:t>
      </w:r>
      <w:r w:rsidR="00371CE0">
        <w:t xml:space="preserve"> length get the </w:t>
      </w:r>
      <w:r w:rsidR="00371CE0" w:rsidRPr="00371CE0">
        <w:rPr>
          <w:b/>
          <w:bCs/>
        </w:rPr>
        <w:t>first one</w:t>
      </w:r>
      <w:r w:rsidR="00371CE0">
        <w:t>.</w:t>
      </w:r>
    </w:p>
    <w:p w14:paraId="563A3151" w14:textId="77777777" w:rsidR="00D3236B" w:rsidRDefault="00D3236B" w:rsidP="00D3236B">
      <w:pPr>
        <w:pStyle w:val="Heading3"/>
      </w:pPr>
      <w:r>
        <w:t>Input</w:t>
      </w:r>
    </w:p>
    <w:p w14:paraId="3C5D65FB" w14:textId="370F5F36" w:rsidR="00D3236B" w:rsidRPr="00B66C13" w:rsidRDefault="00D3236B" w:rsidP="00C207D0">
      <w:r>
        <w:t xml:space="preserve">An array </w:t>
      </w:r>
      <w:r w:rsidR="007C39FE">
        <w:t>-</w:t>
      </w:r>
      <w:r>
        <w:t xml:space="preserve"> </w:t>
      </w:r>
      <w:r w:rsidR="00B66C13">
        <w:t xml:space="preserve">contains  </w:t>
      </w:r>
      <w:r w:rsidR="00760A19">
        <w:t>the given numbers from the sequence</w:t>
      </w:r>
      <w:r w:rsidR="00E278F6">
        <w:t>.</w:t>
      </w:r>
    </w:p>
    <w:p w14:paraId="661E28EB" w14:textId="77777777" w:rsidR="00D3236B" w:rsidRDefault="00D3236B" w:rsidP="00D3236B">
      <w:pPr>
        <w:pStyle w:val="Heading3"/>
      </w:pPr>
      <w:r>
        <w:t>Output</w:t>
      </w:r>
    </w:p>
    <w:p w14:paraId="08147B62" w14:textId="6173760F" w:rsidR="00760A19" w:rsidRPr="00760A19" w:rsidRDefault="00760A19" w:rsidP="00C207D0">
      <w:pPr>
        <w:rPr>
          <w:rFonts w:ascii="Consolas" w:hAnsi="Consolas"/>
          <w:b/>
        </w:rPr>
      </w:pPr>
      <w:r>
        <w:t xml:space="preserve">If there is </w:t>
      </w:r>
      <w:r w:rsidRPr="00C207D0">
        <w:rPr>
          <w:b/>
        </w:rPr>
        <w:t>no</w:t>
      </w:r>
      <w:r>
        <w:t xml:space="preserve"> special subsequence print:</w:t>
      </w:r>
      <w:r w:rsidR="00C207D0">
        <w:rPr>
          <w:rFonts w:ascii="Consolas" w:hAnsi="Consolas"/>
          <w:b/>
          <w:lang w:val="bg-BG"/>
        </w:rPr>
        <w:t xml:space="preserve"> </w:t>
      </w:r>
      <w:r w:rsidR="00037C6E">
        <w:rPr>
          <w:rFonts w:ascii="Consolas" w:hAnsi="Consolas"/>
          <w:b/>
        </w:rPr>
        <w:t>"</w:t>
      </w:r>
      <w:r w:rsidR="004B5F35" w:rsidRPr="00C207D0">
        <w:rPr>
          <w:rStyle w:val="Strong"/>
          <w:rFonts w:ascii="Consolas" w:eastAsiaTheme="minorEastAsia" w:hAnsi="Consolas"/>
          <w:bCs w:val="0"/>
        </w:rPr>
        <w:t>In {sequence} no special sequence is found</w:t>
      </w:r>
      <w:r w:rsidR="00037C6E">
        <w:rPr>
          <w:rFonts w:ascii="Consolas" w:hAnsi="Consolas"/>
          <w:b/>
        </w:rPr>
        <w:t>"</w:t>
      </w:r>
    </w:p>
    <w:p w14:paraId="6A804522" w14:textId="77B8445C" w:rsidR="00201D41" w:rsidRPr="00C207D0" w:rsidRDefault="00037C6E" w:rsidP="00C207D0">
      <w:pPr>
        <w:rPr>
          <w:rFonts w:ascii="Consolas" w:hAnsi="Consolas"/>
          <w:b/>
        </w:rPr>
      </w:pPr>
      <w:r w:rsidRPr="00C207D0">
        <w:rPr>
          <w:rFonts w:cstheme="minorHAnsi"/>
        </w:rPr>
        <w:t>O</w:t>
      </w:r>
      <w:r w:rsidR="00A322A4" w:rsidRPr="00C207D0">
        <w:rPr>
          <w:rFonts w:cstheme="minorHAnsi"/>
        </w:rPr>
        <w:t>therwise</w:t>
      </w:r>
      <w:r w:rsidR="00201D41">
        <w:t xml:space="preserve"> show each of the elements in that sequence separated with </w:t>
      </w:r>
      <w:r w:rsidR="00201D41" w:rsidRPr="00C207D0">
        <w:rPr>
          <w:b/>
          <w:bCs/>
        </w:rPr>
        <w:t>comma</w:t>
      </w:r>
      <w:r w:rsidR="00201D41">
        <w:t xml:space="preserve"> and </w:t>
      </w:r>
      <w:r w:rsidR="00201D41" w:rsidRPr="00C207D0">
        <w:rPr>
          <w:b/>
          <w:bCs/>
        </w:rPr>
        <w:t>single</w:t>
      </w:r>
      <w:r w:rsidR="00201D41">
        <w:t xml:space="preserve"> </w:t>
      </w:r>
      <w:r w:rsidR="00201D41" w:rsidRPr="00C207D0">
        <w:rPr>
          <w:b/>
          <w:bCs/>
        </w:rPr>
        <w:t>space</w:t>
      </w:r>
      <w:r w:rsidR="00201D41">
        <w:t xml:space="preserve"> (</w:t>
      </w:r>
      <w:r w:rsidR="00201D41" w:rsidRPr="00C207D0">
        <w:rPr>
          <w:rFonts w:ascii="Consolas" w:hAnsi="Consolas"/>
          <w:b/>
          <w:bCs/>
        </w:rPr>
        <w:t>", "</w:t>
      </w:r>
      <w:r w:rsidR="00201D41">
        <w:t>)</w:t>
      </w:r>
    </w:p>
    <w:p w14:paraId="175E9E2E" w14:textId="674A3FC4" w:rsidR="00201D41" w:rsidRPr="00C207D0" w:rsidRDefault="00037C6E" w:rsidP="00C207D0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</w:t>
      </w:r>
      <w:r w:rsidRPr="00037C6E">
        <w:rPr>
          <w:rFonts w:ascii="Consolas" w:hAnsi="Consolas"/>
          <w:b/>
        </w:rPr>
        <w:t>The</w:t>
      </w:r>
      <w:r w:rsidR="00201D41">
        <w:rPr>
          <w:rFonts w:ascii="Consolas" w:hAnsi="Consolas"/>
          <w:b/>
        </w:rPr>
        <w:t xml:space="preserve"> longest sequence</w:t>
      </w:r>
      <w:r w:rsidRPr="00037C6E">
        <w:rPr>
          <w:rFonts w:ascii="Consolas" w:hAnsi="Consolas"/>
          <w:b/>
        </w:rPr>
        <w:t xml:space="preserve"> is</w:t>
      </w:r>
      <w:r>
        <w:rPr>
          <w:rFonts w:ascii="Consolas" w:hAnsi="Consolas"/>
          <w:b/>
        </w:rPr>
        <w:t xml:space="preserve"> {</w:t>
      </w:r>
      <w:r w:rsidR="00201D41">
        <w:rPr>
          <w:rFonts w:ascii="Consolas" w:hAnsi="Consolas"/>
          <w:b/>
        </w:rPr>
        <w:t>sequence}</w:t>
      </w:r>
      <w:r w:rsidR="00C207D0">
        <w:rPr>
          <w:rFonts w:ascii="Consolas" w:hAnsi="Consolas"/>
          <w:b/>
          <w:lang w:val="bg-BG"/>
        </w:rPr>
        <w:t>"</w:t>
      </w:r>
    </w:p>
    <w:p w14:paraId="3F87E514" w14:textId="01D45ACA" w:rsidR="00247E14" w:rsidRDefault="00371CE0" w:rsidP="00371CE0">
      <w:pPr>
        <w:pStyle w:val="Heading3"/>
      </w:pPr>
      <w:r>
        <w:t xml:space="preserve">Note: </w:t>
      </w:r>
    </w:p>
    <w:p w14:paraId="4AABA457" w14:textId="04EFF366" w:rsidR="00371CE0" w:rsidRPr="00371CE0" w:rsidRDefault="00371CE0" w:rsidP="00371CE0">
      <w:r w:rsidRPr="00C207D0">
        <w:rPr>
          <w:b/>
          <w:bCs/>
        </w:rPr>
        <w:t>0 (zero)</w:t>
      </w:r>
      <w:r>
        <w:t xml:space="preserve"> is neither positive nor negative number, so it always </w:t>
      </w:r>
      <w:r w:rsidRPr="00371CE0">
        <w:rPr>
          <w:b/>
          <w:bCs/>
        </w:rPr>
        <w:t>breaks the sequence</w:t>
      </w:r>
    </w:p>
    <w:p w14:paraId="04577E07" w14:textId="77777777" w:rsidR="00A322A4" w:rsidRDefault="00A322A4" w:rsidP="00A322A4">
      <w:pPr>
        <w:pStyle w:val="Heading3"/>
      </w:pPr>
      <w:r>
        <w:t>Examples</w:t>
      </w:r>
    </w:p>
    <w:tbl>
      <w:tblPr>
        <w:tblW w:w="101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616"/>
        <w:gridCol w:w="3224"/>
      </w:tblGrid>
      <w:tr w:rsidR="00A322A4" w14:paraId="6137C5C5" w14:textId="77777777" w:rsidTr="00201D41">
        <w:trPr>
          <w:trHeight w:val="22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A8D70" w14:textId="77777777" w:rsidR="00A322A4" w:rsidRPr="002A4129" w:rsidRDefault="00A322A4" w:rsidP="00A322A4">
            <w:pPr>
              <w:pStyle w:val="Title"/>
              <w:spacing w:line="276" w:lineRule="auto"/>
              <w:jc w:val="center"/>
              <w:rPr>
                <w:rStyle w:val="Strong"/>
                <w:rFonts w:ascii="Consolas" w:hAnsi="Consolas"/>
                <w:b/>
                <w:bCs w:val="0"/>
              </w:rPr>
            </w:pPr>
            <w:r w:rsidRPr="002A4129">
              <w:rPr>
                <w:rStyle w:val="Strong"/>
                <w:rFonts w:ascii="Consolas" w:hAnsi="Consolas"/>
                <w:b/>
              </w:rPr>
              <w:t>Input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60D2AE" w14:textId="77777777" w:rsidR="00A322A4" w:rsidRPr="002A4129" w:rsidRDefault="00A322A4" w:rsidP="00A322A4">
            <w:pPr>
              <w:pStyle w:val="Title"/>
              <w:spacing w:line="276" w:lineRule="auto"/>
              <w:jc w:val="center"/>
              <w:rPr>
                <w:rStyle w:val="Strong"/>
                <w:rFonts w:ascii="Consolas" w:hAnsi="Consolas"/>
                <w:b/>
                <w:bCs w:val="0"/>
              </w:rPr>
            </w:pPr>
            <w:r w:rsidRPr="002A4129">
              <w:rPr>
                <w:rStyle w:val="Strong"/>
                <w:rFonts w:ascii="Consolas" w:hAnsi="Consolas"/>
                <w:b/>
              </w:rPr>
              <w:t>Output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7F6AFB" w14:textId="77777777" w:rsidR="00A322A4" w:rsidRPr="002A4129" w:rsidRDefault="00A322A4" w:rsidP="00A322A4">
            <w:pPr>
              <w:pStyle w:val="Title"/>
              <w:spacing w:line="276" w:lineRule="auto"/>
              <w:jc w:val="center"/>
              <w:rPr>
                <w:rStyle w:val="Strong"/>
                <w:rFonts w:ascii="Consolas" w:hAnsi="Consolas"/>
                <w:b/>
                <w:bCs w:val="0"/>
                <w:lang w:val="en-US"/>
              </w:rPr>
            </w:pPr>
            <w:r w:rsidRPr="002A4129">
              <w:rPr>
                <w:rStyle w:val="Strong"/>
                <w:rFonts w:ascii="Consolas" w:hAnsi="Consolas"/>
                <w:b/>
                <w:lang w:val="en-US"/>
              </w:rPr>
              <w:t>Comment</w:t>
            </w:r>
          </w:p>
        </w:tc>
      </w:tr>
      <w:tr w:rsidR="00355908" w14:paraId="4FE7238E" w14:textId="77777777" w:rsidTr="00C207D0">
        <w:trPr>
          <w:trHeight w:val="789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B0550" w14:textId="18029DFD" w:rsidR="00355908" w:rsidRPr="00593866" w:rsidRDefault="00355908" w:rsidP="00355908">
            <w:pPr>
              <w:spacing w:after="0"/>
              <w:rPr>
                <w:rFonts w:ascii="Consolas" w:hAnsi="Consolas"/>
              </w:rPr>
            </w:pPr>
            <w:r w:rsidRPr="00593866">
              <w:rPr>
                <w:rStyle w:val="Strong"/>
                <w:rFonts w:ascii="Consolas" w:eastAsiaTheme="minorEastAsia" w:hAnsi="Consolas"/>
                <w:b w:val="0"/>
              </w:rPr>
              <w:t>[</w:t>
            </w:r>
            <w:r w:rsidRPr="00593866">
              <w:rPr>
                <w:rStyle w:val="Strong"/>
                <w:rFonts w:ascii="Consolas" w:eastAsiaTheme="minorEastAsia" w:hAnsi="Consolas"/>
                <w:b w:val="0"/>
                <w:color w:val="00B050"/>
                <w:highlight w:val="yellow"/>
              </w:rPr>
              <w:t>1</w:t>
            </w:r>
            <w:r w:rsidRPr="00593866">
              <w:rPr>
                <w:rStyle w:val="Strong"/>
                <w:rFonts w:ascii="Consolas" w:eastAsiaTheme="minorEastAsia" w:hAnsi="Consolas"/>
                <w:b w:val="0"/>
                <w:highlight w:val="yellow"/>
              </w:rPr>
              <w:t xml:space="preserve">, </w:t>
            </w:r>
            <w:r w:rsidRPr="00593866">
              <w:rPr>
                <w:rStyle w:val="Strong"/>
                <w:rFonts w:ascii="Consolas" w:eastAsiaTheme="minorEastAsia" w:hAnsi="Consolas"/>
                <w:b w:val="0"/>
                <w:color w:val="FF0000"/>
                <w:highlight w:val="yellow"/>
              </w:rPr>
              <w:t>-2</w:t>
            </w:r>
            <w:r w:rsidRPr="00593866">
              <w:rPr>
                <w:rStyle w:val="Strong"/>
                <w:rFonts w:ascii="Consolas" w:eastAsiaTheme="minorEastAsia" w:hAnsi="Consolas"/>
                <w:b w:val="0"/>
                <w:highlight w:val="yellow"/>
              </w:rPr>
              <w:t xml:space="preserve">, </w:t>
            </w:r>
            <w:r w:rsidRPr="00593866">
              <w:rPr>
                <w:rStyle w:val="Strong"/>
                <w:rFonts w:ascii="Consolas" w:eastAsiaTheme="minorEastAsia" w:hAnsi="Consolas"/>
                <w:b w:val="0"/>
                <w:color w:val="00B050"/>
                <w:highlight w:val="yellow"/>
              </w:rPr>
              <w:t xml:space="preserve">1, </w:t>
            </w:r>
            <w:r w:rsidRPr="00593866">
              <w:rPr>
                <w:rStyle w:val="Strong"/>
                <w:rFonts w:ascii="Consolas" w:eastAsiaTheme="minorEastAsia" w:hAnsi="Consolas"/>
                <w:b w:val="0"/>
                <w:color w:val="FF0000"/>
                <w:highlight w:val="yellow"/>
              </w:rPr>
              <w:t>-1</w:t>
            </w:r>
            <w:r w:rsidRPr="00593866">
              <w:rPr>
                <w:rStyle w:val="Strong"/>
                <w:rFonts w:ascii="Consolas" w:eastAsiaTheme="minorEastAsia" w:hAnsi="Consolas"/>
                <w:b w:val="0"/>
                <w:color w:val="00B050"/>
                <w:highlight w:val="yellow"/>
              </w:rPr>
              <w:t>, 2</w:t>
            </w:r>
            <w:r w:rsidRPr="00593866">
              <w:rPr>
                <w:rStyle w:val="Strong"/>
                <w:rFonts w:ascii="Consolas" w:eastAsiaTheme="minorEastAsia" w:hAnsi="Consolas"/>
                <w:b w:val="0"/>
              </w:rPr>
              <w:t xml:space="preserve">, </w:t>
            </w:r>
            <w:r w:rsidRPr="00593866">
              <w:rPr>
                <w:rStyle w:val="Strong"/>
                <w:rFonts w:ascii="Consolas" w:eastAsiaTheme="minorEastAsia" w:hAnsi="Consolas"/>
                <w:b w:val="0"/>
                <w:color w:val="00B050"/>
                <w:highlight w:val="lightGray"/>
              </w:rPr>
              <w:t>1</w:t>
            </w:r>
            <w:r w:rsidRPr="00593866">
              <w:rPr>
                <w:rStyle w:val="Strong"/>
                <w:rFonts w:ascii="Consolas" w:eastAsiaTheme="minorEastAsia" w:hAnsi="Consolas"/>
                <w:b w:val="0"/>
                <w:highlight w:val="lightGray"/>
              </w:rPr>
              <w:t xml:space="preserve">, </w:t>
            </w:r>
            <w:r w:rsidRPr="00593866">
              <w:rPr>
                <w:rStyle w:val="Strong"/>
                <w:rFonts w:ascii="Consolas" w:eastAsiaTheme="minorEastAsia" w:hAnsi="Consolas"/>
                <w:b w:val="0"/>
                <w:color w:val="FF0000"/>
                <w:highlight w:val="lightGray"/>
              </w:rPr>
              <w:t>-1</w:t>
            </w:r>
            <w:r w:rsidRPr="00593866">
              <w:rPr>
                <w:rStyle w:val="Strong"/>
                <w:rFonts w:ascii="Consolas" w:eastAsiaTheme="minorEastAsia" w:hAnsi="Consolas"/>
                <w:b w:val="0"/>
              </w:rPr>
              <w:t>]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7E07" w14:textId="3AC2EEB7" w:rsidR="00355908" w:rsidRPr="00593866" w:rsidRDefault="00201D41" w:rsidP="00355908">
            <w:pPr>
              <w:spacing w:after="0"/>
              <w:rPr>
                <w:rFonts w:ascii="Consolas" w:hAnsi="Consolas"/>
              </w:rPr>
            </w:pPr>
            <w:r w:rsidRPr="00593866">
              <w:rPr>
                <w:rStyle w:val="Strong"/>
                <w:rFonts w:ascii="Consolas" w:eastAsiaTheme="minorEastAsia" w:hAnsi="Consolas"/>
              </w:rPr>
              <w:t>The longest sequence is 1, -2, 1, -1, 2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9635" w14:textId="267D3EF6" w:rsidR="00355908" w:rsidRPr="00593866" w:rsidRDefault="00355908" w:rsidP="00355908">
            <w:pPr>
              <w:spacing w:after="200"/>
              <w:rPr>
                <w:rFonts w:ascii="Consolas" w:eastAsiaTheme="minorEastAsia" w:hAnsi="Consolas"/>
                <w:lang w:val="en-GB"/>
              </w:rPr>
            </w:pPr>
            <w:r w:rsidRPr="00593866">
              <w:rPr>
                <w:rFonts w:ascii="Consolas" w:eastAsiaTheme="minorEastAsia" w:hAnsi="Consolas"/>
                <w:lang w:val="en-GB"/>
              </w:rPr>
              <w:t>There are 2 special subsequences. The first contains 5 numbers, the second containes 2 numbers,</w:t>
            </w:r>
            <w:r w:rsidR="00C207D0" w:rsidRPr="00593866">
              <w:rPr>
                <w:rFonts w:ascii="Consolas" w:eastAsiaTheme="minorEastAsia" w:hAnsi="Consolas"/>
                <w:lang w:val="bg-BG"/>
              </w:rPr>
              <w:t xml:space="preserve"> </w:t>
            </w:r>
            <w:r w:rsidRPr="00593866">
              <w:rPr>
                <w:rFonts w:ascii="Consolas" w:eastAsiaTheme="minorEastAsia" w:hAnsi="Consolas"/>
                <w:lang w:val="en-GB"/>
              </w:rPr>
              <w:t>so we print the length of the first one.</w:t>
            </w:r>
          </w:p>
        </w:tc>
      </w:tr>
      <w:tr w:rsidR="00355908" w14:paraId="7F366C8D" w14:textId="77777777" w:rsidTr="00C207D0">
        <w:trPr>
          <w:trHeight w:val="311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A900" w14:textId="142B9B1F" w:rsidR="00355908" w:rsidRPr="00593866" w:rsidRDefault="00355908" w:rsidP="00355908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</w:rPr>
            </w:pPr>
            <w:r w:rsidRPr="00593866">
              <w:rPr>
                <w:rFonts w:ascii="Consolas" w:hAnsi="Consolas"/>
              </w:rPr>
              <w:t xml:space="preserve">[-1, -1, </w:t>
            </w:r>
            <w:r w:rsidRPr="00593866">
              <w:rPr>
                <w:rFonts w:ascii="Consolas" w:hAnsi="Consolas"/>
                <w:color w:val="FF0000"/>
              </w:rPr>
              <w:t>-</w:t>
            </w:r>
            <w:r w:rsidRPr="00593866">
              <w:rPr>
                <w:rFonts w:ascii="Consolas" w:hAnsi="Consolas"/>
                <w:color w:val="FF0000"/>
                <w:highlight w:val="yellow"/>
              </w:rPr>
              <w:t>1</w:t>
            </w:r>
            <w:r w:rsidRPr="00593866">
              <w:rPr>
                <w:rFonts w:ascii="Consolas" w:hAnsi="Consolas"/>
                <w:highlight w:val="yellow"/>
              </w:rPr>
              <w:t xml:space="preserve">, </w:t>
            </w:r>
            <w:r w:rsidRPr="00593866">
              <w:rPr>
                <w:rFonts w:ascii="Consolas" w:hAnsi="Consolas"/>
                <w:color w:val="00B050"/>
                <w:highlight w:val="yellow"/>
              </w:rPr>
              <w:t>1</w:t>
            </w:r>
            <w:r w:rsidRPr="00593866">
              <w:rPr>
                <w:rFonts w:ascii="Consolas" w:hAnsi="Consolas"/>
                <w:highlight w:val="yellow"/>
              </w:rPr>
              <w:t xml:space="preserve">, </w:t>
            </w:r>
            <w:r w:rsidRPr="00593866">
              <w:rPr>
                <w:rFonts w:ascii="Consolas" w:hAnsi="Consolas"/>
                <w:color w:val="FF0000"/>
                <w:highlight w:val="yellow"/>
              </w:rPr>
              <w:t>-1</w:t>
            </w:r>
            <w:r w:rsidRPr="00593866">
              <w:rPr>
                <w:rFonts w:ascii="Consolas" w:hAnsi="Consolas"/>
              </w:rPr>
              <w:t>]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95A57" w14:textId="69280EE4" w:rsidR="00355908" w:rsidRPr="00593866" w:rsidRDefault="00201D41" w:rsidP="00355908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</w:rPr>
            </w:pPr>
            <w:r w:rsidRPr="00593866">
              <w:rPr>
                <w:rFonts w:ascii="Consolas" w:hAnsi="Consolas"/>
              </w:rPr>
              <w:t>The longest sequence is -1, 1, 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B8051" w14:textId="77777777" w:rsidR="00355908" w:rsidRPr="00593866" w:rsidRDefault="00355908" w:rsidP="00355908">
            <w:pPr>
              <w:spacing w:after="200"/>
              <w:rPr>
                <w:rStyle w:val="Strong"/>
                <w:rFonts w:ascii="Consolas" w:eastAsiaTheme="minorEastAsia" w:hAnsi="Consolas"/>
                <w:b w:val="0"/>
              </w:rPr>
            </w:pPr>
          </w:p>
        </w:tc>
      </w:tr>
      <w:tr w:rsidR="00A322A4" w14:paraId="2921E83D" w14:textId="77777777" w:rsidTr="00C207D0">
        <w:trPr>
          <w:trHeight w:val="25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D02F" w14:textId="2B509C2B" w:rsidR="00A322A4" w:rsidRPr="00593866" w:rsidRDefault="00037C6E" w:rsidP="00355908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</w:rPr>
            </w:pPr>
            <w:r w:rsidRPr="00593866">
              <w:rPr>
                <w:rStyle w:val="Strong"/>
                <w:rFonts w:ascii="Consolas" w:eastAsiaTheme="minorEastAsia" w:hAnsi="Consolas"/>
                <w:b w:val="0"/>
              </w:rPr>
              <w:t>[</w:t>
            </w:r>
            <w:r w:rsidR="00355908" w:rsidRPr="00593866">
              <w:rPr>
                <w:rStyle w:val="Strong"/>
                <w:rFonts w:ascii="Consolas" w:eastAsiaTheme="minorEastAsia" w:hAnsi="Consolas"/>
                <w:b w:val="0"/>
              </w:rPr>
              <w:t>1, 2, 3, 4, 5</w:t>
            </w:r>
            <w:r w:rsidRPr="00593866">
              <w:rPr>
                <w:rStyle w:val="Strong"/>
                <w:rFonts w:ascii="Consolas" w:eastAsiaTheme="minorEastAsia" w:hAnsi="Consolas"/>
                <w:b w:val="0"/>
              </w:rPr>
              <w:t>]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EBDC" w14:textId="3F07E54D" w:rsidR="002A4129" w:rsidRPr="00593866" w:rsidRDefault="00371CE0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</w:rPr>
            </w:pPr>
            <w:r w:rsidRPr="00593866">
              <w:rPr>
                <w:rStyle w:val="Strong"/>
                <w:rFonts w:ascii="Consolas" w:eastAsiaTheme="minorEastAsia" w:hAnsi="Consolas"/>
                <w:b w:val="0"/>
              </w:rPr>
              <w:t>In 1, 2, 3, 4, 5 no special sequence is found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03BB" w14:textId="1E1FDC28" w:rsidR="00A322A4" w:rsidRPr="00593866" w:rsidRDefault="00A322A4">
            <w:pPr>
              <w:spacing w:after="200"/>
              <w:rPr>
                <w:rStyle w:val="Strong"/>
                <w:rFonts w:ascii="Consolas" w:eastAsiaTheme="minorEastAsia" w:hAnsi="Consolas"/>
                <w:b w:val="0"/>
              </w:rPr>
            </w:pPr>
          </w:p>
        </w:tc>
      </w:tr>
    </w:tbl>
    <w:p w14:paraId="14D734B2" w14:textId="76535D2B" w:rsidR="00A322A4" w:rsidRPr="00C207D0" w:rsidRDefault="00A322A4" w:rsidP="00C207D0">
      <w:pPr>
        <w:rPr>
          <w:lang w:val="bg-BG"/>
        </w:rPr>
      </w:pPr>
    </w:p>
    <w:sectPr w:rsidR="00A322A4" w:rsidRPr="00C207D0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BDAB5" w14:textId="77777777" w:rsidR="00165F10" w:rsidRDefault="00165F10" w:rsidP="00EF4946">
      <w:pPr>
        <w:spacing w:before="0" w:after="0" w:line="240" w:lineRule="auto"/>
      </w:pPr>
      <w:r>
        <w:separator/>
      </w:r>
    </w:p>
  </w:endnote>
  <w:endnote w:type="continuationSeparator" w:id="0">
    <w:p w14:paraId="493B75F7" w14:textId="77777777" w:rsidR="00165F10" w:rsidRDefault="00165F10" w:rsidP="00EF49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5B482" w14:textId="77777777" w:rsidR="00EF4946" w:rsidRPr="00AC77AD" w:rsidRDefault="00EF494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1EA0578" wp14:editId="19E09E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592FEF93" wp14:editId="1F06BE8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0C74E7A" wp14:editId="591A829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DA37F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101C97" wp14:editId="2A25A8D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EA60C61" w14:textId="1AD38C06" w:rsidR="00EF4946" w:rsidRPr="008C2B83" w:rsidRDefault="00EF494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590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590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101C9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3EA60C61" w14:textId="1AD38C06" w:rsidR="00EF4946" w:rsidRPr="008C2B83" w:rsidRDefault="00EF494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590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590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CC2897" wp14:editId="103DD77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DC28D07" w14:textId="77777777" w:rsidR="00EF4946" w:rsidRDefault="00EF494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CC289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3DC28D07" w14:textId="77777777" w:rsidR="00EF4946" w:rsidRDefault="00EF494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7FA2F6" wp14:editId="4E9B80B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28E6A8" w14:textId="77777777" w:rsidR="00EF4946" w:rsidRDefault="00EF494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9259CD0" w14:textId="77777777" w:rsidR="00EF4946" w:rsidRDefault="00EF494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9D9174" wp14:editId="08E1BF06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69FF47" wp14:editId="1873262E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8C6EF5" wp14:editId="6A8961F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809DC5" wp14:editId="68316242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937A0F" wp14:editId="39BE637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FBD501" wp14:editId="73276758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B48EF5" wp14:editId="2EDD2DB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30723D" wp14:editId="3B9B926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4C908C" wp14:editId="465232D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760041" wp14:editId="7BF4B1C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7FA2F6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128E6A8" w14:textId="77777777" w:rsidR="00EF4946" w:rsidRDefault="00EF494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9259CD0" w14:textId="77777777" w:rsidR="00EF4946" w:rsidRDefault="00EF494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9D9174" wp14:editId="08E1BF06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69FF47" wp14:editId="1873262E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8C6EF5" wp14:editId="6A8961F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809DC5" wp14:editId="68316242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937A0F" wp14:editId="39BE637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FBD501" wp14:editId="73276758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B48EF5" wp14:editId="2EDD2DB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30723D" wp14:editId="3B9B926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4C908C" wp14:editId="465232D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60041" wp14:editId="7BF4B1C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5EABAB6" w14:textId="77777777" w:rsidR="00EF4946" w:rsidRDefault="00EF4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F051A" w14:textId="77777777" w:rsidR="00165F10" w:rsidRDefault="00165F10" w:rsidP="00EF4946">
      <w:pPr>
        <w:spacing w:before="0" w:after="0" w:line="240" w:lineRule="auto"/>
      </w:pPr>
      <w:r>
        <w:separator/>
      </w:r>
    </w:p>
  </w:footnote>
  <w:footnote w:type="continuationSeparator" w:id="0">
    <w:p w14:paraId="1FE38E93" w14:textId="77777777" w:rsidR="00165F10" w:rsidRDefault="00165F10" w:rsidP="00EF494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28C1563"/>
    <w:multiLevelType w:val="hybridMultilevel"/>
    <w:tmpl w:val="6064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205D8"/>
    <w:multiLevelType w:val="hybridMultilevel"/>
    <w:tmpl w:val="CC20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67998"/>
    <w:multiLevelType w:val="hybridMultilevel"/>
    <w:tmpl w:val="D01C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74C55"/>
    <w:multiLevelType w:val="hybridMultilevel"/>
    <w:tmpl w:val="33E6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5"/>
  </w:num>
  <w:num w:numId="5">
    <w:abstractNumId w:val="10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17"/>
  </w:num>
  <w:num w:numId="11">
    <w:abstractNumId w:val="19"/>
  </w:num>
  <w:num w:numId="12">
    <w:abstractNumId w:val="12"/>
  </w:num>
  <w:num w:numId="13">
    <w:abstractNumId w:val="8"/>
  </w:num>
  <w:num w:numId="14">
    <w:abstractNumId w:val="13"/>
  </w:num>
  <w:num w:numId="15">
    <w:abstractNumId w:val="20"/>
  </w:num>
  <w:num w:numId="16">
    <w:abstractNumId w:val="16"/>
  </w:num>
  <w:num w:numId="17">
    <w:abstractNumId w:val="4"/>
  </w:num>
  <w:num w:numId="18">
    <w:abstractNumId w:val="11"/>
  </w:num>
  <w:num w:numId="19">
    <w:abstractNumId w:val="1"/>
  </w:num>
  <w:num w:numId="20">
    <w:abstractNumId w:val="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1A8"/>
    <w:rsid w:val="00037C6E"/>
    <w:rsid w:val="00165F10"/>
    <w:rsid w:val="00197B64"/>
    <w:rsid w:val="00201D41"/>
    <w:rsid w:val="00247E14"/>
    <w:rsid w:val="002A4129"/>
    <w:rsid w:val="002C21A8"/>
    <w:rsid w:val="00355908"/>
    <w:rsid w:val="00371CE0"/>
    <w:rsid w:val="00396228"/>
    <w:rsid w:val="0041231A"/>
    <w:rsid w:val="00497647"/>
    <w:rsid w:val="004B5F35"/>
    <w:rsid w:val="0051052E"/>
    <w:rsid w:val="00593866"/>
    <w:rsid w:val="00637CFB"/>
    <w:rsid w:val="00655A9F"/>
    <w:rsid w:val="006A402C"/>
    <w:rsid w:val="00701AA2"/>
    <w:rsid w:val="00760A19"/>
    <w:rsid w:val="007C39FE"/>
    <w:rsid w:val="007F316B"/>
    <w:rsid w:val="009801CC"/>
    <w:rsid w:val="00983C7D"/>
    <w:rsid w:val="00A322A4"/>
    <w:rsid w:val="00B075A6"/>
    <w:rsid w:val="00B42CF9"/>
    <w:rsid w:val="00B66C13"/>
    <w:rsid w:val="00BB7BC4"/>
    <w:rsid w:val="00C207D0"/>
    <w:rsid w:val="00D3236B"/>
    <w:rsid w:val="00D638C2"/>
    <w:rsid w:val="00E278F6"/>
    <w:rsid w:val="00EF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C74AA7"/>
  <w15:docId w15:val="{714429A9-6536-448F-957E-601AA0D4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36B"/>
    <w:pPr>
      <w:spacing w:before="80" w:after="120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36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3236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36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236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36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36B"/>
    <w:rPr>
      <w:rFonts w:eastAsiaTheme="majorEastAsia" w:cstheme="majorBidi"/>
      <w:b/>
      <w:color w:val="642D08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3236B"/>
    <w:rPr>
      <w:rFonts w:eastAsiaTheme="majorEastAsia" w:cstheme="majorBidi"/>
      <w:b/>
      <w:bCs/>
      <w:color w:val="7C380A"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3236B"/>
    <w:rPr>
      <w:rFonts w:eastAsiaTheme="majorEastAsia" w:cstheme="majorBidi"/>
      <w:b/>
      <w:color w:val="8F400B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3236B"/>
    <w:rPr>
      <w:rFonts w:eastAsiaTheme="majorEastAsia" w:cstheme="majorBidi"/>
      <w:b/>
      <w:iCs/>
      <w:color w:val="A34A0D"/>
      <w:sz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36B"/>
    <w:rPr>
      <w:rFonts w:eastAsiaTheme="majorEastAsia" w:cstheme="majorBidi"/>
      <w:b/>
      <w:color w:val="B2500E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32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36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32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36B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36B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D3236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2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D3236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D323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3236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D3236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3236B"/>
    <w:rPr>
      <w:rFonts w:ascii="Consolas" w:eastAsiaTheme="minorHAnsi" w:hAnsi="Consolas"/>
      <w:b/>
      <w:noProof/>
      <w:lang w:eastAsia="en-US"/>
    </w:rPr>
  </w:style>
  <w:style w:type="table" w:styleId="TableGrid">
    <w:name w:val="Table Grid"/>
    <w:basedOn w:val="TableNormal"/>
    <w:uiPriority w:val="59"/>
    <w:rsid w:val="00D3236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3236B"/>
    <w:rPr>
      <w:rFonts w:eastAsiaTheme="minorHAnsi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3236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3236B"/>
    <w:pPr>
      <w:spacing w:after="0" w:line="240" w:lineRule="auto"/>
    </w:pPr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236B"/>
    <w:rPr>
      <w:color w:val="605E5C"/>
      <w:shd w:val="clear" w:color="auto" w:fill="E1DFDD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A322A4"/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322A4"/>
    <w:pPr>
      <w:spacing w:before="0" w:after="0" w:line="240" w:lineRule="auto"/>
      <w:contextualSpacing/>
    </w:pPr>
    <w:rPr>
      <w:rFonts w:ascii="MS Gothic" w:eastAsiaTheme="majorEastAsia" w:hAnsi="MS Gothic" w:cstheme="majorBidi"/>
      <w:b/>
      <w:spacing w:val="5"/>
      <w:kern w:val="28"/>
      <w:szCs w:val="52"/>
      <w:lang w:val="bg-BG" w:eastAsia="ja-JP"/>
    </w:rPr>
  </w:style>
  <w:style w:type="character" w:customStyle="1" w:styleId="1">
    <w:name w:val="Заглавие Знак1"/>
    <w:basedOn w:val="DefaultParagraphFont"/>
    <w:uiPriority w:val="10"/>
    <w:rsid w:val="00A322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20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76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s-essenti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337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Hristomir Asenov</cp:lastModifiedBy>
  <cp:revision>8</cp:revision>
  <dcterms:created xsi:type="dcterms:W3CDTF">2019-07-15T11:26:00Z</dcterms:created>
  <dcterms:modified xsi:type="dcterms:W3CDTF">2019-08-06T05:26:00Z</dcterms:modified>
</cp:coreProperties>
</file>