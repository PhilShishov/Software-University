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5DCD" w14:textId="77777777" w:rsidR="009801CC" w:rsidRDefault="00D3236B" w:rsidP="00D3236B">
      <w:pPr>
        <w:pStyle w:val="Heading1"/>
        <w:jc w:val="center"/>
      </w:pPr>
      <w:r>
        <w:t>Train Station</w:t>
      </w:r>
    </w:p>
    <w:p w14:paraId="239A5D09" w14:textId="77777777" w:rsidR="00D3236B" w:rsidRDefault="00D3236B" w:rsidP="00D3236B">
      <w:pPr>
        <w:rPr>
          <w:i/>
        </w:rPr>
      </w:pPr>
      <w:r>
        <w:rPr>
          <w:i/>
        </w:rPr>
        <w:t>You were hired to create a statistic of how many passengers get into the train at the Serdika station.</w:t>
      </w:r>
    </w:p>
    <w:p w14:paraId="73EFFAC2" w14:textId="77777777" w:rsidR="00637CFB" w:rsidRDefault="00D3236B" w:rsidP="00A322A4">
      <w:r>
        <w:t xml:space="preserve">You will be given </w:t>
      </w:r>
      <w:r w:rsidRPr="00A322A4">
        <w:rPr>
          <w:b/>
        </w:rPr>
        <w:t xml:space="preserve">two </w:t>
      </w:r>
      <w:r w:rsidR="00637CFB" w:rsidRPr="00637CFB">
        <w:rPr>
          <w:b/>
        </w:rPr>
        <w:t>parameters</w:t>
      </w:r>
      <w:r w:rsidR="00637CFB" w:rsidRPr="00A322A4">
        <w:rPr>
          <w:b/>
        </w:rPr>
        <w:t xml:space="preserve"> </w:t>
      </w:r>
      <w:r w:rsidR="00637CFB" w:rsidRPr="00637CFB">
        <w:t>as</w:t>
      </w:r>
      <w:r w:rsidR="00637CFB">
        <w:rPr>
          <w:b/>
        </w:rPr>
        <w:t xml:space="preserve"> </w:t>
      </w:r>
      <w:r w:rsidRPr="00A322A4">
        <w:rPr>
          <w:b/>
        </w:rPr>
        <w:t>input</w:t>
      </w:r>
      <w:r w:rsidR="00637CFB">
        <w:t>:</w:t>
      </w:r>
    </w:p>
    <w:p w14:paraId="5873D22C" w14:textId="77777777" w:rsidR="00637CFB" w:rsidRDefault="00637CFB" w:rsidP="00637CFB">
      <w:pPr>
        <w:pStyle w:val="ListParagraph"/>
        <w:numPr>
          <w:ilvl w:val="0"/>
          <w:numId w:val="18"/>
        </w:numPr>
      </w:pPr>
      <w:r>
        <w:rPr>
          <w:b/>
        </w:rPr>
        <w:t xml:space="preserve">a </w:t>
      </w:r>
      <w:r w:rsidR="00D3236B" w:rsidRPr="00637CFB">
        <w:rPr>
          <w:b/>
        </w:rPr>
        <w:t>number</w:t>
      </w:r>
      <w:r w:rsidR="00D3236B">
        <w:t xml:space="preserve"> representing the </w:t>
      </w:r>
      <w:r w:rsidR="00D3236B" w:rsidRPr="00637CFB">
        <w:rPr>
          <w:b/>
        </w:rPr>
        <w:t>capacity</w:t>
      </w:r>
      <w:r w:rsidR="00D3236B">
        <w:t xml:space="preserve"> of </w:t>
      </w:r>
      <w:r>
        <w:t>each wagon of the train</w:t>
      </w:r>
    </w:p>
    <w:p w14:paraId="6E52B8D3" w14:textId="77777777" w:rsidR="00637CFB" w:rsidRDefault="00637CFB" w:rsidP="00637CFB">
      <w:pPr>
        <w:pStyle w:val="ListParagraph"/>
        <w:numPr>
          <w:ilvl w:val="0"/>
          <w:numId w:val="18"/>
        </w:numPr>
      </w:pPr>
      <w:r>
        <w:rPr>
          <w:b/>
        </w:rPr>
        <w:t xml:space="preserve">an </w:t>
      </w:r>
      <w:r w:rsidR="00D3236B" w:rsidRPr="00637CFB">
        <w:rPr>
          <w:b/>
        </w:rPr>
        <w:t>array</w:t>
      </w:r>
      <w:r w:rsidR="00D3236B">
        <w:t xml:space="preserve"> representing how many </w:t>
      </w:r>
      <w:r w:rsidR="00D3236B" w:rsidRPr="00637CFB">
        <w:rPr>
          <w:b/>
        </w:rPr>
        <w:t>passengers</w:t>
      </w:r>
      <w:r w:rsidR="00D3236B">
        <w:t xml:space="preserve"> want to </w:t>
      </w:r>
      <w:r>
        <w:t>enter each wagon of the train.</w:t>
      </w:r>
    </w:p>
    <w:p w14:paraId="7689647F" w14:textId="77777777" w:rsidR="00637CFB" w:rsidRDefault="00D3236B" w:rsidP="00637CFB">
      <w:r>
        <w:t>The train</w:t>
      </w:r>
      <w:r w:rsidR="00637CFB">
        <w:t xml:space="preserve"> starts </w:t>
      </w:r>
      <w:r>
        <w:t xml:space="preserve">with </w:t>
      </w:r>
      <w:r w:rsidRPr="00637CFB">
        <w:rPr>
          <w:b/>
        </w:rPr>
        <w:t>empty wagons</w:t>
      </w:r>
      <w:r w:rsidR="00A322A4" w:rsidRPr="00637CFB">
        <w:rPr>
          <w:b/>
        </w:rPr>
        <w:t xml:space="preserve"> </w:t>
      </w:r>
      <w:r w:rsidR="00A322A4">
        <w:t xml:space="preserve">and has </w:t>
      </w:r>
      <w:r w:rsidR="00A322A4" w:rsidRPr="00637CFB">
        <w:rPr>
          <w:b/>
        </w:rPr>
        <w:t>length equal</w:t>
      </w:r>
      <w:r w:rsidR="00A322A4">
        <w:t xml:space="preserve"> to the length of the </w:t>
      </w:r>
      <w:r w:rsidR="00A322A4" w:rsidRPr="00637CFB">
        <w:rPr>
          <w:b/>
        </w:rPr>
        <w:t>passengers array</w:t>
      </w:r>
      <w:r w:rsidR="00637CFB">
        <w:t>.</w:t>
      </w:r>
    </w:p>
    <w:p w14:paraId="0FE14112" w14:textId="77777777" w:rsidR="00D3236B" w:rsidRDefault="00D3236B" w:rsidP="00637CFB">
      <w:r>
        <w:t xml:space="preserve">At each </w:t>
      </w:r>
      <w:r w:rsidRPr="00637CFB">
        <w:rPr>
          <w:b/>
        </w:rPr>
        <w:t>element</w:t>
      </w:r>
      <w:r>
        <w:t xml:space="preserve"> of the array</w:t>
      </w:r>
      <w:r w:rsidR="00A322A4">
        <w:t xml:space="preserve"> (the passengers)</w:t>
      </w:r>
      <w:r>
        <w:t xml:space="preserve"> you</w:t>
      </w:r>
      <w:r w:rsidR="00A322A4">
        <w:t xml:space="preserve"> have to check whether there is </w:t>
      </w:r>
      <w:r w:rsidRPr="00637CFB">
        <w:rPr>
          <w:b/>
        </w:rPr>
        <w:t xml:space="preserve">enough </w:t>
      </w:r>
      <w:r w:rsidR="00637CFB">
        <w:rPr>
          <w:b/>
        </w:rPr>
        <w:t>space</w:t>
      </w:r>
      <w:r>
        <w:t xml:space="preserve"> in the particular </w:t>
      </w:r>
      <w:r w:rsidRPr="00637CFB">
        <w:rPr>
          <w:b/>
        </w:rPr>
        <w:t>wagon</w:t>
      </w:r>
      <w:r>
        <w:t>. Here there are two possibilities:</w:t>
      </w:r>
    </w:p>
    <w:p w14:paraId="4F89F66D" w14:textId="0DEA2C25" w:rsidR="00D3236B" w:rsidRDefault="00D3236B" w:rsidP="00D3236B">
      <w:pPr>
        <w:pStyle w:val="ListParagraph"/>
        <w:numPr>
          <w:ilvl w:val="0"/>
          <w:numId w:val="18"/>
        </w:numPr>
      </w:pPr>
      <w:r>
        <w:t xml:space="preserve">Enough space </w:t>
      </w:r>
      <w:r w:rsidR="007C39FE">
        <w:t>-</w:t>
      </w:r>
      <w:r>
        <w:t xml:space="preserve"> you </w:t>
      </w:r>
      <w:r w:rsidRPr="00A322A4">
        <w:rPr>
          <w:b/>
        </w:rPr>
        <w:t>add the passengers</w:t>
      </w:r>
      <w:r>
        <w:t xml:space="preserve"> to that </w:t>
      </w:r>
      <w:r w:rsidR="007C39FE">
        <w:t>wagon</w:t>
      </w:r>
      <w:r w:rsidRPr="00A322A4">
        <w:rPr>
          <w:b/>
        </w:rPr>
        <w:t xml:space="preserve"> </w:t>
      </w:r>
      <w:bookmarkStart w:id="0" w:name="_GoBack"/>
      <w:bookmarkEnd w:id="0"/>
      <w:r>
        <w:t>of the train.</w:t>
      </w:r>
    </w:p>
    <w:p w14:paraId="7ABF97D9" w14:textId="201D08FA" w:rsidR="00D3236B" w:rsidRDefault="00D3236B" w:rsidP="00D3236B">
      <w:pPr>
        <w:pStyle w:val="ListParagraph"/>
        <w:numPr>
          <w:ilvl w:val="0"/>
          <w:numId w:val="18"/>
        </w:numPr>
      </w:pPr>
      <w:r>
        <w:t xml:space="preserve">Not enough space </w:t>
      </w:r>
      <w:r w:rsidR="007C39FE">
        <w:t>-</w:t>
      </w:r>
      <w:r>
        <w:t xml:space="preserve"> you </w:t>
      </w:r>
      <w:r w:rsidRPr="00A322A4">
        <w:rPr>
          <w:b/>
        </w:rPr>
        <w:t>transfer</w:t>
      </w:r>
      <w:r>
        <w:t xml:space="preserve"> the passengers that will </w:t>
      </w:r>
      <w:r w:rsidRPr="00EF4946">
        <w:rPr>
          <w:b/>
        </w:rPr>
        <w:t>not fit</w:t>
      </w:r>
      <w:r>
        <w:t xml:space="preserve"> to the </w:t>
      </w:r>
      <w:r w:rsidRPr="00A322A4">
        <w:rPr>
          <w:b/>
        </w:rPr>
        <w:t>next wagon</w:t>
      </w:r>
      <w:r>
        <w:t xml:space="preserve"> and </w:t>
      </w:r>
      <w:r w:rsidRPr="00A322A4">
        <w:rPr>
          <w:b/>
        </w:rPr>
        <w:t>try to fit</w:t>
      </w:r>
      <w:r>
        <w:t xml:space="preserve"> them there.</w:t>
      </w:r>
    </w:p>
    <w:p w14:paraId="23316163" w14:textId="77777777" w:rsidR="00D3236B" w:rsidRDefault="00D3236B" w:rsidP="00D3236B">
      <w:r>
        <w:t xml:space="preserve">At the end you have to print the </w:t>
      </w:r>
      <w:r w:rsidRPr="00A322A4">
        <w:rPr>
          <w:b/>
        </w:rPr>
        <w:t xml:space="preserve">state </w:t>
      </w:r>
      <w:r>
        <w:t xml:space="preserve">of the train (number of passengers in each wagon </w:t>
      </w:r>
      <w:r w:rsidRPr="00A322A4">
        <w:rPr>
          <w:b/>
        </w:rPr>
        <w:t>separated</w:t>
      </w:r>
      <w:r>
        <w:t xml:space="preserve"> by comma and space: </w:t>
      </w:r>
      <w:r w:rsidRPr="00A322A4">
        <w:rPr>
          <w:rFonts w:ascii="Consolas" w:hAnsi="Consolas"/>
          <w:b/>
        </w:rPr>
        <w:t>", "</w:t>
      </w:r>
      <w:r>
        <w:t>)</w:t>
      </w:r>
    </w:p>
    <w:p w14:paraId="3871C8B0" w14:textId="77777777" w:rsidR="00D3236B" w:rsidRDefault="00D3236B" w:rsidP="00D3236B">
      <w:pPr>
        <w:pStyle w:val="ListParagraph"/>
        <w:numPr>
          <w:ilvl w:val="0"/>
          <w:numId w:val="19"/>
        </w:numPr>
      </w:pPr>
      <w:r>
        <w:t xml:space="preserve">If there was </w:t>
      </w:r>
      <w:r w:rsidRPr="00A322A4">
        <w:rPr>
          <w:b/>
        </w:rPr>
        <w:t>room for all</w:t>
      </w:r>
      <w:r>
        <w:t xml:space="preserve"> passengers print: </w:t>
      </w:r>
      <w:r w:rsidRPr="00A322A4">
        <w:rPr>
          <w:rFonts w:ascii="Consolas" w:hAnsi="Consolas"/>
          <w:b/>
        </w:rPr>
        <w:t>"All pass</w:t>
      </w:r>
      <w:r w:rsidR="00A322A4" w:rsidRPr="00A322A4">
        <w:rPr>
          <w:rFonts w:ascii="Consolas" w:hAnsi="Consolas"/>
          <w:b/>
        </w:rPr>
        <w:t>engers aboard</w:t>
      </w:r>
      <w:r w:rsidRPr="00A322A4">
        <w:rPr>
          <w:rFonts w:ascii="Consolas" w:hAnsi="Consolas"/>
          <w:b/>
        </w:rPr>
        <w:t>"</w:t>
      </w:r>
    </w:p>
    <w:p w14:paraId="002CEAD9" w14:textId="77777777" w:rsidR="00D3236B" w:rsidRPr="00A322A4" w:rsidRDefault="00D3236B" w:rsidP="00D3236B">
      <w:pPr>
        <w:pStyle w:val="ListParagraph"/>
        <w:numPr>
          <w:ilvl w:val="0"/>
          <w:numId w:val="19"/>
        </w:numPr>
        <w:rPr>
          <w:rFonts w:ascii="Consolas" w:hAnsi="Consolas"/>
          <w:b/>
        </w:rPr>
      </w:pPr>
      <w:r>
        <w:t xml:space="preserve">Otherwise print: </w:t>
      </w:r>
      <w:r w:rsidRPr="00A322A4">
        <w:rPr>
          <w:rFonts w:ascii="Consolas" w:hAnsi="Consolas"/>
          <w:b/>
        </w:rPr>
        <w:t>"</w:t>
      </w:r>
      <w:r w:rsidR="00A322A4">
        <w:rPr>
          <w:rFonts w:ascii="Consolas" w:hAnsi="Consolas"/>
          <w:b/>
        </w:rPr>
        <w:t>Could not</w:t>
      </w:r>
      <w:r w:rsidRPr="00A322A4">
        <w:rPr>
          <w:rFonts w:ascii="Consolas" w:hAnsi="Consolas"/>
          <w:b/>
        </w:rPr>
        <w:t xml:space="preserve"> fit {remainingPassengers}</w:t>
      </w:r>
      <w:r w:rsidR="00A322A4" w:rsidRPr="00A322A4">
        <w:rPr>
          <w:rFonts w:ascii="Consolas" w:hAnsi="Consolas"/>
          <w:b/>
        </w:rPr>
        <w:t xml:space="preserve"> passengers</w:t>
      </w:r>
      <w:r w:rsidRPr="00A322A4">
        <w:rPr>
          <w:rFonts w:ascii="Consolas" w:hAnsi="Consolas"/>
          <w:b/>
        </w:rPr>
        <w:t>"</w:t>
      </w:r>
    </w:p>
    <w:p w14:paraId="563A3151" w14:textId="77777777" w:rsidR="00D3236B" w:rsidRDefault="00D3236B" w:rsidP="00D3236B">
      <w:pPr>
        <w:pStyle w:val="Heading3"/>
      </w:pPr>
      <w:r>
        <w:t>Input</w:t>
      </w:r>
    </w:p>
    <w:p w14:paraId="1182C9E5" w14:textId="77777777" w:rsidR="00D3236B" w:rsidRDefault="00D3236B" w:rsidP="00D3236B">
      <w:r>
        <w:t>Two parameters:</w:t>
      </w:r>
    </w:p>
    <w:p w14:paraId="61881368" w14:textId="3EF557BD" w:rsidR="00D3236B" w:rsidRDefault="00D3236B" w:rsidP="00D3236B">
      <w:pPr>
        <w:pStyle w:val="ListParagraph"/>
        <w:numPr>
          <w:ilvl w:val="0"/>
          <w:numId w:val="20"/>
        </w:numPr>
      </w:pPr>
      <w:r>
        <w:t xml:space="preserve">A number </w:t>
      </w:r>
      <w:r w:rsidR="007C39FE">
        <w:t>-</w:t>
      </w:r>
      <w:r>
        <w:t xml:space="preserve"> the </w:t>
      </w:r>
      <w:r w:rsidRPr="00A322A4">
        <w:rPr>
          <w:b/>
        </w:rPr>
        <w:t>capacity of each wagon</w:t>
      </w:r>
    </w:p>
    <w:p w14:paraId="3C5D65FB" w14:textId="105675B5" w:rsidR="00D3236B" w:rsidRPr="00A322A4" w:rsidRDefault="00D3236B" w:rsidP="00D3236B">
      <w:pPr>
        <w:pStyle w:val="ListParagraph"/>
        <w:numPr>
          <w:ilvl w:val="0"/>
          <w:numId w:val="20"/>
        </w:numPr>
        <w:rPr>
          <w:b/>
        </w:rPr>
      </w:pPr>
      <w:r>
        <w:t xml:space="preserve">An array </w:t>
      </w:r>
      <w:r w:rsidR="007C39FE">
        <w:t>-</w:t>
      </w:r>
      <w:r>
        <w:t xml:space="preserve"> </w:t>
      </w:r>
      <w:r w:rsidRPr="00A322A4">
        <w:rPr>
          <w:b/>
        </w:rPr>
        <w:t>number of passengers</w:t>
      </w:r>
      <w:r>
        <w:t xml:space="preserve"> that want to go in </w:t>
      </w:r>
      <w:r w:rsidRPr="00A322A4">
        <w:rPr>
          <w:b/>
        </w:rPr>
        <w:t>each wagon</w:t>
      </w:r>
    </w:p>
    <w:p w14:paraId="661E28EB" w14:textId="77777777" w:rsidR="00D3236B" w:rsidRDefault="00D3236B" w:rsidP="00D3236B">
      <w:pPr>
        <w:pStyle w:val="Heading3"/>
      </w:pPr>
      <w:r>
        <w:t>Output</w:t>
      </w:r>
    </w:p>
    <w:p w14:paraId="2E14BE4D" w14:textId="77777777" w:rsidR="00D3236B" w:rsidRDefault="00D3236B" w:rsidP="00D3236B">
      <w:r>
        <w:t>Two lines:</w:t>
      </w:r>
    </w:p>
    <w:p w14:paraId="6CD55E45" w14:textId="211DACC5" w:rsidR="00D3236B" w:rsidRPr="00A322A4" w:rsidRDefault="00A322A4" w:rsidP="00D3236B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>
        <w:t>State of the train: all the wagons</w:t>
      </w:r>
      <w:r w:rsidR="00396228">
        <w:t xml:space="preserve"> (</w:t>
      </w:r>
      <w:r w:rsidR="00396228" w:rsidRPr="00396228">
        <w:rPr>
          <w:b/>
        </w:rPr>
        <w:t>array</w:t>
      </w:r>
      <w:r w:rsidR="00396228">
        <w:t>) with all fit passengers</w:t>
      </w:r>
    </w:p>
    <w:p w14:paraId="508E7626" w14:textId="77777777" w:rsidR="00A322A4" w:rsidRDefault="00A322A4" w:rsidP="00A322A4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>
        <w:t xml:space="preserve">If there was place for all passengers: </w:t>
      </w:r>
      <w:r w:rsidRPr="00A322A4">
        <w:rPr>
          <w:rFonts w:ascii="Consolas" w:hAnsi="Consolas"/>
          <w:b/>
        </w:rPr>
        <w:t>"All passengers aboard"</w:t>
      </w:r>
      <w:r>
        <w:t xml:space="preserve">; otherwise: </w:t>
      </w:r>
      <w:r w:rsidRPr="00A322A4">
        <w:rPr>
          <w:rFonts w:ascii="Consolas" w:hAnsi="Consolas"/>
          <w:b/>
        </w:rPr>
        <w:t>"C</w:t>
      </w:r>
      <w:r>
        <w:rPr>
          <w:rFonts w:ascii="Consolas" w:hAnsi="Consolas"/>
          <w:b/>
        </w:rPr>
        <w:t>ould not</w:t>
      </w:r>
      <w:r w:rsidRPr="00A322A4">
        <w:rPr>
          <w:rFonts w:ascii="Consolas" w:hAnsi="Consolas"/>
          <w:b/>
        </w:rPr>
        <w:t xml:space="preserve"> fit {remainingPassengers} passengers"</w:t>
      </w:r>
    </w:p>
    <w:p w14:paraId="04577E07" w14:textId="77777777" w:rsidR="00A322A4" w:rsidRDefault="00A322A4" w:rsidP="00A322A4">
      <w:pPr>
        <w:pStyle w:val="Heading3"/>
      </w:pPr>
      <w:r>
        <w:t>Examples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2919"/>
        <w:gridCol w:w="4551"/>
      </w:tblGrid>
      <w:tr w:rsidR="00A322A4" w14:paraId="6137C5C5" w14:textId="77777777" w:rsidTr="00197B64">
        <w:trPr>
          <w:trHeight w:val="2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A8D70" w14:textId="77777777" w:rsidR="00A322A4" w:rsidRPr="002A4129" w:rsidRDefault="00A322A4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Input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60D2AE" w14:textId="77777777" w:rsidR="00A322A4" w:rsidRPr="002A4129" w:rsidRDefault="00A322A4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Output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F6AFB" w14:textId="77777777" w:rsidR="00A322A4" w:rsidRPr="002A4129" w:rsidRDefault="00A322A4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lang w:val="en-US"/>
              </w:rPr>
            </w:pPr>
            <w:r w:rsidRPr="002A4129">
              <w:rPr>
                <w:rStyle w:val="Strong"/>
                <w:rFonts w:ascii="Consolas" w:hAnsi="Consolas"/>
                <w:b/>
                <w:lang w:val="en-US"/>
              </w:rPr>
              <w:t>Comment</w:t>
            </w:r>
          </w:p>
        </w:tc>
      </w:tr>
      <w:tr w:rsidR="00A322A4" w14:paraId="4FE7238E" w14:textId="77777777" w:rsidTr="00197B64">
        <w:trPr>
          <w:trHeight w:val="62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0550" w14:textId="77777777" w:rsidR="00A322A4" w:rsidRPr="002A4129" w:rsidRDefault="00A322A4" w:rsidP="002A4129">
            <w:pPr>
              <w:spacing w:after="0"/>
              <w:rPr>
                <w:rFonts w:ascii="Consolas" w:hAnsi="Consolas"/>
              </w:rPr>
            </w:pPr>
            <w:r w:rsidRPr="002A4129">
              <w:rPr>
                <w:rFonts w:ascii="Consolas" w:hAnsi="Consolas"/>
              </w:rPr>
              <w:t xml:space="preserve">10, [9, </w:t>
            </w:r>
            <w:r w:rsidR="002A4129" w:rsidRPr="002A4129">
              <w:rPr>
                <w:rFonts w:ascii="Consolas" w:hAnsi="Consolas"/>
              </w:rPr>
              <w:t>39, 1</w:t>
            </w:r>
            <w:r w:rsidRPr="002A4129">
              <w:rPr>
                <w:rFonts w:ascii="Consolas" w:hAnsi="Consolas"/>
              </w:rPr>
              <w:t>, 0, 0]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935F" w14:textId="51D6CE3E" w:rsidR="00A322A4" w:rsidRPr="002A4129" w:rsidRDefault="0039622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51052E">
              <w:rPr>
                <w:rFonts w:ascii="Consolas" w:hAnsi="Consolas"/>
              </w:rPr>
              <w:t xml:space="preserve"> </w:t>
            </w:r>
            <w:r w:rsidR="002A4129" w:rsidRPr="002A4129">
              <w:rPr>
                <w:rFonts w:ascii="Consolas" w:hAnsi="Consolas"/>
              </w:rPr>
              <w:t>9, 10, 10, 10, 10</w:t>
            </w:r>
            <w:r w:rsidR="0051052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]</w:t>
            </w:r>
          </w:p>
          <w:p w14:paraId="2EDD7E07" w14:textId="77777777" w:rsidR="002A4129" w:rsidRPr="002A4129" w:rsidRDefault="002A4129">
            <w:pPr>
              <w:spacing w:after="0"/>
              <w:rPr>
                <w:rFonts w:ascii="Consolas" w:hAnsi="Consolas"/>
              </w:rPr>
            </w:pPr>
            <w:r w:rsidRPr="002A4129">
              <w:rPr>
                <w:rFonts w:ascii="Consolas" w:hAnsi="Consolas"/>
              </w:rPr>
              <w:t>All passengers aboard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9635" w14:textId="77777777" w:rsidR="00A322A4" w:rsidRPr="002A4129" w:rsidRDefault="002A4129" w:rsidP="002A4129">
            <w:pPr>
              <w:spacing w:after="200"/>
              <w:rPr>
                <w:rFonts w:ascii="Consolas" w:eastAsiaTheme="minorEastAsia" w:hAnsi="Consolas"/>
                <w:lang w:val="en-GB"/>
              </w:rPr>
            </w:pPr>
            <w:r w:rsidRPr="002A4129">
              <w:rPr>
                <w:rFonts w:ascii="Consolas" w:eastAsiaTheme="minorEastAsia" w:hAnsi="Consolas"/>
                <w:lang w:val="en-GB"/>
              </w:rPr>
              <w:t xml:space="preserve">We can fit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9 passengers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in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 xml:space="preserve">first 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wagon, because it is less than the capacity, in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second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wagon we can fit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only 10</w:t>
            </w:r>
            <w:r>
              <w:rPr>
                <w:rFonts w:ascii="Consolas" w:eastAsiaTheme="minorEastAsia" w:hAnsi="Consolas"/>
                <w:lang w:val="en-GB"/>
              </w:rPr>
              <w:t xml:space="preserve"> of the 39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, so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put 10</w:t>
            </w:r>
            <w:r>
              <w:rPr>
                <w:rFonts w:ascii="Consolas" w:eastAsiaTheme="minorEastAsia" w:hAnsi="Consolas"/>
                <w:lang w:val="en-GB"/>
              </w:rPr>
              <w:t xml:space="preserve"> there and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transfer 29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to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next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</w:t>
            </w:r>
            <w:r w:rsidRPr="002A4129">
              <w:rPr>
                <w:rFonts w:ascii="Consolas" w:eastAsiaTheme="minorEastAsia" w:hAnsi="Consolas"/>
                <w:lang w:val="en-GB"/>
              </w:rPr>
              <w:lastRenderedPageBreak/>
              <w:t xml:space="preserve">one. In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third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wagon we now have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30</w:t>
            </w:r>
            <w:r w:rsidRPr="002A4129">
              <w:rPr>
                <w:rFonts w:ascii="Consolas" w:eastAsiaTheme="minorEastAsia" w:hAnsi="Consolas"/>
                <w:lang w:val="en-GB"/>
              </w:rPr>
              <w:t xml:space="preserve"> (1 from the array and 29 transferred), but we </w:t>
            </w:r>
            <w:r>
              <w:rPr>
                <w:rFonts w:ascii="Consolas" w:eastAsiaTheme="minorEastAsia" w:hAnsi="Consolas"/>
                <w:lang w:val="en-GB"/>
              </w:rPr>
              <w:t xml:space="preserve">can fit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only 10</w:t>
            </w:r>
            <w:r>
              <w:rPr>
                <w:rFonts w:ascii="Consolas" w:eastAsiaTheme="minorEastAsia" w:hAnsi="Consolas"/>
                <w:lang w:val="en-GB"/>
              </w:rPr>
              <w:t xml:space="preserve"> again, so we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put 10</w:t>
            </w:r>
            <w:r>
              <w:rPr>
                <w:rFonts w:ascii="Consolas" w:eastAsiaTheme="minorEastAsia" w:hAnsi="Consolas"/>
                <w:lang w:val="en-GB"/>
              </w:rPr>
              <w:t xml:space="preserve"> and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transfer 20</w:t>
            </w:r>
            <w:r>
              <w:rPr>
                <w:rFonts w:ascii="Consolas" w:eastAsiaTheme="minorEastAsia" w:hAnsi="Consolas"/>
                <w:lang w:val="en-GB"/>
              </w:rPr>
              <w:t xml:space="preserve">. In the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final 2</w:t>
            </w:r>
            <w:r>
              <w:rPr>
                <w:rFonts w:ascii="Consolas" w:eastAsiaTheme="minorEastAsia" w:hAnsi="Consolas"/>
                <w:lang w:val="en-GB"/>
              </w:rPr>
              <w:t xml:space="preserve"> wagons we put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10</w:t>
            </w:r>
            <w:r>
              <w:rPr>
                <w:rFonts w:ascii="Consolas" w:eastAsiaTheme="minorEastAsia" w:hAnsi="Consolas"/>
                <w:lang w:val="en-GB"/>
              </w:rPr>
              <w:t xml:space="preserve"> passengers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in each</w:t>
            </w:r>
            <w:r>
              <w:rPr>
                <w:rFonts w:ascii="Consolas" w:eastAsiaTheme="minorEastAsia" w:hAnsi="Consolas"/>
                <w:lang w:val="en-GB"/>
              </w:rPr>
              <w:t xml:space="preserve"> and there are </w:t>
            </w:r>
            <w:r w:rsidRPr="002A4129">
              <w:rPr>
                <w:rFonts w:ascii="Consolas" w:eastAsiaTheme="minorEastAsia" w:hAnsi="Consolas"/>
                <w:b/>
                <w:lang w:val="en-GB"/>
              </w:rPr>
              <w:t>0 passengers left</w:t>
            </w:r>
          </w:p>
        </w:tc>
      </w:tr>
      <w:tr w:rsidR="00A322A4" w14:paraId="2921E83D" w14:textId="77777777" w:rsidTr="00197B64">
        <w:trPr>
          <w:trHeight w:val="626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D02F" w14:textId="77777777" w:rsidR="00A322A4" w:rsidRPr="002A4129" w:rsidRDefault="002A4129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2A4129">
              <w:rPr>
                <w:rStyle w:val="Strong"/>
                <w:rFonts w:ascii="Consolas" w:eastAsiaTheme="minorEastAsia" w:hAnsi="Consolas"/>
                <w:b w:val="0"/>
              </w:rPr>
              <w:lastRenderedPageBreak/>
              <w:t>6, [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>5, 15, 2</w:t>
            </w:r>
            <w:r w:rsidRPr="002A4129">
              <w:rPr>
                <w:rStyle w:val="Strong"/>
                <w:rFonts w:ascii="Consolas" w:eastAsiaTheme="minorEastAsia" w:hAnsi="Consolas"/>
                <w:b w:val="0"/>
              </w:rPr>
              <w:t>]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8481" w14:textId="43C5E445" w:rsidR="00A322A4" w:rsidRPr="002A4129" w:rsidRDefault="00396228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>
              <w:rPr>
                <w:rStyle w:val="Strong"/>
                <w:rFonts w:ascii="Consolas" w:eastAsiaTheme="minorEastAsia" w:hAnsi="Consolas"/>
                <w:b w:val="0"/>
              </w:rPr>
              <w:t>[</w:t>
            </w:r>
            <w:r w:rsidR="0051052E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="002A4129" w:rsidRPr="002A4129">
              <w:rPr>
                <w:rStyle w:val="Strong"/>
                <w:rFonts w:ascii="Consolas" w:eastAsiaTheme="minorEastAsia" w:hAnsi="Consolas"/>
                <w:b w:val="0"/>
              </w:rPr>
              <w:t>5, 6, 6</w:t>
            </w:r>
            <w:r w:rsidR="0051052E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>]</w:t>
            </w:r>
          </w:p>
          <w:p w14:paraId="04ADEBDC" w14:textId="77777777" w:rsidR="002A4129" w:rsidRPr="002A4129" w:rsidRDefault="002A4129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>
              <w:rPr>
                <w:rStyle w:val="Strong"/>
                <w:rFonts w:ascii="Consolas" w:eastAsiaTheme="minorEastAsia" w:hAnsi="Consolas"/>
                <w:b w:val="0"/>
              </w:rPr>
              <w:t>Could not fit 5</w:t>
            </w:r>
            <w:r w:rsidRPr="002A4129">
              <w:rPr>
                <w:rStyle w:val="Strong"/>
                <w:rFonts w:ascii="Consolas" w:eastAsiaTheme="minorEastAsia" w:hAnsi="Consolas"/>
                <w:b w:val="0"/>
              </w:rPr>
              <w:t xml:space="preserve"> passengers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03BB" w14:textId="77777777" w:rsidR="00A322A4" w:rsidRPr="002A4129" w:rsidRDefault="002A4129">
            <w:pPr>
              <w:spacing w:after="200"/>
              <w:rPr>
                <w:rStyle w:val="Strong"/>
                <w:rFonts w:ascii="Consolas" w:eastAsiaTheme="minorEastAsia" w:hAnsi="Consolas"/>
                <w:b w:val="0"/>
              </w:rPr>
            </w:pP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We fit </w:t>
            </w:r>
            <w:r w:rsidRPr="002A4129">
              <w:rPr>
                <w:rStyle w:val="Strong"/>
                <w:rFonts w:ascii="Consolas" w:eastAsiaTheme="minorEastAsia" w:hAnsi="Consolas"/>
              </w:rPr>
              <w:t>5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passengers in the </w:t>
            </w:r>
            <w:r w:rsidRPr="002A4129">
              <w:rPr>
                <w:rStyle w:val="Strong"/>
                <w:rFonts w:ascii="Consolas" w:eastAsiaTheme="minorEastAsia" w:hAnsi="Consolas"/>
              </w:rPr>
              <w:t>first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wagon; we fit </w:t>
            </w:r>
            <w:r w:rsidRPr="002A4129">
              <w:rPr>
                <w:rStyle w:val="Strong"/>
                <w:rFonts w:ascii="Consolas" w:eastAsiaTheme="minorEastAsia" w:hAnsi="Consolas"/>
              </w:rPr>
              <w:t>6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in the second and </w:t>
            </w:r>
            <w:r w:rsidRPr="002A4129">
              <w:rPr>
                <w:rStyle w:val="Strong"/>
                <w:rFonts w:ascii="Consolas" w:eastAsiaTheme="minorEastAsia" w:hAnsi="Consolas"/>
              </w:rPr>
              <w:t>transfer 9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to the next one. There we fit </w:t>
            </w:r>
            <w:r w:rsidRPr="002A4129">
              <w:rPr>
                <w:rStyle w:val="Strong"/>
                <w:rFonts w:ascii="Consolas" w:eastAsiaTheme="minorEastAsia" w:hAnsi="Consolas"/>
              </w:rPr>
              <w:t>6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again and there are </w:t>
            </w:r>
            <w:r w:rsidRPr="002A4129">
              <w:rPr>
                <w:rStyle w:val="Strong"/>
                <w:rFonts w:ascii="Consolas" w:eastAsiaTheme="minorEastAsia" w:hAnsi="Consolas"/>
              </w:rPr>
              <w:t>5 left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. (11 – 6) </w:t>
            </w:r>
          </w:p>
        </w:tc>
      </w:tr>
    </w:tbl>
    <w:p w14:paraId="14D734B2" w14:textId="77777777" w:rsidR="00A322A4" w:rsidRPr="00A322A4" w:rsidRDefault="00A322A4" w:rsidP="00A322A4"/>
    <w:sectPr w:rsidR="00A322A4" w:rsidRPr="00A322A4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68482" w14:textId="77777777" w:rsidR="006A402C" w:rsidRDefault="006A402C" w:rsidP="00EF4946">
      <w:pPr>
        <w:spacing w:before="0" w:after="0" w:line="240" w:lineRule="auto"/>
      </w:pPr>
      <w:r>
        <w:separator/>
      </w:r>
    </w:p>
  </w:endnote>
  <w:endnote w:type="continuationSeparator" w:id="0">
    <w:p w14:paraId="6968B122" w14:textId="77777777" w:rsidR="006A402C" w:rsidRDefault="006A402C" w:rsidP="00EF49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5B482" w14:textId="77777777" w:rsidR="00EF4946" w:rsidRPr="00AC77AD" w:rsidRDefault="00EF4946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1EA0578" wp14:editId="19E09E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592FEF93" wp14:editId="1F06BE8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0C74E7A" wp14:editId="591A829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7D7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101C97" wp14:editId="2A25A8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A60C61" w14:textId="77777777" w:rsidR="00EF4946" w:rsidRPr="008C2B83" w:rsidRDefault="00EF494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01C9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EA60C61" w14:textId="77777777" w:rsidR="00EF4946" w:rsidRPr="008C2B83" w:rsidRDefault="00EF494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CC2897" wp14:editId="103DD77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DC28D07" w14:textId="77777777" w:rsidR="00EF4946" w:rsidRDefault="00EF494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CC289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3DC28D07" w14:textId="77777777" w:rsidR="00EF4946" w:rsidRDefault="00EF494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7FA2F6" wp14:editId="4E9B80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8E6A8" w14:textId="77777777" w:rsidR="00EF4946" w:rsidRDefault="00EF494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9259CD0" w14:textId="77777777" w:rsidR="00EF4946" w:rsidRDefault="00EF494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59D9174" wp14:editId="08E1BF06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769FF47" wp14:editId="1873262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48C6EF5" wp14:editId="6A8961F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3809DC5" wp14:editId="6831624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9937A0F" wp14:editId="39BE637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7FBD501" wp14:editId="7327675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9B48EF5" wp14:editId="2EDD2D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630723D" wp14:editId="3B9B926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A4C908C" wp14:editId="465232D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A760041" wp14:editId="7BF4B1C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FA2F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28E6A8" w14:textId="77777777" w:rsidR="00EF4946" w:rsidRDefault="00EF494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9259CD0" w14:textId="77777777" w:rsidR="00EF4946" w:rsidRDefault="00EF494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59D9174" wp14:editId="08E1BF06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769FF47" wp14:editId="1873262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48C6EF5" wp14:editId="6A8961F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3809DC5" wp14:editId="6831624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9937A0F" wp14:editId="39BE637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7FBD501" wp14:editId="7327675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9B48EF5" wp14:editId="2EDD2D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630723D" wp14:editId="3B9B926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A4C908C" wp14:editId="465232D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A760041" wp14:editId="7BF4B1C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5EABAB6" w14:textId="77777777" w:rsidR="00EF4946" w:rsidRDefault="00EF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5404D" w14:textId="77777777" w:rsidR="006A402C" w:rsidRDefault="006A402C" w:rsidP="00EF4946">
      <w:pPr>
        <w:spacing w:before="0" w:after="0" w:line="240" w:lineRule="auto"/>
      </w:pPr>
      <w:r>
        <w:separator/>
      </w:r>
    </w:p>
  </w:footnote>
  <w:footnote w:type="continuationSeparator" w:id="0">
    <w:p w14:paraId="487664EB" w14:textId="77777777" w:rsidR="006A402C" w:rsidRDefault="006A402C" w:rsidP="00EF49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28C1563"/>
    <w:multiLevelType w:val="hybridMultilevel"/>
    <w:tmpl w:val="6064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67998"/>
    <w:multiLevelType w:val="hybridMultilevel"/>
    <w:tmpl w:val="D01C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74C55"/>
    <w:multiLevelType w:val="hybridMultilevel"/>
    <w:tmpl w:val="33E6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7"/>
  </w:num>
  <w:num w:numId="11">
    <w:abstractNumId w:val="19"/>
  </w:num>
  <w:num w:numId="12">
    <w:abstractNumId w:val="12"/>
  </w:num>
  <w:num w:numId="13">
    <w:abstractNumId w:val="8"/>
  </w:num>
  <w:num w:numId="14">
    <w:abstractNumId w:val="13"/>
  </w:num>
  <w:num w:numId="15">
    <w:abstractNumId w:val="20"/>
  </w:num>
  <w:num w:numId="16">
    <w:abstractNumId w:val="16"/>
  </w:num>
  <w:num w:numId="17">
    <w:abstractNumId w:val="4"/>
  </w:num>
  <w:num w:numId="18">
    <w:abstractNumId w:val="11"/>
  </w:num>
  <w:num w:numId="19">
    <w:abstractNumId w:val="1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1A8"/>
    <w:rsid w:val="00197B64"/>
    <w:rsid w:val="002A4129"/>
    <w:rsid w:val="002C21A8"/>
    <w:rsid w:val="00396228"/>
    <w:rsid w:val="0051052E"/>
    <w:rsid w:val="00637CFB"/>
    <w:rsid w:val="00655A9F"/>
    <w:rsid w:val="006A402C"/>
    <w:rsid w:val="007C39FE"/>
    <w:rsid w:val="007F316B"/>
    <w:rsid w:val="009801CC"/>
    <w:rsid w:val="00A322A4"/>
    <w:rsid w:val="00BB7BC4"/>
    <w:rsid w:val="00D3236B"/>
    <w:rsid w:val="00D638C2"/>
    <w:rsid w:val="00E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4AA7"/>
  <w15:docId w15:val="{714429A9-6536-448F-957E-601AA0D4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6B"/>
    <w:pPr>
      <w:spacing w:before="80" w:after="12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36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236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36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36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6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6B"/>
    <w:rPr>
      <w:rFonts w:eastAsiaTheme="majorEastAsia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236B"/>
    <w:rPr>
      <w:rFonts w:eastAsiaTheme="majorEastAsia" w:cstheme="majorBidi"/>
      <w:b/>
      <w:bCs/>
      <w:color w:val="7C380A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236B"/>
    <w:rPr>
      <w:rFonts w:eastAsiaTheme="majorEastAsia" w:cstheme="majorBidi"/>
      <w:b/>
      <w:color w:val="8F400B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3236B"/>
    <w:rPr>
      <w:rFonts w:eastAsiaTheme="majorEastAsia" w:cstheme="majorBidi"/>
      <w:b/>
      <w:iCs/>
      <w:color w:val="A34A0D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6B"/>
    <w:rPr>
      <w:rFonts w:eastAsiaTheme="majorEastAsia" w:cstheme="majorBidi"/>
      <w:b/>
      <w:color w:val="B2500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6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6B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6B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323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3236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323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36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3236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3236B"/>
    <w:rPr>
      <w:rFonts w:ascii="Consolas" w:eastAsiaTheme="minorHAnsi" w:hAnsi="Consolas"/>
      <w:b/>
      <w:noProof/>
      <w:lang w:eastAsia="en-US"/>
    </w:rPr>
  </w:style>
  <w:style w:type="table" w:styleId="TableGrid">
    <w:name w:val="Table Grid"/>
    <w:basedOn w:val="TableNormal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236B"/>
    <w:rPr>
      <w:rFonts w:eastAsiaTheme="minorHAnsi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3236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36B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A322A4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322A4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 w:eastAsia="ja-JP"/>
    </w:rPr>
  </w:style>
  <w:style w:type="character" w:customStyle="1" w:styleId="1">
    <w:name w:val="Заглавие Знак1"/>
    <w:basedOn w:val="DefaultParagraphFont"/>
    <w:uiPriority w:val="10"/>
    <w:rsid w:val="00A32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90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5</cp:revision>
  <dcterms:created xsi:type="dcterms:W3CDTF">2019-03-27T11:39:00Z</dcterms:created>
  <dcterms:modified xsi:type="dcterms:W3CDTF">2019-06-05T07:59:00Z</dcterms:modified>
</cp:coreProperties>
</file>