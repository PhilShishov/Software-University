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3C6A" w14:textId="7EE7383C" w:rsidR="009801CC" w:rsidRPr="00117A12" w:rsidRDefault="0026460A" w:rsidP="0026460A">
      <w:pPr>
        <w:pStyle w:val="Heading1"/>
        <w:jc w:val="center"/>
      </w:pPr>
      <w:r>
        <w:t xml:space="preserve">Caffeine </w:t>
      </w:r>
      <w:r w:rsidR="00117A12">
        <w:t>Study</w:t>
      </w:r>
    </w:p>
    <w:p w14:paraId="38DCC430" w14:textId="5FFF0D18" w:rsidR="0026460A" w:rsidRPr="00117A12" w:rsidRDefault="00117A12" w:rsidP="00117A12">
      <w:pPr>
        <w:jc w:val="center"/>
        <w:rPr>
          <w:i/>
        </w:rPr>
      </w:pPr>
      <w:r>
        <w:rPr>
          <w:i/>
        </w:rPr>
        <w:t xml:space="preserve">Scaroo </w:t>
      </w:r>
      <w:r w:rsidRPr="00117A12">
        <w:rPr>
          <w:i/>
        </w:rPr>
        <w:t xml:space="preserve">has agreed to participate in a study investigating how much caffeine a person </w:t>
      </w:r>
      <w:r w:rsidR="00A25446">
        <w:rPr>
          <w:i/>
        </w:rPr>
        <w:t>consume</w:t>
      </w:r>
      <w:r w:rsidRPr="00117A12">
        <w:rPr>
          <w:i/>
        </w:rPr>
        <w:t xml:space="preserve"> at a given time</w:t>
      </w:r>
      <w:r>
        <w:rPr>
          <w:i/>
          <w:lang w:val="bg-BG"/>
        </w:rPr>
        <w:t>.</w:t>
      </w:r>
      <w:r w:rsidRPr="00117A12">
        <w:t xml:space="preserve"> </w:t>
      </w:r>
      <w:r>
        <w:rPr>
          <w:i/>
        </w:rPr>
        <w:t>Y</w:t>
      </w:r>
      <w:r w:rsidRPr="00117A12">
        <w:rPr>
          <w:i/>
          <w:lang w:val="bg-BG"/>
        </w:rPr>
        <w:t>ou as a new colleague in the team are responsible for this study</w:t>
      </w:r>
      <w:r>
        <w:rPr>
          <w:i/>
        </w:rPr>
        <w:t>...</w:t>
      </w:r>
    </w:p>
    <w:p w14:paraId="4AE3DFD0" w14:textId="3D2C5736" w:rsidR="0026460A" w:rsidRPr="00C3109A" w:rsidRDefault="00C3109A" w:rsidP="0026460A">
      <w:pPr>
        <w:rPr>
          <w:rFonts w:cstheme="minorHAnsi"/>
          <w:color w:val="212121"/>
          <w:shd w:val="clear" w:color="auto" w:fill="FFFFFF"/>
        </w:rPr>
      </w:pPr>
      <w:r w:rsidRPr="00C3109A">
        <w:rPr>
          <w:rFonts w:cstheme="minorHAnsi"/>
        </w:rPr>
        <w:t xml:space="preserve">Scaroo </w:t>
      </w:r>
      <w:r w:rsidR="00A25446">
        <w:rPr>
          <w:rFonts w:cstheme="minorHAnsi"/>
        </w:rPr>
        <w:t>consume</w:t>
      </w:r>
      <w:r w:rsidRPr="00C3109A">
        <w:rPr>
          <w:rFonts w:cstheme="minorHAnsi"/>
        </w:rPr>
        <w:t xml:space="preserve"> </w:t>
      </w:r>
      <w:r w:rsidRPr="00A25446">
        <w:rPr>
          <w:rFonts w:cstheme="minorHAnsi"/>
        </w:rPr>
        <w:t xml:space="preserve">caffeinated beverages </w:t>
      </w:r>
      <w:r w:rsidRPr="00A25446">
        <w:rPr>
          <w:rFonts w:cstheme="minorHAnsi"/>
          <w:b/>
        </w:rPr>
        <w:t>every day</w:t>
      </w:r>
      <w:r w:rsidRPr="00C3109A">
        <w:rPr>
          <w:rFonts w:cstheme="minorHAnsi"/>
          <w:b/>
        </w:rPr>
        <w:t xml:space="preserve">. </w:t>
      </w:r>
      <w:r w:rsidRPr="00C3109A">
        <w:rPr>
          <w:rFonts w:cstheme="minorHAnsi"/>
        </w:rPr>
        <w:t>These beverages can be (</w:t>
      </w:r>
      <w:r w:rsidRPr="00A25446">
        <w:rPr>
          <w:rFonts w:cstheme="minorHAnsi"/>
        </w:rPr>
        <w:t>coffee, tea, coca cola and energy drinks</w:t>
      </w:r>
      <w:r w:rsidRPr="00C3109A">
        <w:rPr>
          <w:rFonts w:cstheme="minorHAnsi"/>
        </w:rPr>
        <w:t>).</w:t>
      </w:r>
      <w:r w:rsidRPr="00C3109A">
        <w:rPr>
          <w:rFonts w:cstheme="minorHAnsi"/>
          <w:b/>
          <w:lang w:val="bg-BG"/>
        </w:rPr>
        <w:t xml:space="preserve"> </w:t>
      </w:r>
      <w:r w:rsidRPr="00C3109A">
        <w:rPr>
          <w:rFonts w:cstheme="minorHAnsi"/>
          <w:color w:val="212121"/>
          <w:shd w:val="clear" w:color="auto" w:fill="FFFFFF"/>
        </w:rPr>
        <w:t>Here is some information</w:t>
      </w:r>
      <w:r w:rsidR="0034693F">
        <w:rPr>
          <w:rFonts w:cstheme="minorHAnsi"/>
          <w:color w:val="212121"/>
          <w:shd w:val="clear" w:color="auto" w:fill="FFFFFF"/>
        </w:rPr>
        <w:t xml:space="preserve"> about</w:t>
      </w:r>
      <w:r w:rsidRPr="00C3109A">
        <w:rPr>
          <w:rFonts w:cstheme="minorHAnsi"/>
          <w:color w:val="212121"/>
          <w:shd w:val="clear" w:color="auto" w:fill="FFFFFF"/>
        </w:rPr>
        <w:t xml:space="preserve"> his </w:t>
      </w:r>
      <w:r w:rsidRPr="00C3109A">
        <w:rPr>
          <w:rFonts w:cstheme="minorHAnsi"/>
          <w:b/>
          <w:color w:val="212121"/>
          <w:shd w:val="clear" w:color="auto" w:fill="FFFFFF"/>
        </w:rPr>
        <w:t>routine</w:t>
      </w:r>
      <w:r w:rsidRPr="00C3109A">
        <w:rPr>
          <w:rFonts w:cstheme="minorHAnsi"/>
          <w:color w:val="212121"/>
          <w:shd w:val="clear" w:color="auto" w:fill="FFFFFF"/>
        </w:rPr>
        <w:t>:</w:t>
      </w:r>
    </w:p>
    <w:p w14:paraId="3E40955F" w14:textId="0A67A122" w:rsidR="00A25446" w:rsidRPr="00A25446" w:rsidRDefault="00A25446" w:rsidP="00C3109A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b/>
        </w:rPr>
        <w:t>Every day</w:t>
      </w:r>
    </w:p>
    <w:p w14:paraId="449D4B13" w14:textId="59E8EF65" w:rsidR="00A25446" w:rsidRPr="00A25446" w:rsidRDefault="00A25446" w:rsidP="00A25446">
      <w:pPr>
        <w:pStyle w:val="ListParagraph"/>
        <w:numPr>
          <w:ilvl w:val="1"/>
          <w:numId w:val="18"/>
        </w:numPr>
        <w:rPr>
          <w:lang w:val="bg-BG"/>
        </w:rPr>
      </w:pPr>
      <w:r>
        <w:t xml:space="preserve">in the </w:t>
      </w:r>
      <w:r w:rsidRPr="00C3109A">
        <w:rPr>
          <w:b/>
        </w:rPr>
        <w:t>morning</w:t>
      </w:r>
      <w:r>
        <w:t xml:space="preserve"> he drinks </w:t>
      </w:r>
      <w:r w:rsidRPr="00C3109A">
        <w:rPr>
          <w:b/>
        </w:rPr>
        <w:t>3</w:t>
      </w:r>
      <w:r>
        <w:t xml:space="preserve"> </w:t>
      </w:r>
      <w:r w:rsidRPr="00C3109A">
        <w:rPr>
          <w:b/>
        </w:rPr>
        <w:t>cups</w:t>
      </w:r>
      <w:r>
        <w:t xml:space="preserve"> of </w:t>
      </w:r>
      <w:r w:rsidRPr="00C3109A">
        <w:rPr>
          <w:b/>
        </w:rPr>
        <w:t>coffee</w:t>
      </w:r>
      <w:r>
        <w:rPr>
          <w:b/>
        </w:rPr>
        <w:t xml:space="preserve"> </w:t>
      </w:r>
      <w:r>
        <w:t>(150 ml per cup)</w:t>
      </w:r>
    </w:p>
    <w:p w14:paraId="6B13B9F2" w14:textId="7013D5E7" w:rsidR="00C3109A" w:rsidRPr="00C3109A" w:rsidRDefault="00A25446" w:rsidP="00A25446">
      <w:pPr>
        <w:pStyle w:val="ListParagraph"/>
        <w:numPr>
          <w:ilvl w:val="1"/>
          <w:numId w:val="18"/>
        </w:numPr>
        <w:rPr>
          <w:lang w:val="bg-BG"/>
        </w:rPr>
      </w:pPr>
      <w:r>
        <w:t>at</w:t>
      </w:r>
      <w:r w:rsidR="00C3109A">
        <w:t xml:space="preserve"> </w:t>
      </w:r>
      <w:r w:rsidR="00C3109A" w:rsidRPr="00C3109A">
        <w:rPr>
          <w:b/>
        </w:rPr>
        <w:t>every</w:t>
      </w:r>
      <w:r w:rsidR="00C3109A">
        <w:t xml:space="preserve"> </w:t>
      </w:r>
      <w:r w:rsidR="00C3109A" w:rsidRPr="00C3109A">
        <w:rPr>
          <w:b/>
        </w:rPr>
        <w:t>lunch</w:t>
      </w:r>
      <w:r w:rsidR="00C3109A">
        <w:t xml:space="preserve"> he drinks </w:t>
      </w:r>
      <w:r w:rsidR="00C3109A" w:rsidRPr="00C3109A">
        <w:rPr>
          <w:b/>
        </w:rPr>
        <w:t>2</w:t>
      </w:r>
      <w:r w:rsidR="00C3109A">
        <w:t xml:space="preserve"> </w:t>
      </w:r>
      <w:r w:rsidR="00C3109A" w:rsidRPr="00C3109A">
        <w:rPr>
          <w:b/>
        </w:rPr>
        <w:t>bottles</w:t>
      </w:r>
      <w:r w:rsidR="00C3109A">
        <w:t xml:space="preserve"> of </w:t>
      </w:r>
      <w:r w:rsidR="00C3109A" w:rsidRPr="00C3109A">
        <w:rPr>
          <w:b/>
        </w:rPr>
        <w:t>coca</w:t>
      </w:r>
      <w:r w:rsidR="00C3109A">
        <w:t xml:space="preserve"> </w:t>
      </w:r>
      <w:r w:rsidR="00C3109A" w:rsidRPr="00C3109A">
        <w:rPr>
          <w:b/>
        </w:rPr>
        <w:t>cola</w:t>
      </w:r>
      <w:r>
        <w:rPr>
          <w:b/>
        </w:rPr>
        <w:t xml:space="preserve"> </w:t>
      </w:r>
      <w:r>
        <w:t>(250 ml per bottle)</w:t>
      </w:r>
    </w:p>
    <w:p w14:paraId="1BAE7984" w14:textId="3D1F32FE" w:rsidR="00C3109A" w:rsidRPr="00C3109A" w:rsidRDefault="00A25446" w:rsidP="00A25446">
      <w:pPr>
        <w:pStyle w:val="ListParagraph"/>
        <w:numPr>
          <w:ilvl w:val="1"/>
          <w:numId w:val="18"/>
        </w:numPr>
        <w:rPr>
          <w:lang w:val="bg-BG"/>
        </w:rPr>
      </w:pPr>
      <w:r>
        <w:t>at</w:t>
      </w:r>
      <w:r w:rsidR="00C3109A">
        <w:t xml:space="preserve"> </w:t>
      </w:r>
      <w:r w:rsidR="00C3109A" w:rsidRPr="00C3109A">
        <w:rPr>
          <w:b/>
        </w:rPr>
        <w:t>every</w:t>
      </w:r>
      <w:r w:rsidR="00C3109A">
        <w:t xml:space="preserve"> </w:t>
      </w:r>
      <w:r w:rsidR="00C3109A" w:rsidRPr="00C3109A">
        <w:rPr>
          <w:b/>
        </w:rPr>
        <w:t>brunch</w:t>
      </w:r>
      <w:r w:rsidR="00C3109A">
        <w:t xml:space="preserve"> he drinks </w:t>
      </w:r>
      <w:r w:rsidR="00C3109A" w:rsidRPr="00C3109A">
        <w:rPr>
          <w:b/>
        </w:rPr>
        <w:t>3</w:t>
      </w:r>
      <w:r w:rsidR="00C3109A">
        <w:t xml:space="preserve"> </w:t>
      </w:r>
      <w:r w:rsidR="00C3109A" w:rsidRPr="00C3109A">
        <w:rPr>
          <w:b/>
        </w:rPr>
        <w:t>cups</w:t>
      </w:r>
      <w:r w:rsidR="00C3109A">
        <w:t xml:space="preserve"> of </w:t>
      </w:r>
      <w:r w:rsidR="00C3109A" w:rsidRPr="00C3109A">
        <w:rPr>
          <w:b/>
        </w:rPr>
        <w:t>tea</w:t>
      </w:r>
      <w:r>
        <w:rPr>
          <w:b/>
        </w:rPr>
        <w:t xml:space="preserve"> </w:t>
      </w:r>
      <w:r>
        <w:t>(350 ml per tea)</w:t>
      </w:r>
    </w:p>
    <w:p w14:paraId="6E962761" w14:textId="4B71CEE8" w:rsidR="00C3109A" w:rsidRPr="00C3109A" w:rsidRDefault="00C3109A" w:rsidP="00C3109A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b/>
        </w:rPr>
        <w:t>Every</w:t>
      </w:r>
      <w:r w:rsidR="005E02CB">
        <w:rPr>
          <w:b/>
        </w:rPr>
        <w:t xml:space="preserve"> </w:t>
      </w:r>
      <w:r w:rsidR="00A25446" w:rsidRPr="00A25446">
        <w:t>5</w:t>
      </w:r>
      <w:r w:rsidR="00A25446" w:rsidRPr="00A25446">
        <w:rPr>
          <w:vertAlign w:val="superscript"/>
        </w:rPr>
        <w:t>th</w:t>
      </w:r>
      <w:r w:rsidR="00A25446" w:rsidRPr="00A25446">
        <w:t xml:space="preserve"> day</w:t>
      </w:r>
      <w:r>
        <w:t xml:space="preserve"> he drinks </w:t>
      </w:r>
      <w:r w:rsidRPr="00C3109A">
        <w:rPr>
          <w:b/>
        </w:rPr>
        <w:t>3</w:t>
      </w:r>
      <w:r>
        <w:t xml:space="preserve"> </w:t>
      </w:r>
      <w:r w:rsidRPr="00C3109A">
        <w:rPr>
          <w:b/>
        </w:rPr>
        <w:t>energy</w:t>
      </w:r>
      <w:r>
        <w:t xml:space="preserve"> </w:t>
      </w:r>
      <w:r w:rsidRPr="00C3109A">
        <w:rPr>
          <w:b/>
        </w:rPr>
        <w:t>drinks</w:t>
      </w:r>
      <w:r w:rsidR="00A25446">
        <w:rPr>
          <w:b/>
        </w:rPr>
        <w:t xml:space="preserve"> </w:t>
      </w:r>
      <w:r w:rsidR="00A25446">
        <w:t>(500 ml per can)</w:t>
      </w:r>
    </w:p>
    <w:p w14:paraId="6AEF8C13" w14:textId="2BE5178F" w:rsidR="00C3109A" w:rsidRPr="00C3109A" w:rsidRDefault="00C3109A" w:rsidP="00C3109A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b/>
        </w:rPr>
        <w:t xml:space="preserve">Every </w:t>
      </w:r>
      <w:r w:rsidR="005E02CB">
        <w:t>9</w:t>
      </w:r>
      <w:r w:rsidR="00A25446" w:rsidRPr="00A25446">
        <w:rPr>
          <w:vertAlign w:val="superscript"/>
        </w:rPr>
        <w:t>th</w:t>
      </w:r>
      <w:r w:rsidR="00A25446" w:rsidRPr="00A25446">
        <w:t xml:space="preserve"> day</w:t>
      </w:r>
      <w:r>
        <w:rPr>
          <w:b/>
        </w:rPr>
        <w:t xml:space="preserve"> </w:t>
      </w:r>
      <w:r>
        <w:t xml:space="preserve">he drinks </w:t>
      </w:r>
      <w:r w:rsidRPr="00C3109A">
        <w:rPr>
          <w:b/>
        </w:rPr>
        <w:t>4</w:t>
      </w:r>
      <w:r>
        <w:t xml:space="preserve"> </w:t>
      </w:r>
      <w:r w:rsidRPr="00C3109A">
        <w:rPr>
          <w:b/>
        </w:rPr>
        <w:t>bottles</w:t>
      </w:r>
      <w:r>
        <w:t xml:space="preserve"> of </w:t>
      </w:r>
      <w:r w:rsidRPr="00C3109A">
        <w:rPr>
          <w:b/>
        </w:rPr>
        <w:t>coca</w:t>
      </w:r>
      <w:r>
        <w:t xml:space="preserve"> </w:t>
      </w:r>
      <w:r w:rsidRPr="00C3109A">
        <w:rPr>
          <w:b/>
        </w:rPr>
        <w:t>cola</w:t>
      </w:r>
      <w:r>
        <w:t xml:space="preserve"> and </w:t>
      </w:r>
      <w:r w:rsidRPr="00C3109A">
        <w:rPr>
          <w:b/>
        </w:rPr>
        <w:t>2</w:t>
      </w:r>
      <w:r>
        <w:t xml:space="preserve"> </w:t>
      </w:r>
      <w:r w:rsidRPr="00C3109A">
        <w:rPr>
          <w:b/>
        </w:rPr>
        <w:t>energy</w:t>
      </w:r>
      <w:r>
        <w:t xml:space="preserve"> </w:t>
      </w:r>
      <w:r w:rsidRPr="00C3109A">
        <w:rPr>
          <w:b/>
        </w:rPr>
        <w:t>drinks</w:t>
      </w:r>
    </w:p>
    <w:p w14:paraId="76AC1012" w14:textId="3F0C0ED2" w:rsidR="00C3109A" w:rsidRDefault="00117A12" w:rsidP="00C3109A">
      <w:r>
        <w:t>F</w:t>
      </w:r>
      <w:r w:rsidR="00C3109A" w:rsidRPr="00C3109A">
        <w:rPr>
          <w:lang w:val="bg-BG"/>
        </w:rPr>
        <w:t>rom a survey about coffee we learned that:</w:t>
      </w:r>
    </w:p>
    <w:p w14:paraId="40428CDE" w14:textId="1F2701BD" w:rsidR="00C3109A" w:rsidRDefault="00C3109A" w:rsidP="00C3109A">
      <w:pPr>
        <w:pStyle w:val="ListParagraph"/>
        <w:numPr>
          <w:ilvl w:val="0"/>
          <w:numId w:val="19"/>
        </w:numPr>
      </w:pPr>
      <w:r>
        <w:t xml:space="preserve">Coffee - </w:t>
      </w:r>
      <w:r w:rsidRPr="00117A12">
        <w:rPr>
          <w:b/>
        </w:rPr>
        <w:t>40 mg</w:t>
      </w:r>
      <w:r>
        <w:t xml:space="preserve"> caffeine per 100 ml</w:t>
      </w:r>
    </w:p>
    <w:p w14:paraId="367A7F76" w14:textId="6892EA51" w:rsidR="00D45550" w:rsidRDefault="00D45550" w:rsidP="00D45550">
      <w:pPr>
        <w:pStyle w:val="ListParagraph"/>
        <w:numPr>
          <w:ilvl w:val="0"/>
          <w:numId w:val="19"/>
        </w:numPr>
      </w:pPr>
      <w:r>
        <w:t xml:space="preserve">Coca Cola - </w:t>
      </w:r>
      <w:r w:rsidRPr="00117A12">
        <w:rPr>
          <w:b/>
        </w:rPr>
        <w:t>8 mg</w:t>
      </w:r>
      <w:r>
        <w:t xml:space="preserve"> caffeine per 100 ml</w:t>
      </w:r>
    </w:p>
    <w:p w14:paraId="5422FBFC" w14:textId="2CD4CF20" w:rsidR="00C3109A" w:rsidRDefault="00C3109A" w:rsidP="00C3109A">
      <w:pPr>
        <w:pStyle w:val="ListParagraph"/>
        <w:numPr>
          <w:ilvl w:val="0"/>
          <w:numId w:val="19"/>
        </w:numPr>
      </w:pPr>
      <w:r>
        <w:t xml:space="preserve">Tea - </w:t>
      </w:r>
      <w:r w:rsidRPr="00117A12">
        <w:rPr>
          <w:b/>
        </w:rPr>
        <w:t>20 mg</w:t>
      </w:r>
      <w:r>
        <w:t xml:space="preserve"> caffeine per 100 ml</w:t>
      </w:r>
    </w:p>
    <w:p w14:paraId="2D7BF426" w14:textId="4CA16C40" w:rsidR="00C3109A" w:rsidRDefault="00C3109A" w:rsidP="00C3109A">
      <w:pPr>
        <w:pStyle w:val="ListParagraph"/>
        <w:numPr>
          <w:ilvl w:val="0"/>
          <w:numId w:val="19"/>
        </w:numPr>
      </w:pPr>
      <w:r>
        <w:t xml:space="preserve">Energy - </w:t>
      </w:r>
      <w:r w:rsidRPr="00117A12">
        <w:rPr>
          <w:b/>
        </w:rPr>
        <w:t>30 mg</w:t>
      </w:r>
      <w:r>
        <w:t xml:space="preserve"> caffeine per 100 ml</w:t>
      </w:r>
    </w:p>
    <w:p w14:paraId="18A429DA" w14:textId="6D1A0D62" w:rsidR="001846ED" w:rsidRDefault="00117A12" w:rsidP="00C3109A">
      <w:pPr>
        <w:rPr>
          <w:lang w:val="bg-BG"/>
        </w:rPr>
      </w:pPr>
      <w:r>
        <w:t xml:space="preserve">You will receive a </w:t>
      </w:r>
      <w:r w:rsidRPr="00117A12">
        <w:rPr>
          <w:b/>
        </w:rPr>
        <w:t>single</w:t>
      </w:r>
      <w:r>
        <w:t xml:space="preserve"> </w:t>
      </w:r>
      <w:r w:rsidRPr="00117A12">
        <w:rPr>
          <w:b/>
        </w:rPr>
        <w:t>number</w:t>
      </w:r>
      <w:r>
        <w:t xml:space="preserve">. That number represents the </w:t>
      </w:r>
      <w:r w:rsidRPr="00A440D7">
        <w:rPr>
          <w:b/>
        </w:rPr>
        <w:t>duration</w:t>
      </w:r>
      <w:r>
        <w:t xml:space="preserve"> </w:t>
      </w:r>
      <w:r w:rsidRPr="00A440D7">
        <w:rPr>
          <w:b/>
        </w:rPr>
        <w:t>of</w:t>
      </w:r>
      <w:r>
        <w:t xml:space="preserve"> </w:t>
      </w:r>
      <w:r w:rsidRPr="00A440D7">
        <w:rPr>
          <w:b/>
        </w:rPr>
        <w:t>the</w:t>
      </w:r>
      <w:r>
        <w:t xml:space="preserve"> </w:t>
      </w:r>
      <w:r w:rsidRPr="00A440D7">
        <w:rPr>
          <w:b/>
        </w:rPr>
        <w:t>study</w:t>
      </w:r>
      <w:r w:rsidR="0034693F">
        <w:rPr>
          <w:b/>
        </w:rPr>
        <w:t xml:space="preserve"> in days</w:t>
      </w:r>
      <w:r w:rsidR="00A440D7">
        <w:rPr>
          <w:lang w:val="bg-BG"/>
        </w:rPr>
        <w:t>.</w:t>
      </w:r>
    </w:p>
    <w:p w14:paraId="71857A46" w14:textId="3E3F2CBD" w:rsidR="00C3109A" w:rsidRDefault="00A440D7" w:rsidP="00C3109A">
      <w:r>
        <w:t xml:space="preserve">You must </w:t>
      </w:r>
      <w:r w:rsidRPr="00A440D7">
        <w:rPr>
          <w:b/>
        </w:rPr>
        <w:t>calculate</w:t>
      </w:r>
      <w:r>
        <w:t xml:space="preserve"> how </w:t>
      </w:r>
      <w:r w:rsidR="00A25446">
        <w:rPr>
          <w:b/>
        </w:rPr>
        <w:t>many</w:t>
      </w:r>
      <w:r>
        <w:t xml:space="preserve"> </w:t>
      </w:r>
      <w:r w:rsidRPr="00A440D7">
        <w:rPr>
          <w:b/>
        </w:rPr>
        <w:t>caffeine</w:t>
      </w:r>
      <w:r>
        <w:t xml:space="preserve"> Scaroo </w:t>
      </w:r>
      <w:r w:rsidR="00A25446">
        <w:t>consumes</w:t>
      </w:r>
      <w:r>
        <w:t xml:space="preserve"> in this </w:t>
      </w:r>
      <w:r w:rsidRPr="00A440D7">
        <w:rPr>
          <w:b/>
        </w:rPr>
        <w:t>duration</w:t>
      </w:r>
      <w:r>
        <w:t xml:space="preserve"> and print the result</w:t>
      </w:r>
      <w:r w:rsidR="00A25446">
        <w:t>.</w:t>
      </w:r>
    </w:p>
    <w:p w14:paraId="32006EC0" w14:textId="0DB29F0E" w:rsidR="00A440D7" w:rsidRDefault="00A440D7" w:rsidP="00A440D7">
      <w:pPr>
        <w:pStyle w:val="Heading3"/>
      </w:pPr>
      <w:r>
        <w:t>Input</w:t>
      </w:r>
    </w:p>
    <w:p w14:paraId="188C9BC7" w14:textId="08F2BC5B" w:rsidR="00344BC3" w:rsidRPr="00344BC3" w:rsidRDefault="00344BC3" w:rsidP="00344BC3">
      <w:pPr>
        <w:pStyle w:val="ListParagraph"/>
        <w:numPr>
          <w:ilvl w:val="0"/>
          <w:numId w:val="21"/>
        </w:numPr>
        <w:rPr>
          <w:lang w:val="bg-BG"/>
        </w:rPr>
      </w:pPr>
      <w:r>
        <w:t>Y</w:t>
      </w:r>
      <w:r w:rsidRPr="00344BC3">
        <w:t xml:space="preserve">ou will </w:t>
      </w:r>
      <w:r>
        <w:t>receive</w:t>
      </w:r>
      <w:r w:rsidRPr="00344BC3">
        <w:t xml:space="preserve"> a </w:t>
      </w:r>
      <w:r w:rsidRPr="00344BC3">
        <w:rPr>
          <w:b/>
        </w:rPr>
        <w:t>number</w:t>
      </w:r>
      <w:r w:rsidR="00143411">
        <w:rPr>
          <w:b/>
        </w:rPr>
        <w:t xml:space="preserve"> (days)</w:t>
      </w:r>
      <w:bookmarkStart w:id="0" w:name="_GoBack"/>
      <w:bookmarkEnd w:id="0"/>
      <w:r w:rsidRPr="00344BC3">
        <w:t xml:space="preserve">, which is the </w:t>
      </w:r>
      <w:r w:rsidRPr="00344BC3">
        <w:rPr>
          <w:b/>
        </w:rPr>
        <w:t>duration</w:t>
      </w:r>
      <w:r w:rsidRPr="00344BC3">
        <w:t xml:space="preserve"> of the </w:t>
      </w:r>
      <w:r w:rsidRPr="00344BC3">
        <w:rPr>
          <w:b/>
        </w:rPr>
        <w:t>study</w:t>
      </w:r>
    </w:p>
    <w:p w14:paraId="739BF230" w14:textId="210A3F04" w:rsidR="00344BC3" w:rsidRPr="00EB530C" w:rsidRDefault="00344BC3" w:rsidP="00EB530C">
      <w:pPr>
        <w:pStyle w:val="ListParagraph"/>
        <w:numPr>
          <w:ilvl w:val="0"/>
          <w:numId w:val="21"/>
        </w:numPr>
        <w:rPr>
          <w:lang w:val="bg-BG"/>
        </w:rPr>
      </w:pPr>
      <w:r>
        <w:t>That number</w:t>
      </w:r>
      <w:r w:rsidR="0085079E">
        <w:t xml:space="preserve"> </w:t>
      </w:r>
      <w:r w:rsidR="0085079E" w:rsidRPr="0085079E">
        <w:rPr>
          <w:b/>
        </w:rPr>
        <w:t>always</w:t>
      </w:r>
      <w:r>
        <w:t xml:space="preserve"> will be </w:t>
      </w:r>
      <w:r w:rsidRPr="00EB530C">
        <w:rPr>
          <w:b/>
        </w:rPr>
        <w:t>greater</w:t>
      </w:r>
      <w:r>
        <w:t xml:space="preserve"> or </w:t>
      </w:r>
      <w:r w:rsidRPr="00EB530C">
        <w:rPr>
          <w:b/>
        </w:rPr>
        <w:t>equal</w:t>
      </w:r>
      <w:r>
        <w:t xml:space="preserve"> to </w:t>
      </w:r>
      <w:r w:rsidRPr="00EB530C">
        <w:rPr>
          <w:b/>
        </w:rPr>
        <w:t>1</w:t>
      </w:r>
      <w:r w:rsidR="00EB530C">
        <w:rPr>
          <w:b/>
        </w:rPr>
        <w:t xml:space="preserve"> </w:t>
      </w:r>
      <w:r w:rsidR="00EB530C">
        <w:t xml:space="preserve">and </w:t>
      </w:r>
      <w:r w:rsidR="00EB530C" w:rsidRPr="00EB530C">
        <w:rPr>
          <w:b/>
        </w:rPr>
        <w:t>lesser</w:t>
      </w:r>
      <w:r w:rsidR="00EB530C">
        <w:t xml:space="preserve"> or </w:t>
      </w:r>
      <w:r w:rsidR="00EB530C" w:rsidRPr="00EB530C">
        <w:rPr>
          <w:b/>
        </w:rPr>
        <w:t>equal</w:t>
      </w:r>
      <w:r w:rsidR="00EB530C">
        <w:t xml:space="preserve"> to </w:t>
      </w:r>
      <w:r w:rsidR="00EB530C" w:rsidRPr="00EB530C">
        <w:rPr>
          <w:b/>
        </w:rPr>
        <w:t>30</w:t>
      </w:r>
    </w:p>
    <w:p w14:paraId="593A5A2B" w14:textId="2CF61E0F" w:rsidR="00A440D7" w:rsidRDefault="00A440D7" w:rsidP="00A440D7">
      <w:pPr>
        <w:pStyle w:val="Heading3"/>
      </w:pPr>
      <w:r>
        <w:t>Output</w:t>
      </w:r>
    </w:p>
    <w:p w14:paraId="78EBFA57" w14:textId="7313CFB0" w:rsidR="00A440D7" w:rsidRDefault="00A440D7" w:rsidP="00344BC3">
      <w:pPr>
        <w:pStyle w:val="ListParagraph"/>
        <w:numPr>
          <w:ilvl w:val="0"/>
          <w:numId w:val="22"/>
        </w:numPr>
      </w:pPr>
      <w:r>
        <w:t>Print the result in format:</w:t>
      </w:r>
    </w:p>
    <w:p w14:paraId="3E702D15" w14:textId="70D10344" w:rsidR="001846ED" w:rsidRDefault="00344BC3" w:rsidP="001846ED">
      <w:pPr>
        <w:pStyle w:val="ListParagraph"/>
        <w:numPr>
          <w:ilvl w:val="1"/>
          <w:numId w:val="22"/>
        </w:numPr>
      </w:pPr>
      <w:r>
        <w:t>"</w:t>
      </w:r>
      <w:r w:rsidRPr="00A25446">
        <w:rPr>
          <w:rFonts w:ascii="Consolas" w:hAnsi="Consolas"/>
          <w:b/>
        </w:rPr>
        <w:t>{</w:t>
      </w:r>
      <w:r w:rsidR="00A25446">
        <w:rPr>
          <w:rFonts w:ascii="Consolas" w:hAnsi="Consolas"/>
          <w:b/>
        </w:rPr>
        <w:t>consumedCaffeine</w:t>
      </w:r>
      <w:r w:rsidRPr="00A25446">
        <w:rPr>
          <w:rFonts w:ascii="Consolas" w:hAnsi="Consolas"/>
          <w:b/>
        </w:rPr>
        <w:t>} milligrams of caffeine</w:t>
      </w:r>
      <w:r w:rsidR="004C33F7">
        <w:rPr>
          <w:rFonts w:ascii="Consolas" w:hAnsi="Consolas"/>
          <w:b/>
        </w:rPr>
        <w:t xml:space="preserve"> were consumed</w:t>
      </w:r>
      <w:r>
        <w:t>"</w:t>
      </w:r>
    </w:p>
    <w:p w14:paraId="383A7A9B" w14:textId="2ECBDF01" w:rsidR="001846ED" w:rsidRPr="001846ED" w:rsidRDefault="00A440D7" w:rsidP="001846ED">
      <w:pPr>
        <w:pStyle w:val="Heading3"/>
      </w:pPr>
      <w:r>
        <w:t>Example</w:t>
      </w:r>
    </w:p>
    <w:tbl>
      <w:tblPr>
        <w:tblW w:w="60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11"/>
      </w:tblGrid>
      <w:tr w:rsidR="001846ED" w14:paraId="2660937F" w14:textId="77777777" w:rsidTr="001846ED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74F425" w14:textId="77777777" w:rsidR="001846ED" w:rsidRPr="00CB252D" w:rsidRDefault="001846ED" w:rsidP="00694A50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E97E9E">
              <w:rPr>
                <w:rStyle w:val="Strong"/>
                <w:b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C70B60" w14:textId="77777777" w:rsidR="001846ED" w:rsidRPr="00E97E9E" w:rsidRDefault="001846ED" w:rsidP="00694A50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E97E9E">
              <w:rPr>
                <w:rStyle w:val="Strong"/>
                <w:b/>
              </w:rPr>
              <w:t>Output</w:t>
            </w:r>
          </w:p>
        </w:tc>
      </w:tr>
      <w:tr w:rsidR="001846ED" w14:paraId="08823160" w14:textId="77777777" w:rsidTr="001846ED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FD5B" w14:textId="7DCDC737" w:rsidR="001846ED" w:rsidRPr="003E01BC" w:rsidRDefault="001846ED" w:rsidP="00694A50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F923" w14:textId="67C0D8EF" w:rsidR="001846ED" w:rsidRPr="004C33F7" w:rsidRDefault="001846ED" w:rsidP="00694A50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2600</w:t>
            </w:r>
            <w:r w:rsidRPr="001846ED">
              <w:rPr>
                <w:rStyle w:val="Strong"/>
                <w:b w:val="0"/>
                <w:lang w:val="bg-BG"/>
              </w:rPr>
              <w:t xml:space="preserve"> milligrams of caffeine</w:t>
            </w:r>
            <w:r w:rsidR="004C33F7">
              <w:rPr>
                <w:rStyle w:val="Strong"/>
                <w:b w:val="0"/>
                <w:lang w:val="bg-BG"/>
              </w:rPr>
              <w:t xml:space="preserve"> </w:t>
            </w:r>
            <w:r w:rsidR="004C33F7">
              <w:rPr>
                <w:rStyle w:val="Strong"/>
                <w:b w:val="0"/>
              </w:rPr>
              <w:t>were consumed</w:t>
            </w:r>
          </w:p>
        </w:tc>
      </w:tr>
      <w:tr w:rsidR="001846ED" w14:paraId="425C819F" w14:textId="77777777" w:rsidTr="001846ED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AFF2" w14:textId="1545AC74" w:rsidR="001846ED" w:rsidRPr="001E5F98" w:rsidRDefault="001846ED" w:rsidP="00694A50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6A50" w14:textId="21EF6138" w:rsidR="001846ED" w:rsidRPr="001E5F98" w:rsidRDefault="001846ED" w:rsidP="00694A50">
            <w:pPr>
              <w:spacing w:after="0" w:line="240" w:lineRule="auto"/>
              <w:rPr>
                <w:rStyle w:val="Strong"/>
                <w:b w:val="0"/>
              </w:rPr>
            </w:pPr>
            <w:r w:rsidRPr="001846ED">
              <w:rPr>
                <w:rStyle w:val="Strong"/>
                <w:b w:val="0"/>
              </w:rPr>
              <w:t>3890 milligrams of caffeine</w:t>
            </w:r>
            <w:r w:rsidR="004C33F7">
              <w:rPr>
                <w:rStyle w:val="Strong"/>
                <w:b w:val="0"/>
              </w:rPr>
              <w:t xml:space="preserve"> were consumed</w:t>
            </w:r>
          </w:p>
        </w:tc>
      </w:tr>
    </w:tbl>
    <w:p w14:paraId="417A8CEF" w14:textId="77777777" w:rsidR="00C3109A" w:rsidRPr="00C3109A" w:rsidRDefault="00C3109A" w:rsidP="00C3109A"/>
    <w:sectPr w:rsidR="00C3109A" w:rsidRPr="00C3109A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68DA1" w14:textId="77777777" w:rsidR="00DB362D" w:rsidRDefault="00DB362D" w:rsidP="004A2906">
      <w:pPr>
        <w:spacing w:before="0" w:after="0" w:line="240" w:lineRule="auto"/>
      </w:pPr>
      <w:r>
        <w:separator/>
      </w:r>
    </w:p>
  </w:endnote>
  <w:endnote w:type="continuationSeparator" w:id="0">
    <w:p w14:paraId="1C7F7511" w14:textId="77777777" w:rsidR="00DB362D" w:rsidRDefault="00DB362D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3173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2F6C1" w14:textId="77777777" w:rsidR="00DB362D" w:rsidRDefault="00DB362D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7C397A6" w14:textId="77777777" w:rsidR="00DB362D" w:rsidRDefault="00DB362D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7527328"/>
    <w:multiLevelType w:val="hybridMultilevel"/>
    <w:tmpl w:val="243C9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457C4"/>
    <w:multiLevelType w:val="hybridMultilevel"/>
    <w:tmpl w:val="5F8854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600C"/>
    <w:multiLevelType w:val="hybridMultilevel"/>
    <w:tmpl w:val="E14E1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75127"/>
    <w:multiLevelType w:val="hybridMultilevel"/>
    <w:tmpl w:val="422284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E2F"/>
    <w:multiLevelType w:val="hybridMultilevel"/>
    <w:tmpl w:val="B1220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18"/>
  </w:num>
  <w:num w:numId="5">
    <w:abstractNumId w:val="14"/>
  </w:num>
  <w:num w:numId="6">
    <w:abstractNumId w:val="2"/>
  </w:num>
  <w:num w:numId="7">
    <w:abstractNumId w:val="13"/>
  </w:num>
  <w:num w:numId="8">
    <w:abstractNumId w:val="0"/>
  </w:num>
  <w:num w:numId="9">
    <w:abstractNumId w:val="7"/>
  </w:num>
  <w:num w:numId="10">
    <w:abstractNumId w:val="20"/>
  </w:num>
  <w:num w:numId="11">
    <w:abstractNumId w:val="21"/>
  </w:num>
  <w:num w:numId="12">
    <w:abstractNumId w:val="15"/>
  </w:num>
  <w:num w:numId="13">
    <w:abstractNumId w:val="12"/>
  </w:num>
  <w:num w:numId="14">
    <w:abstractNumId w:val="16"/>
  </w:num>
  <w:num w:numId="15">
    <w:abstractNumId w:val="22"/>
  </w:num>
  <w:num w:numId="16">
    <w:abstractNumId w:val="19"/>
  </w:num>
  <w:num w:numId="17">
    <w:abstractNumId w:val="5"/>
  </w:num>
  <w:num w:numId="18">
    <w:abstractNumId w:val="3"/>
  </w:num>
  <w:num w:numId="19">
    <w:abstractNumId w:val="1"/>
  </w:num>
  <w:num w:numId="20">
    <w:abstractNumId w:val="10"/>
  </w:num>
  <w:num w:numId="21">
    <w:abstractNumId w:val="6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117A12"/>
    <w:rsid w:val="00143411"/>
    <w:rsid w:val="001846ED"/>
    <w:rsid w:val="001C0398"/>
    <w:rsid w:val="002072D1"/>
    <w:rsid w:val="0026460A"/>
    <w:rsid w:val="00334C3F"/>
    <w:rsid w:val="00344BC3"/>
    <w:rsid w:val="0034693F"/>
    <w:rsid w:val="00370768"/>
    <w:rsid w:val="004A2906"/>
    <w:rsid w:val="004C33F7"/>
    <w:rsid w:val="00547BC1"/>
    <w:rsid w:val="005D54F6"/>
    <w:rsid w:val="005E02CB"/>
    <w:rsid w:val="00651DA8"/>
    <w:rsid w:val="0067200B"/>
    <w:rsid w:val="006A3611"/>
    <w:rsid w:val="00707978"/>
    <w:rsid w:val="00753A07"/>
    <w:rsid w:val="0085079E"/>
    <w:rsid w:val="009801CC"/>
    <w:rsid w:val="00A00678"/>
    <w:rsid w:val="00A25446"/>
    <w:rsid w:val="00A440D7"/>
    <w:rsid w:val="00C3109A"/>
    <w:rsid w:val="00D45550"/>
    <w:rsid w:val="00DB362D"/>
    <w:rsid w:val="00E17B9F"/>
    <w:rsid w:val="00E45D23"/>
    <w:rsid w:val="00E97E9E"/>
    <w:rsid w:val="00EB530C"/>
    <w:rsid w:val="00F5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344BC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4BC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12</cp:revision>
  <dcterms:created xsi:type="dcterms:W3CDTF">2019-03-27T10:21:00Z</dcterms:created>
  <dcterms:modified xsi:type="dcterms:W3CDTF">2019-06-04T13:55:00Z</dcterms:modified>
</cp:coreProperties>
</file>