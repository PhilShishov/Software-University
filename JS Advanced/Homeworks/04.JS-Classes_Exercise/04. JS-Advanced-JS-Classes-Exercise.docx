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7E555" w14:textId="77777777" w:rsidR="00781625" w:rsidRPr="002A6FEE" w:rsidRDefault="00781625" w:rsidP="005A3B4B">
      <w:pPr>
        <w:pStyle w:val="Heading1"/>
        <w:jc w:val="center"/>
        <w:rPr>
          <w:noProof/>
        </w:rPr>
      </w:pPr>
      <w:r w:rsidRPr="002A6FEE">
        <w:rPr>
          <w:noProof/>
        </w:rPr>
        <w:t>Exer</w:t>
      </w:r>
      <w:r w:rsidR="00F0368E">
        <w:rPr>
          <w:noProof/>
        </w:rPr>
        <w:t>cise: Classes</w:t>
      </w:r>
    </w:p>
    <w:p w14:paraId="12259239" w14:textId="6B17449F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Problems for exercises and homework for the </w:t>
      </w:r>
      <w:hyperlink r:id="rId8" w:history="1">
        <w:r w:rsidR="005A3B4B">
          <w:rPr>
            <w:rStyle w:val="Hyperlink"/>
            <w:noProof/>
          </w:rPr>
          <w:t>"</w:t>
        </w:r>
        <w:r w:rsidRPr="002A6FEE">
          <w:rPr>
            <w:rStyle w:val="Hyperlink"/>
            <w:noProof/>
          </w:rPr>
          <w:t>JavaScript Advanced</w:t>
        </w:r>
        <w:r w:rsidR="005A3B4B">
          <w:rPr>
            <w:rStyle w:val="Hyperlink"/>
            <w:noProof/>
          </w:rPr>
          <w:t>"</w:t>
        </w:r>
        <w:r w:rsidRPr="002A6FEE">
          <w:rPr>
            <w:rStyle w:val="Hyperlink"/>
            <w:noProof/>
          </w:rPr>
          <w:t xml:space="preserve"> course @ SoftUni</w:t>
        </w:r>
      </w:hyperlink>
      <w:bookmarkStart w:id="0" w:name="_GoBack"/>
      <w:bookmarkEnd w:id="0"/>
      <w:r w:rsidRPr="002A6FEE">
        <w:rPr>
          <w:noProof/>
        </w:rPr>
        <w:t xml:space="preserve">. Submit your solutions in the SoftUni judge system at </w:t>
      </w:r>
      <w:hyperlink r:id="rId9" w:history="1">
        <w:r w:rsidR="00541A44" w:rsidRPr="00541A44">
          <w:rPr>
            <w:rStyle w:val="Hyperlink"/>
          </w:rPr>
          <w:t>https://judge.softuni.bg/Contests/1534</w:t>
        </w:r>
      </w:hyperlink>
      <w:r w:rsidRPr="002A6FEE">
        <w:rPr>
          <w:noProof/>
        </w:rPr>
        <w:t>.</w:t>
      </w:r>
    </w:p>
    <w:p w14:paraId="46674BDB" w14:textId="77777777" w:rsidR="00781625" w:rsidRDefault="00781625" w:rsidP="004539D3">
      <w:pPr>
        <w:pStyle w:val="Heading2"/>
      </w:pPr>
      <w:r>
        <w:t>Data Class</w:t>
      </w:r>
    </w:p>
    <w:p w14:paraId="03D5DE6A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Write a </w:t>
      </w:r>
      <w:r w:rsidRPr="00900EC4">
        <w:rPr>
          <w:b/>
          <w:noProof/>
        </w:rPr>
        <w:t>class</w:t>
      </w:r>
      <w:r w:rsidRPr="002A6FEE">
        <w:rPr>
          <w:noProof/>
        </w:rPr>
        <w:t xml:space="preserve"> that holds data about an HTTP </w:t>
      </w:r>
      <w:r w:rsidR="00053B25">
        <w:rPr>
          <w:b/>
          <w:noProof/>
        </w:rPr>
        <w:t>R</w:t>
      </w:r>
      <w:r w:rsidR="00053B25" w:rsidRPr="00900EC4">
        <w:rPr>
          <w:b/>
          <w:noProof/>
        </w:rPr>
        <w:t>equest</w:t>
      </w:r>
      <w:r w:rsidRPr="002A6FEE">
        <w:rPr>
          <w:noProof/>
        </w:rPr>
        <w:t>. It has the following properties:</w:t>
      </w:r>
    </w:p>
    <w:p w14:paraId="3EC2316B" w14:textId="77777777"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method</w:t>
      </w:r>
      <w:r w:rsidRPr="002A6FEE">
        <w:rPr>
          <w:noProof/>
        </w:rPr>
        <w:t xml:space="preserve"> (String)</w:t>
      </w:r>
    </w:p>
    <w:p w14:paraId="3AEEB674" w14:textId="77777777"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uri</w:t>
      </w:r>
      <w:r w:rsidRPr="002A6FEE">
        <w:rPr>
          <w:noProof/>
        </w:rPr>
        <w:t xml:space="preserve"> (String)</w:t>
      </w:r>
    </w:p>
    <w:p w14:paraId="72DA5F26" w14:textId="77777777"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version</w:t>
      </w:r>
      <w:r w:rsidRPr="002A6FEE">
        <w:rPr>
          <w:noProof/>
        </w:rPr>
        <w:t xml:space="preserve"> (String)</w:t>
      </w:r>
    </w:p>
    <w:p w14:paraId="3E811AEF" w14:textId="77777777"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message</w:t>
      </w:r>
      <w:r w:rsidRPr="002A6FEE">
        <w:rPr>
          <w:noProof/>
        </w:rPr>
        <w:t xml:space="preserve"> (String)</w:t>
      </w:r>
    </w:p>
    <w:p w14:paraId="79F30C7A" w14:textId="77777777"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response</w:t>
      </w:r>
      <w:r w:rsidRPr="002A6FEE">
        <w:rPr>
          <w:noProof/>
        </w:rPr>
        <w:t xml:space="preserve"> (String)</w:t>
      </w:r>
    </w:p>
    <w:p w14:paraId="7C32935C" w14:textId="77777777"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fulfilled</w:t>
      </w:r>
      <w:r w:rsidRPr="002A6FEE">
        <w:rPr>
          <w:noProof/>
        </w:rPr>
        <w:t xml:space="preserve"> (Boolean)</w:t>
      </w:r>
    </w:p>
    <w:p w14:paraId="3B4C381E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>The first four properties (</w:t>
      </w:r>
      <w:r w:rsidRPr="002A6FEE">
        <w:rPr>
          <w:rStyle w:val="Strong"/>
          <w:noProof/>
        </w:rPr>
        <w:t>method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uri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version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message</w:t>
      </w:r>
      <w:r w:rsidRPr="002A6FEE">
        <w:rPr>
          <w:noProof/>
        </w:rPr>
        <w:t xml:space="preserve">) are set trough the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, in the listed order. The </w:t>
      </w:r>
      <w:r w:rsidRPr="002A6FEE">
        <w:rPr>
          <w:rStyle w:val="Strong"/>
          <w:noProof/>
        </w:rPr>
        <w:t>response</w:t>
      </w:r>
      <w:r w:rsidRPr="002A6FEE">
        <w:rPr>
          <w:noProof/>
        </w:rPr>
        <w:t xml:space="preserve"> property is initialized to </w:t>
      </w:r>
      <w:r w:rsidRPr="002A6FEE">
        <w:rPr>
          <w:rStyle w:val="CodeChar"/>
        </w:rPr>
        <w:t>undefined</w:t>
      </w:r>
      <w:r w:rsidRPr="002A6FEE">
        <w:rPr>
          <w:noProof/>
        </w:rPr>
        <w:t xml:space="preserve"> and the </w:t>
      </w:r>
      <w:r w:rsidRPr="002A6FEE">
        <w:rPr>
          <w:rStyle w:val="Strong"/>
          <w:noProof/>
        </w:rPr>
        <w:t>fulfilled</w:t>
      </w:r>
      <w:r w:rsidRPr="002A6FEE">
        <w:rPr>
          <w:noProof/>
        </w:rPr>
        <w:t xml:space="preserve"> property is initially set to </w:t>
      </w:r>
      <w:r w:rsidRPr="002A6FEE">
        <w:rPr>
          <w:rStyle w:val="CodeChar"/>
        </w:rPr>
        <w:t>false</w:t>
      </w:r>
      <w:r w:rsidRPr="002A6FEE">
        <w:rPr>
          <w:noProof/>
        </w:rPr>
        <w:t>.</w:t>
      </w:r>
    </w:p>
    <w:p w14:paraId="7611AEF0" w14:textId="77777777" w:rsidR="00781625" w:rsidRPr="002A6FEE" w:rsidRDefault="004D5A25" w:rsidP="00781625">
      <w:pPr>
        <w:pStyle w:val="Heading3"/>
        <w:rPr>
          <w:noProof/>
        </w:rPr>
      </w:pPr>
      <w:r>
        <w:rPr>
          <w:noProof/>
        </w:rPr>
        <w:t>Constraints</w:t>
      </w:r>
    </w:p>
    <w:p w14:paraId="1F711770" w14:textId="77777777" w:rsidR="004D5A25" w:rsidRDefault="00781625" w:rsidP="007F44B3">
      <w:pPr>
        <w:pStyle w:val="ListParagraph"/>
        <w:numPr>
          <w:ilvl w:val="0"/>
          <w:numId w:val="59"/>
        </w:numPr>
        <w:rPr>
          <w:noProof/>
        </w:rPr>
      </w:pPr>
      <w:r w:rsidRPr="002A6FEE">
        <w:rPr>
          <w:noProof/>
        </w:rPr>
        <w:t xml:space="preserve">The constructor of your class will receive </w:t>
      </w:r>
      <w:r w:rsidRPr="00900EC4">
        <w:rPr>
          <w:b/>
          <w:noProof/>
        </w:rPr>
        <w:t>valid parameters</w:t>
      </w:r>
      <w:r w:rsidRPr="002A6FEE">
        <w:rPr>
          <w:noProof/>
        </w:rPr>
        <w:t xml:space="preserve">. </w:t>
      </w:r>
    </w:p>
    <w:p w14:paraId="509CED0B" w14:textId="77777777" w:rsidR="00781625" w:rsidRPr="002A6FEE" w:rsidRDefault="00781625" w:rsidP="007F44B3">
      <w:pPr>
        <w:pStyle w:val="ListParagraph"/>
        <w:numPr>
          <w:ilvl w:val="0"/>
          <w:numId w:val="59"/>
        </w:num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14:paraId="2F3E922B" w14:textId="77777777"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14:paraId="04A785BD" w14:textId="77777777" w:rsidTr="009A37C6">
        <w:tc>
          <w:tcPr>
            <w:tcW w:w="5102" w:type="dxa"/>
            <w:shd w:val="clear" w:color="auto" w:fill="D9D9D9" w:themeFill="background1" w:themeFillShade="D9"/>
          </w:tcPr>
          <w:p w14:paraId="0E7A46ED" w14:textId="77777777"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03FFBAA2" w14:textId="77777777"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14:paraId="4F15E70B" w14:textId="77777777" w:rsidTr="009A37C6">
        <w:tc>
          <w:tcPr>
            <w:tcW w:w="5102" w:type="dxa"/>
          </w:tcPr>
          <w:p w14:paraId="29C24F92" w14:textId="77777777" w:rsidR="00781625" w:rsidRPr="002A6FEE" w:rsidRDefault="00781625" w:rsidP="009A37C6">
            <w:pPr>
              <w:pStyle w:val="Code"/>
            </w:pPr>
            <w:r w:rsidRPr="002A6FEE">
              <w:t>let myData = new Request('GET', 'http://google.com', 'HTTP/1.1', '')</w:t>
            </w:r>
          </w:p>
        </w:tc>
        <w:tc>
          <w:tcPr>
            <w:tcW w:w="5102" w:type="dxa"/>
          </w:tcPr>
          <w:p w14:paraId="1E735873" w14:textId="77777777" w:rsidR="00781625" w:rsidRPr="002A6FEE" w:rsidRDefault="00781625" w:rsidP="009A37C6">
            <w:pPr>
              <w:pStyle w:val="Code"/>
            </w:pPr>
            <w:r w:rsidRPr="002A6FEE">
              <w:t>{ method: 'GET',</w:t>
            </w:r>
          </w:p>
          <w:p w14:paraId="4A150766" w14:textId="77777777" w:rsidR="00781625" w:rsidRPr="002A6FEE" w:rsidRDefault="00781625" w:rsidP="009A37C6">
            <w:pPr>
              <w:pStyle w:val="Code"/>
            </w:pPr>
            <w:r w:rsidRPr="002A6FEE">
              <w:t xml:space="preserve">  uri: 'http://google.com',</w:t>
            </w:r>
          </w:p>
          <w:p w14:paraId="23C9A2CE" w14:textId="77777777" w:rsidR="00781625" w:rsidRPr="00900EC4" w:rsidRDefault="00781625" w:rsidP="009A37C6">
            <w:pPr>
              <w:pStyle w:val="Code"/>
              <w:rPr>
                <w:lang w:val="de-DE"/>
              </w:rPr>
            </w:pPr>
            <w:r w:rsidRPr="002A6FEE">
              <w:t xml:space="preserve">  </w:t>
            </w:r>
            <w:r w:rsidRPr="00900EC4">
              <w:rPr>
                <w:lang w:val="de-DE"/>
              </w:rPr>
              <w:t>version: 'HTTP/1.1',</w:t>
            </w:r>
          </w:p>
          <w:p w14:paraId="09778F02" w14:textId="77777777" w:rsidR="00781625" w:rsidRPr="00900EC4" w:rsidRDefault="00781625" w:rsidP="009A37C6">
            <w:pPr>
              <w:pStyle w:val="Code"/>
              <w:rPr>
                <w:lang w:val="de-DE"/>
              </w:rPr>
            </w:pPr>
            <w:r w:rsidRPr="00900EC4">
              <w:rPr>
                <w:lang w:val="de-DE"/>
              </w:rPr>
              <w:t xml:space="preserve">  message: '',</w:t>
            </w:r>
          </w:p>
          <w:p w14:paraId="4AB5EEDB" w14:textId="77777777" w:rsidR="00781625" w:rsidRPr="002A6FEE" w:rsidRDefault="00781625" w:rsidP="009A37C6">
            <w:pPr>
              <w:pStyle w:val="Code"/>
            </w:pPr>
            <w:r w:rsidRPr="00900EC4">
              <w:rPr>
                <w:lang w:val="de-DE"/>
              </w:rPr>
              <w:t xml:space="preserve">  </w:t>
            </w:r>
            <w:r w:rsidRPr="002A6FEE">
              <w:t>response: undefined,</w:t>
            </w:r>
          </w:p>
          <w:p w14:paraId="40992B10" w14:textId="77777777" w:rsidR="00781625" w:rsidRPr="002A6FEE" w:rsidRDefault="00781625" w:rsidP="009A37C6">
            <w:pPr>
              <w:pStyle w:val="Code"/>
            </w:pPr>
            <w:r w:rsidRPr="002A6FEE">
              <w:t xml:space="preserve">  fulfilled: false }</w:t>
            </w:r>
          </w:p>
        </w:tc>
      </w:tr>
    </w:tbl>
    <w:p w14:paraId="164D6FDC" w14:textId="77777777"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14:paraId="33C8FCC0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Using ES6 syntax, a class can be defined similar to a function, using the </w:t>
      </w:r>
      <w:r w:rsidRPr="002A6FEE">
        <w:rPr>
          <w:rStyle w:val="CodeChar"/>
        </w:rPr>
        <w:t>class</w:t>
      </w:r>
      <w:r w:rsidRPr="002A6FEE">
        <w:rPr>
          <w:noProof/>
        </w:rPr>
        <w:t xml:space="preserve"> keyword:</w:t>
      </w:r>
    </w:p>
    <w:p w14:paraId="40952392" w14:textId="77777777" w:rsidR="00781625" w:rsidRPr="002A6FEE" w:rsidRDefault="00781625" w:rsidP="00900EC4">
      <w:pPr>
        <w:jc w:val="center"/>
        <w:rPr>
          <w:noProof/>
        </w:rPr>
      </w:pPr>
      <w:r w:rsidRPr="002A6FEE">
        <w:rPr>
          <w:noProof/>
        </w:rPr>
        <w:drawing>
          <wp:inline distT="0" distB="0" distL="0" distR="0" wp14:anchorId="287260EC" wp14:editId="46FCF375">
            <wp:extent cx="3609975" cy="6667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27F5E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At this point, </w:t>
      </w:r>
      <w:r w:rsidRPr="004D5A25">
        <w:rPr>
          <w:noProof/>
        </w:rPr>
        <w:t xml:space="preserve">the </w:t>
      </w:r>
      <w:r w:rsidRPr="00900EC4">
        <w:rPr>
          <w:b/>
          <w:noProof/>
        </w:rPr>
        <w:t>class</w:t>
      </w:r>
      <w:r w:rsidRPr="004D5A25">
        <w:rPr>
          <w:noProof/>
        </w:rPr>
        <w:t xml:space="preserve"> can </w:t>
      </w:r>
      <w:r w:rsidRPr="00053B25">
        <w:rPr>
          <w:noProof/>
        </w:rPr>
        <w:t>already</w:t>
      </w:r>
      <w:r w:rsidRPr="00900EC4">
        <w:rPr>
          <w:b/>
          <w:noProof/>
        </w:rPr>
        <w:t xml:space="preserve"> be </w:t>
      </w:r>
      <w:r w:rsidRPr="00053B25">
        <w:rPr>
          <w:rStyle w:val="Strong"/>
          <w:noProof/>
        </w:rPr>
        <w:t>instantiated</w:t>
      </w:r>
      <w:r w:rsidRPr="002A6FEE">
        <w:rPr>
          <w:noProof/>
        </w:rPr>
        <w:t xml:space="preserve">, but it won’t hold anything useful, since it doesn’t have a constructor. A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 is a function that </w:t>
      </w:r>
      <w:r w:rsidRPr="00900EC4">
        <w:rPr>
          <w:b/>
          <w:noProof/>
        </w:rPr>
        <w:t>initializes</w:t>
      </w:r>
      <w:r w:rsidRPr="002A6FEE">
        <w:rPr>
          <w:noProof/>
        </w:rPr>
        <w:t xml:space="preserve"> the object’s </w:t>
      </w:r>
      <w:r w:rsidRPr="00900EC4">
        <w:rPr>
          <w:b/>
          <w:noProof/>
        </w:rPr>
        <w:t>context</w:t>
      </w:r>
      <w:r w:rsidRPr="002A6FEE">
        <w:rPr>
          <w:noProof/>
        </w:rPr>
        <w:t xml:space="preserve"> and attaches </w:t>
      </w:r>
      <w:r w:rsidRPr="00900EC4">
        <w:rPr>
          <w:b/>
          <w:noProof/>
        </w:rPr>
        <w:t>values</w:t>
      </w:r>
      <w:r w:rsidRPr="002A6FEE">
        <w:rPr>
          <w:noProof/>
        </w:rPr>
        <w:t xml:space="preserve"> to it. It is defined with the keyword </w:t>
      </w:r>
      <w:r w:rsidRPr="002A6FEE">
        <w:rPr>
          <w:rStyle w:val="CodeChar"/>
        </w:rPr>
        <w:t>constructor</w:t>
      </w:r>
      <w:r w:rsidRPr="002A6FEE">
        <w:rPr>
          <w:noProof/>
        </w:rPr>
        <w:t xml:space="preserve"> inside the body of the class definition and it follows the syntax of regular JS functions </w:t>
      </w:r>
      <w:r w:rsidR="004D5A25">
        <w:rPr>
          <w:noProof/>
        </w:rPr>
        <w:t>-</w:t>
      </w:r>
      <w:r w:rsidRPr="002A6FEE">
        <w:rPr>
          <w:noProof/>
        </w:rPr>
        <w:t xml:space="preserve"> it can take </w:t>
      </w:r>
      <w:r w:rsidRPr="00900EC4">
        <w:rPr>
          <w:b/>
          <w:noProof/>
        </w:rPr>
        <w:t>arguments</w:t>
      </w:r>
      <w:r w:rsidRPr="002A6FEE">
        <w:rPr>
          <w:noProof/>
        </w:rPr>
        <w:t xml:space="preserve"> and execute </w:t>
      </w:r>
      <w:r w:rsidRPr="00900EC4">
        <w:rPr>
          <w:b/>
          <w:noProof/>
        </w:rPr>
        <w:t>logic</w:t>
      </w:r>
      <w:r w:rsidRPr="002A6FEE">
        <w:rPr>
          <w:noProof/>
        </w:rPr>
        <w:t xml:space="preserve">. Any variables we want to be attached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must be prefixed with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identifier:</w:t>
      </w:r>
    </w:p>
    <w:p w14:paraId="0D5CFF23" w14:textId="77777777" w:rsidR="00781625" w:rsidRPr="002A6FEE" w:rsidRDefault="00781625" w:rsidP="00900EC4">
      <w:pPr>
        <w:jc w:val="center"/>
        <w:rPr>
          <w:noProof/>
        </w:rPr>
      </w:pPr>
      <w:r w:rsidRPr="002A6FEE">
        <w:rPr>
          <w:noProof/>
        </w:rPr>
        <w:lastRenderedPageBreak/>
        <w:drawing>
          <wp:inline distT="0" distB="0" distL="0" distR="0" wp14:anchorId="7114B268" wp14:editId="420D36FE">
            <wp:extent cx="3562350" cy="18002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B487DA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description mentions some of the properties need to be set via the constructor </w:t>
      </w:r>
      <w:r w:rsidR="004D5A25">
        <w:rPr>
          <w:noProof/>
        </w:rPr>
        <w:t>-</w:t>
      </w:r>
      <w:r w:rsidRPr="002A6FEE">
        <w:rPr>
          <w:noProof/>
        </w:rPr>
        <w:t xml:space="preserve"> this means the constructor must receive them as parameters. We modify it to take four named parameters that we then assign to the local variables:</w:t>
      </w:r>
    </w:p>
    <w:p w14:paraId="7FCCA17D" w14:textId="77777777" w:rsidR="00781625" w:rsidRPr="002A6FEE" w:rsidRDefault="00781625" w:rsidP="00900EC4">
      <w:pPr>
        <w:jc w:val="center"/>
        <w:rPr>
          <w:noProof/>
        </w:rPr>
      </w:pPr>
      <w:r w:rsidRPr="002A6FEE">
        <w:rPr>
          <w:noProof/>
        </w:rPr>
        <w:drawing>
          <wp:inline distT="0" distB="0" distL="0" distR="0" wp14:anchorId="100387D1" wp14:editId="727E12B9">
            <wp:extent cx="3581400" cy="17621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5C3CCE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Note the input parameters have the same names as the instance variables </w:t>
      </w:r>
      <w:r w:rsidR="004D5A25">
        <w:rPr>
          <w:noProof/>
        </w:rPr>
        <w:t>-</w:t>
      </w:r>
      <w:r w:rsidRPr="002A6FEE">
        <w:rPr>
          <w:noProof/>
        </w:rPr>
        <w:t xml:space="preserve"> this isn’t necessary, but it’s easier to read. There will be no name collision, because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 tells the interpreter to look for a variable in a different context, so </w:t>
      </w:r>
      <w:r w:rsidRPr="002A6FEE">
        <w:rPr>
          <w:rStyle w:val="CodeChar"/>
        </w:rPr>
        <w:t>this.method</w:t>
      </w:r>
      <w:r w:rsidRPr="002A6FEE">
        <w:rPr>
          <w:noProof/>
        </w:rPr>
        <w:t xml:space="preserve"> is not the same as </w:t>
      </w:r>
      <w:r w:rsidRPr="002A6FEE">
        <w:rPr>
          <w:rStyle w:val="CodeChar"/>
        </w:rPr>
        <w:t>method</w:t>
      </w:r>
      <w:r w:rsidRPr="002A6FEE">
        <w:rPr>
          <w:noProof/>
        </w:rPr>
        <w:t>.</w:t>
      </w:r>
    </w:p>
    <w:p w14:paraId="3595A98A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Our class is complete and can be submitted </w:t>
      </w:r>
      <w:r w:rsidR="007F44B3">
        <w:rPr>
          <w:noProof/>
        </w:rPr>
        <w:t>in</w:t>
      </w:r>
      <w:r w:rsidR="007F44B3" w:rsidRPr="002A6FEE">
        <w:rPr>
          <w:noProof/>
        </w:rPr>
        <w:t xml:space="preserve"> </w:t>
      </w:r>
      <w:hyperlink r:id="rId13" w:anchor="0" w:history="1">
        <w:r w:rsidRPr="00147DD5">
          <w:rPr>
            <w:rStyle w:val="Hyperlink"/>
            <w:noProof/>
          </w:rPr>
          <w:t>Judge</w:t>
        </w:r>
      </w:hyperlink>
      <w:r w:rsidRPr="002A6FEE">
        <w:rPr>
          <w:noProof/>
        </w:rPr>
        <w:t>.</w:t>
      </w:r>
    </w:p>
    <w:p w14:paraId="4995F2E4" w14:textId="77777777" w:rsidR="00781625" w:rsidRDefault="00781625" w:rsidP="004539D3">
      <w:pPr>
        <w:pStyle w:val="Heading2"/>
      </w:pPr>
      <w:r>
        <w:t>Tickets</w:t>
      </w:r>
    </w:p>
    <w:p w14:paraId="1893F3EA" w14:textId="77777777" w:rsidR="00781625" w:rsidRDefault="00781625" w:rsidP="00781625">
      <w:r>
        <w:t xml:space="preserve">Write a program that manages a database of tickets. A ticket has a </w:t>
      </w:r>
      <w:r w:rsidRPr="00900EC4">
        <w:rPr>
          <w:rStyle w:val="Strong"/>
          <w:rFonts w:ascii="Consolas" w:hAnsi="Consolas"/>
        </w:rPr>
        <w:t>destination</w:t>
      </w:r>
      <w:r>
        <w:rPr>
          <w:rStyle w:val="Strong"/>
        </w:rPr>
        <w:t xml:space="preserve">, </w:t>
      </w:r>
      <w:r>
        <w:t xml:space="preserve">a </w:t>
      </w:r>
      <w:r w:rsidRPr="00900EC4">
        <w:rPr>
          <w:rStyle w:val="Strong"/>
          <w:rFonts w:ascii="Consolas" w:hAnsi="Consolas"/>
        </w:rPr>
        <w:t>price</w:t>
      </w:r>
      <w:r>
        <w:t xml:space="preserve"> and a </w:t>
      </w:r>
      <w:r w:rsidRPr="00900EC4">
        <w:rPr>
          <w:rStyle w:val="Strong"/>
          <w:rFonts w:ascii="Consolas" w:hAnsi="Consolas"/>
        </w:rPr>
        <w:t>status</w:t>
      </w:r>
      <w:r>
        <w:t xml:space="preserve">. Your program will receive </w:t>
      </w:r>
      <w:r>
        <w:rPr>
          <w:rStyle w:val="Strong"/>
        </w:rPr>
        <w:t>two argument</w:t>
      </w:r>
      <w:r w:rsidR="00CD783D">
        <w:rPr>
          <w:rStyle w:val="Strong"/>
        </w:rPr>
        <w:t>s</w:t>
      </w:r>
      <w:r>
        <w:t xml:space="preserve"> </w:t>
      </w:r>
      <w:r w:rsidR="004D5A25">
        <w:t>-</w:t>
      </w:r>
      <w:r>
        <w:t xml:space="preserve"> the first is an </w:t>
      </w:r>
      <w:r>
        <w:rPr>
          <w:rStyle w:val="Strong"/>
        </w:rPr>
        <w:t>array of strings</w:t>
      </w:r>
      <w:r>
        <w:t xml:space="preserve"> for ticket descriptions and the second is a </w:t>
      </w:r>
      <w:r>
        <w:rPr>
          <w:rStyle w:val="Strong"/>
        </w:rPr>
        <w:t>string</w:t>
      </w:r>
      <w:r>
        <w:t xml:space="preserve">, representing a </w:t>
      </w:r>
      <w:r>
        <w:rPr>
          <w:rStyle w:val="Strong"/>
        </w:rPr>
        <w:t xml:space="preserve">sorting </w:t>
      </w:r>
      <w:r w:rsidR="00BC7D1A">
        <w:rPr>
          <w:rStyle w:val="Strong"/>
        </w:rPr>
        <w:t>criterion</w:t>
      </w:r>
      <w:r>
        <w:t>. The ticket descriptions have the following format:</w:t>
      </w:r>
    </w:p>
    <w:p w14:paraId="7F011EBD" w14:textId="77777777" w:rsidR="00781625" w:rsidRDefault="00781625" w:rsidP="00781625">
      <w:r>
        <w:rPr>
          <w:rStyle w:val="CodeChar"/>
        </w:rPr>
        <w:t>&lt;destinationName&gt;|&lt;price&gt;|&lt;status&gt;</w:t>
      </w:r>
    </w:p>
    <w:p w14:paraId="6905247B" w14:textId="77777777" w:rsidR="00781625" w:rsidRDefault="00781625" w:rsidP="00781625">
      <w:r>
        <w:t xml:space="preserve">Store each ticket and at the end of execution </w:t>
      </w:r>
      <w:r>
        <w:rPr>
          <w:rStyle w:val="Strong"/>
        </w:rPr>
        <w:t>return</w:t>
      </w:r>
      <w:r>
        <w:t xml:space="preserve"> a sorted summary of all tickets, sorted by either </w:t>
      </w:r>
      <w:r w:rsidRPr="00900EC4">
        <w:rPr>
          <w:rStyle w:val="Strong"/>
          <w:rFonts w:ascii="Consolas" w:hAnsi="Consolas"/>
        </w:rPr>
        <w:t>destination</w:t>
      </w:r>
      <w:r>
        <w:t xml:space="preserve">, </w:t>
      </w:r>
      <w:r w:rsidRPr="00900EC4">
        <w:rPr>
          <w:rStyle w:val="Strong"/>
          <w:rFonts w:ascii="Consolas" w:hAnsi="Consolas"/>
        </w:rPr>
        <w:t>price</w:t>
      </w:r>
      <w:r>
        <w:t xml:space="preserve"> or </w:t>
      </w:r>
      <w:r w:rsidRPr="00900EC4">
        <w:rPr>
          <w:rStyle w:val="Strong"/>
          <w:rFonts w:ascii="Consolas" w:hAnsi="Consolas"/>
        </w:rPr>
        <w:t>status</w:t>
      </w:r>
      <w:r>
        <w:t xml:space="preserve">, depending on the </w:t>
      </w:r>
      <w:r>
        <w:rPr>
          <w:rStyle w:val="Strong"/>
        </w:rPr>
        <w:t>second parameter</w:t>
      </w:r>
      <w:r>
        <w:t xml:space="preserve"> that your program received. Always sort in ascending order (default behavior for </w:t>
      </w:r>
      <w:r>
        <w:rPr>
          <w:rStyle w:val="Strong"/>
        </w:rPr>
        <w:t>alphabetical</w:t>
      </w:r>
      <w:r>
        <w:t xml:space="preserve"> sort). If two tickets compare the same, use order of appearance. See the examples for more information.</w:t>
      </w:r>
    </w:p>
    <w:p w14:paraId="05556B36" w14:textId="77777777" w:rsidR="00781625" w:rsidRPr="00900EC4" w:rsidRDefault="00781625" w:rsidP="00781625">
      <w:pPr>
        <w:pStyle w:val="Heading3"/>
        <w:rPr>
          <w:lang w:val="bg-BG"/>
        </w:rPr>
      </w:pPr>
      <w:r>
        <w:t>Input</w:t>
      </w:r>
    </w:p>
    <w:p w14:paraId="38FEB901" w14:textId="77777777" w:rsidR="00781625" w:rsidRDefault="00781625" w:rsidP="00781625">
      <w:r>
        <w:t xml:space="preserve">Your program will receive two parameters </w:t>
      </w:r>
      <w:r w:rsidR="00B956AD">
        <w:t>-</w:t>
      </w:r>
      <w:r>
        <w:t xml:space="preserve"> an </w:t>
      </w:r>
      <w:r w:rsidRPr="00900EC4">
        <w:rPr>
          <w:b/>
        </w:rPr>
        <w:t>array of strings</w:t>
      </w:r>
      <w:r>
        <w:t xml:space="preserve"> and a </w:t>
      </w:r>
      <w:r w:rsidRPr="00900EC4">
        <w:rPr>
          <w:b/>
        </w:rPr>
        <w:t>single string</w:t>
      </w:r>
      <w:r>
        <w:t>.</w:t>
      </w:r>
    </w:p>
    <w:p w14:paraId="1F0C32A8" w14:textId="77777777" w:rsidR="00781625" w:rsidRPr="00900EC4" w:rsidRDefault="00781625" w:rsidP="00781625">
      <w:pPr>
        <w:pStyle w:val="Heading3"/>
        <w:rPr>
          <w:lang w:val="bg-BG"/>
        </w:rPr>
      </w:pPr>
      <w:r>
        <w:t>Output</w:t>
      </w:r>
    </w:p>
    <w:p w14:paraId="320021F6" w14:textId="77777777" w:rsidR="00781625" w:rsidRDefault="00781625" w:rsidP="00781625">
      <w:r>
        <w:rPr>
          <w:rStyle w:val="Strong"/>
        </w:rPr>
        <w:t>Return</w:t>
      </w:r>
      <w:r>
        <w:t xml:space="preserve"> a </w:t>
      </w:r>
      <w:r>
        <w:rPr>
          <w:rStyle w:val="Strong"/>
        </w:rPr>
        <w:t>sorted array</w:t>
      </w:r>
      <w:r>
        <w:t xml:space="preserve"> of all the tickets that where registered.</w:t>
      </w:r>
    </w:p>
    <w:p w14:paraId="4A23A66B" w14:textId="77777777" w:rsidR="00781625" w:rsidRDefault="00781625" w:rsidP="00781625">
      <w:pPr>
        <w:pStyle w:val="Heading3"/>
      </w:pPr>
      <w:r>
        <w:lastRenderedPageBreak/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781625" w14:paraId="527E8353" w14:textId="77777777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B43EB9" w14:textId="77777777" w:rsidR="00781625" w:rsidRDefault="00781625" w:rsidP="009A37C6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D70F9B" w14:textId="77777777" w:rsidR="00781625" w:rsidRDefault="00781625" w:rsidP="009A37C6">
            <w:pPr>
              <w:pStyle w:val="Code"/>
              <w:spacing w:before="0" w:after="0"/>
              <w:jc w:val="center"/>
            </w:pPr>
            <w:r>
              <w:t>Output Array</w:t>
            </w:r>
          </w:p>
        </w:tc>
      </w:tr>
      <w:tr w:rsidR="00781625" w14:paraId="0BE64D0E" w14:textId="77777777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0F512" w14:textId="77777777" w:rsidR="00781625" w:rsidRDefault="00781625" w:rsidP="009A37C6">
            <w:pPr>
              <w:pStyle w:val="Code"/>
            </w:pPr>
            <w:r>
              <w:t>['Philadelphia|94.20|available',</w:t>
            </w:r>
          </w:p>
          <w:p w14:paraId="20469F4A" w14:textId="77777777"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14:paraId="50599500" w14:textId="77777777"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14:paraId="17B606E8" w14:textId="77777777"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14:paraId="3D33A6F5" w14:textId="77777777" w:rsidR="00781625" w:rsidRDefault="00781625" w:rsidP="009A37C6">
            <w:pPr>
              <w:pStyle w:val="Code"/>
            </w:pPr>
            <w:r>
              <w:t>'destination'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8D315" w14:textId="77777777" w:rsidR="00781625" w:rsidRDefault="00781625" w:rsidP="009A37C6">
            <w:pPr>
              <w:pStyle w:val="Code"/>
            </w:pPr>
            <w:r>
              <w:t>[ Ticket { destination: 'Boston',</w:t>
            </w:r>
          </w:p>
          <w:p w14:paraId="5EE68A71" w14:textId="77777777"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14:paraId="4D5A0BA2" w14:textId="77777777" w:rsidR="00781625" w:rsidRDefault="00781625" w:rsidP="009A37C6">
            <w:pPr>
              <w:pStyle w:val="Code"/>
            </w:pPr>
            <w:r>
              <w:t xml:space="preserve">    status: 'departed' }, </w:t>
            </w:r>
          </w:p>
          <w:p w14:paraId="127D3174" w14:textId="77777777"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14:paraId="67DEDC52" w14:textId="77777777"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14:paraId="6BB723EE" w14:textId="77777777" w:rsidR="00781625" w:rsidRDefault="00781625" w:rsidP="009A37C6">
            <w:pPr>
              <w:pStyle w:val="Code"/>
            </w:pPr>
            <w:r>
              <w:t xml:space="preserve">    status: 'available' }, </w:t>
            </w:r>
          </w:p>
          <w:p w14:paraId="6BEA621C" w14:textId="77777777"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14:paraId="19C2C7BB" w14:textId="77777777"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14:paraId="607518A3" w14:textId="77777777" w:rsidR="00781625" w:rsidRDefault="00781625" w:rsidP="009A37C6">
            <w:pPr>
              <w:pStyle w:val="Code"/>
            </w:pPr>
            <w:r>
              <w:t xml:space="preserve">    status: 'sold' }, </w:t>
            </w:r>
          </w:p>
          <w:p w14:paraId="073F1EE7" w14:textId="77777777" w:rsidR="00781625" w:rsidRDefault="00781625" w:rsidP="009A37C6">
            <w:pPr>
              <w:pStyle w:val="Code"/>
            </w:pPr>
            <w:r>
              <w:t xml:space="preserve">  Ticket { destination: 'Philadelphia',</w:t>
            </w:r>
          </w:p>
          <w:p w14:paraId="1B9136CC" w14:textId="77777777"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14:paraId="2CEFF066" w14:textId="77777777" w:rsidR="00781625" w:rsidRDefault="00781625" w:rsidP="009A37C6">
            <w:pPr>
              <w:pStyle w:val="Code"/>
            </w:pPr>
            <w:r>
              <w:t xml:space="preserve">    status: 'available' } ]</w:t>
            </w:r>
          </w:p>
        </w:tc>
      </w:tr>
      <w:tr w:rsidR="00781625" w14:paraId="439393AB" w14:textId="77777777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6B6F4" w14:textId="77777777" w:rsidR="00781625" w:rsidRDefault="00781625" w:rsidP="009A37C6">
            <w:pPr>
              <w:pStyle w:val="Code"/>
            </w:pPr>
            <w:r>
              <w:t>['Philadelphia|94.20|available',</w:t>
            </w:r>
          </w:p>
          <w:p w14:paraId="71457033" w14:textId="77777777"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14:paraId="0FEE5243" w14:textId="77777777"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14:paraId="44D68006" w14:textId="77777777"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14:paraId="73FA3C0B" w14:textId="77777777" w:rsidR="00781625" w:rsidRDefault="00781625" w:rsidP="009A37C6">
            <w:pPr>
              <w:pStyle w:val="Code"/>
            </w:pPr>
            <w:r>
              <w:t>'status'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E7857" w14:textId="77777777" w:rsidR="00781625" w:rsidRDefault="00781625" w:rsidP="009A37C6">
            <w:pPr>
              <w:pStyle w:val="Code"/>
            </w:pPr>
            <w:r>
              <w:t>[ Ticket { destination: 'Philadelphia',</w:t>
            </w:r>
          </w:p>
          <w:p w14:paraId="2EBB95AC" w14:textId="77777777"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14:paraId="6D69A8D2" w14:textId="77777777"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14:paraId="097E691E" w14:textId="77777777"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14:paraId="51935BDE" w14:textId="77777777"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14:paraId="1D3847CA" w14:textId="77777777"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14:paraId="1326D8B1" w14:textId="77777777" w:rsidR="00781625" w:rsidRDefault="00781625" w:rsidP="009A37C6">
            <w:pPr>
              <w:pStyle w:val="Code"/>
            </w:pPr>
            <w:r>
              <w:t xml:space="preserve">  Ticket { destination: 'Boston',</w:t>
            </w:r>
          </w:p>
          <w:p w14:paraId="5453BCA4" w14:textId="77777777"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14:paraId="2B78BE37" w14:textId="77777777" w:rsidR="00781625" w:rsidRDefault="00781625" w:rsidP="009A37C6">
            <w:pPr>
              <w:pStyle w:val="Code"/>
            </w:pPr>
            <w:r>
              <w:t xml:space="preserve">    status: 'departed' },</w:t>
            </w:r>
          </w:p>
          <w:p w14:paraId="52260744" w14:textId="77777777"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14:paraId="17F199E4" w14:textId="77777777"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14:paraId="2AA97FAB" w14:textId="77777777" w:rsidR="00781625" w:rsidRDefault="00781625" w:rsidP="009A37C6">
            <w:pPr>
              <w:pStyle w:val="Code"/>
            </w:pPr>
            <w:r>
              <w:t xml:space="preserve">    status: 'sold' } ]</w:t>
            </w:r>
          </w:p>
        </w:tc>
      </w:tr>
    </w:tbl>
    <w:p w14:paraId="0F94EB14" w14:textId="77777777" w:rsidR="00781625" w:rsidRDefault="00781625" w:rsidP="004539D3">
      <w:pPr>
        <w:pStyle w:val="Heading2"/>
        <w:rPr>
          <w:lang w:val="bg-BG"/>
        </w:rPr>
      </w:pPr>
      <w:r>
        <w:rPr>
          <w:lang w:val="bg-BG"/>
        </w:rPr>
        <w:t>Unity</w:t>
      </w:r>
    </w:p>
    <w:p w14:paraId="5F0B1D94" w14:textId="77777777" w:rsidR="00781625" w:rsidRPr="00444FDD" w:rsidRDefault="00781625" w:rsidP="00781625">
      <w:r>
        <w:t>Rats are uniting.</w:t>
      </w:r>
    </w:p>
    <w:p w14:paraId="487AA343" w14:textId="77777777" w:rsidR="00781625" w:rsidRDefault="00781625" w:rsidP="00781625">
      <w:r>
        <w:t>Create a class</w:t>
      </w:r>
      <w:r w:rsidR="00BC7D1A">
        <w:rPr>
          <w:lang w:val="bg-BG"/>
        </w:rPr>
        <w:t xml:space="preserve"> </w:t>
      </w:r>
      <w:r w:rsidRPr="00163BC9">
        <w:rPr>
          <w:rStyle w:val="CodeChar"/>
        </w:rPr>
        <w:t>Rat</w:t>
      </w:r>
      <w:r>
        <w:t xml:space="preserve">, which holds the functionality to unite with other objects of the same type. Make it so that the object holds </w:t>
      </w:r>
      <w:r w:rsidR="00666623">
        <w:t>all</w:t>
      </w:r>
      <w:r>
        <w:t xml:space="preserve"> the other objects it has connected to.</w:t>
      </w:r>
    </w:p>
    <w:p w14:paraId="23D61BC8" w14:textId="77777777" w:rsidR="00781625" w:rsidRDefault="00781625" w:rsidP="00781625">
      <w:r>
        <w:t xml:space="preserve">The class should have a </w:t>
      </w:r>
      <w:r w:rsidRPr="002C33F7">
        <w:rPr>
          <w:b/>
        </w:rPr>
        <w:t>name</w:t>
      </w:r>
      <w:r>
        <w:t xml:space="preserve">, which is a </w:t>
      </w:r>
      <w:r w:rsidRPr="002C33F7">
        <w:rPr>
          <w:b/>
        </w:rPr>
        <w:t>string</w:t>
      </w:r>
      <w:r>
        <w:t xml:space="preserve">, and it should be </w:t>
      </w:r>
      <w:r w:rsidRPr="002C33F7">
        <w:rPr>
          <w:b/>
        </w:rPr>
        <w:t>initialized with it</w:t>
      </w:r>
      <w:r>
        <w:t xml:space="preserve">. </w:t>
      </w:r>
    </w:p>
    <w:p w14:paraId="67F48459" w14:textId="77777777" w:rsidR="00781625" w:rsidRDefault="00781625" w:rsidP="00781625">
      <w:r>
        <w:t xml:space="preserve">The class should also hold a function </w:t>
      </w:r>
      <w:r w:rsidRPr="0075050A">
        <w:rPr>
          <w:rStyle w:val="CodeChar"/>
        </w:rPr>
        <w:t>unite(</w:t>
      </w:r>
      <w:r>
        <w:rPr>
          <w:rStyle w:val="CodeChar"/>
        </w:rPr>
        <w:t>otherRat</w:t>
      </w:r>
      <w:r w:rsidRPr="0075050A">
        <w:rPr>
          <w:rStyle w:val="CodeChar"/>
        </w:rPr>
        <w:t>)</w:t>
      </w:r>
      <w:r>
        <w:t xml:space="preserve">, which unites the </w:t>
      </w:r>
      <w:r w:rsidRPr="0075050A">
        <w:rPr>
          <w:b/>
        </w:rPr>
        <w:t>first object</w:t>
      </w:r>
      <w:r>
        <w:t xml:space="preserve"> with the </w:t>
      </w:r>
      <w:r>
        <w:rPr>
          <w:b/>
        </w:rPr>
        <w:t>given one</w:t>
      </w:r>
      <w:r>
        <w:t xml:space="preserve">. An object should store all of the objects it has united to. The function should only add the object if it is an object of the class </w:t>
      </w:r>
      <w:r w:rsidRPr="00B03E0D">
        <w:rPr>
          <w:rStyle w:val="CodeChar"/>
        </w:rPr>
        <w:t>Rat</w:t>
      </w:r>
      <w:r>
        <w:t xml:space="preserve">. In any other case it should </w:t>
      </w:r>
      <w:r w:rsidRPr="00CE4EF7">
        <w:rPr>
          <w:b/>
        </w:rPr>
        <w:t>do nothing</w:t>
      </w:r>
      <w:r w:rsidRPr="00CE4EF7">
        <w:t>.</w:t>
      </w:r>
    </w:p>
    <w:p w14:paraId="2A86291E" w14:textId="77777777" w:rsidR="00781625" w:rsidRPr="00CE4EF7" w:rsidRDefault="00781625" w:rsidP="00781625">
      <w:r>
        <w:t xml:space="preserve">The class should also hold a function </w:t>
      </w:r>
      <w:r w:rsidRPr="005870D5">
        <w:rPr>
          <w:rStyle w:val="CodeChar"/>
        </w:rPr>
        <w:t>getRats()</w:t>
      </w:r>
      <w:r>
        <w:t xml:space="preserve"> which returns all the rats it has united to, in a list.</w:t>
      </w:r>
    </w:p>
    <w:p w14:paraId="77E4351E" w14:textId="77777777" w:rsidR="00781625" w:rsidRDefault="00781625" w:rsidP="00781625">
      <w:r>
        <w:lastRenderedPageBreak/>
        <w:t xml:space="preserve">Implement functionality for </w:t>
      </w:r>
      <w:r w:rsidRPr="00833644">
        <w:rPr>
          <w:rStyle w:val="CodeChar"/>
        </w:rPr>
        <w:t>toString()</w:t>
      </w:r>
      <w:r w:rsidRPr="00833644">
        <w:t xml:space="preserve"> </w:t>
      </w:r>
      <w:r>
        <w:rPr>
          <w:noProof/>
        </w:rPr>
        <w:t>function</w:t>
      </w:r>
      <w:r w:rsidRPr="00833644">
        <w:rPr>
          <w:noProof/>
        </w:rPr>
        <w:t>…</w:t>
      </w:r>
      <w:r w:rsidRPr="00833644">
        <w:rPr>
          <w:lang w:val="en-AU"/>
        </w:rPr>
        <w:t xml:space="preserve"> which </w:t>
      </w:r>
      <w:r>
        <w:rPr>
          <w:lang w:val="en-AU"/>
        </w:rPr>
        <w:t xml:space="preserve">returns a string representation of the object </w:t>
      </w:r>
      <w:r w:rsidRPr="00833644">
        <w:rPr>
          <w:lang w:val="en-AU"/>
        </w:rPr>
        <w:t>and all of the objects its united with, each on a new line.</w:t>
      </w:r>
      <w:r>
        <w:rPr>
          <w:lang w:val="en-AU"/>
        </w:rPr>
        <w:t xml:space="preserve"> On the first line put the object’s name and on the next several lines put the united objects’ names, each with </w:t>
      </w:r>
      <w:r w:rsidRPr="00833644">
        <w:rPr>
          <w:lang w:val="en-AU"/>
        </w:rPr>
        <w:t>a padding of “</w:t>
      </w:r>
      <w:r w:rsidRPr="00833644">
        <w:rPr>
          <w:b/>
          <w:lang w:val="en-AU"/>
        </w:rPr>
        <w:t>##</w:t>
      </w:r>
      <w:r w:rsidRPr="00833644">
        <w:rPr>
          <w:lang w:val="en-AU"/>
        </w:rPr>
        <w:t>”.</w:t>
      </w:r>
      <w:r>
        <w:t xml:space="preserve"> </w:t>
      </w:r>
    </w:p>
    <w:p w14:paraId="08D6BC35" w14:textId="77777777" w:rsidR="003C0C25" w:rsidRDefault="003C0C25" w:rsidP="003C0C25">
      <w:pPr>
        <w:pStyle w:val="Heading3"/>
      </w:pPr>
      <w:r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C0C25" w:rsidRPr="00603773" w14:paraId="415FF0D8" w14:textId="77777777" w:rsidTr="00AF2D09">
        <w:tc>
          <w:tcPr>
            <w:tcW w:w="9965" w:type="dxa"/>
            <w:shd w:val="clear" w:color="auto" w:fill="D9D9D9" w:themeFill="background1" w:themeFillShade="D9"/>
          </w:tcPr>
          <w:p w14:paraId="30FEFDEB" w14:textId="77777777" w:rsidR="003C0C25" w:rsidRPr="00603773" w:rsidRDefault="00B956AD" w:rsidP="00AF2D09">
            <w:pPr>
              <w:pStyle w:val="Code"/>
              <w:spacing w:before="0" w:after="0"/>
              <w:jc w:val="center"/>
            </w:pPr>
            <w:r>
              <w:t>unity</w:t>
            </w:r>
            <w:r w:rsidR="003C0C25">
              <w:t>.js</w:t>
            </w:r>
          </w:p>
        </w:tc>
      </w:tr>
      <w:tr w:rsidR="003C0C25" w:rsidRPr="0095466F" w14:paraId="69D22AF0" w14:textId="77777777" w:rsidTr="00AF2D09">
        <w:tc>
          <w:tcPr>
            <w:tcW w:w="9965" w:type="dxa"/>
          </w:tcPr>
          <w:p w14:paraId="18A76B75" w14:textId="77777777" w:rsidR="003C0C25" w:rsidRPr="00900EC4" w:rsidRDefault="003C0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</w:pP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="0025409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="00254095"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Rat(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</w:t>
            </w:r>
            <w:r w:rsidR="00B956AD"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Peter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="007E1B2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7E1B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="00B956AD"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Peter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="007E1B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="00B766F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getRats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540CE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[]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="00B766F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unite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Rat(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</w:t>
            </w:r>
            <w:r w:rsidR="00B956AD"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George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="00B766F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unite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Rat(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</w:t>
            </w:r>
            <w:r w:rsidR="00B956AD"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Alex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="007E4248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getRats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());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CA051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[ Rat { name: 'G</w:t>
            </w:r>
            <w:r w:rsidR="0052124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eorg</w:t>
            </w:r>
            <w:r w:rsidR="00B766F5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e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', unitedRats: [] },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  <w:t xml:space="preserve">//  Rat { name: </w:t>
            </w:r>
            <w:r w:rsidR="00517F05"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'</w:t>
            </w:r>
            <w:r w:rsidR="00517F05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Alex</w:t>
            </w:r>
            <w:r w:rsidR="00517F05"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'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, unitedRats: [] } ]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());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// </w:t>
            </w:r>
            <w:r w:rsidR="00B956AD"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Peter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</w:t>
            </w:r>
            <w:r w:rsidR="00B956AD"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George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</w:t>
            </w:r>
            <w:r w:rsidR="00B956AD"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Alex</w:t>
            </w:r>
          </w:p>
        </w:tc>
      </w:tr>
    </w:tbl>
    <w:p w14:paraId="3EC6254F" w14:textId="77777777" w:rsidR="00781625" w:rsidRDefault="00781625" w:rsidP="00781625">
      <w:pPr>
        <w:pStyle w:val="Heading3"/>
      </w:pPr>
      <w:r>
        <w:t>Hints</w:t>
      </w:r>
    </w:p>
    <w:p w14:paraId="529225A9" w14:textId="77777777" w:rsidR="00781625" w:rsidRPr="002A6FEE" w:rsidRDefault="00781625" w:rsidP="00781625">
      <w:r>
        <w:t xml:space="preserve">Submit your solution as a </w:t>
      </w:r>
      <w:r w:rsidRPr="00900EC4">
        <w:rPr>
          <w:b/>
          <w:bCs/>
        </w:rPr>
        <w:t>class representation only</w:t>
      </w:r>
      <w:r>
        <w:t>! No need for IIFEs or wrapping of classes.</w:t>
      </w:r>
    </w:p>
    <w:p w14:paraId="4BBB95B1" w14:textId="77777777" w:rsidR="00781625" w:rsidRDefault="00781625" w:rsidP="004539D3">
      <w:pPr>
        <w:pStyle w:val="Heading2"/>
        <w:rPr>
          <w:lang w:val="bg-BG"/>
        </w:rPr>
      </w:pPr>
      <w:r>
        <w:t>Length Limit</w:t>
      </w:r>
    </w:p>
    <w:p w14:paraId="766A8435" w14:textId="77777777" w:rsidR="00781625" w:rsidRDefault="00781625" w:rsidP="00781625">
      <w:r>
        <w:t xml:space="preserve">Create a class </w:t>
      </w:r>
      <w:r w:rsidRPr="00E84FBF">
        <w:rPr>
          <w:rStyle w:val="CodeChar"/>
        </w:rPr>
        <w:t>Stringer</w:t>
      </w:r>
      <w:r>
        <w:t xml:space="preserve">, which holds </w:t>
      </w:r>
      <w:r w:rsidRPr="00524C1D">
        <w:rPr>
          <w:b/>
        </w:rPr>
        <w:t>single string</w:t>
      </w:r>
      <w:r>
        <w:t xml:space="preserve"> and a </w:t>
      </w:r>
      <w:r w:rsidRPr="00524C1D">
        <w:rPr>
          <w:b/>
        </w:rPr>
        <w:t>length</w:t>
      </w:r>
      <w:r>
        <w:t xml:space="preserve"> property. The class should be initialized with a </w:t>
      </w:r>
      <w:r w:rsidRPr="00524C1D">
        <w:rPr>
          <w:b/>
        </w:rPr>
        <w:t>string</w:t>
      </w:r>
      <w:r>
        <w:t xml:space="preserve">, and an </w:t>
      </w:r>
      <w:r>
        <w:rPr>
          <w:b/>
        </w:rPr>
        <w:t xml:space="preserve">initial length. </w:t>
      </w:r>
      <w:r w:rsidRPr="000A1FEB">
        <w:t>T</w:t>
      </w:r>
      <w:r>
        <w:t xml:space="preserve">he class should always keep the </w:t>
      </w:r>
      <w:r w:rsidRPr="000A1FEB">
        <w:rPr>
          <w:b/>
        </w:rPr>
        <w:t>initial state</w:t>
      </w:r>
      <w:r>
        <w:t xml:space="preserve"> of its </w:t>
      </w:r>
      <w:r w:rsidRPr="00F80571">
        <w:rPr>
          <w:b/>
        </w:rPr>
        <w:t>given</w:t>
      </w:r>
      <w:r>
        <w:t xml:space="preserve"> </w:t>
      </w:r>
      <w:r w:rsidRPr="000A1FEB">
        <w:rPr>
          <w:b/>
        </w:rPr>
        <w:t>string</w:t>
      </w:r>
      <w:r>
        <w:t>.</w:t>
      </w:r>
    </w:p>
    <w:p w14:paraId="6F5EEE72" w14:textId="77777777" w:rsidR="00781625" w:rsidRDefault="00781625" w:rsidP="00781625">
      <w:r>
        <w:t xml:space="preserve">Name the two properties </w:t>
      </w:r>
      <w:r w:rsidRPr="006924AB">
        <w:rPr>
          <w:rStyle w:val="CodeChar"/>
        </w:rPr>
        <w:t>innerString</w:t>
      </w:r>
      <w:r>
        <w:t xml:space="preserve"> and </w:t>
      </w:r>
      <w:r w:rsidRPr="006924AB">
        <w:rPr>
          <w:rStyle w:val="CodeChar"/>
        </w:rPr>
        <w:t>innerLength</w:t>
      </w:r>
      <w:r>
        <w:t>.</w:t>
      </w:r>
    </w:p>
    <w:p w14:paraId="27EE7BBC" w14:textId="77777777" w:rsidR="00781625" w:rsidRDefault="00781625" w:rsidP="00781625">
      <w:r>
        <w:t xml:space="preserve">There should also be functionality for increasing and decreasing the initial </w:t>
      </w:r>
      <w:r w:rsidRPr="00F80571">
        <w:rPr>
          <w:b/>
        </w:rPr>
        <w:t>length</w:t>
      </w:r>
      <w:r>
        <w:t xml:space="preserve"> property.</w:t>
      </w:r>
      <w:r>
        <w:br/>
        <w:t xml:space="preserve">Implement function </w:t>
      </w:r>
      <w:r w:rsidRPr="00F80571">
        <w:rPr>
          <w:rStyle w:val="CodeChar"/>
        </w:rPr>
        <w:t>increase(length)</w:t>
      </w:r>
      <w:r>
        <w:t xml:space="preserve"> and </w:t>
      </w:r>
      <w:r w:rsidRPr="00F80571">
        <w:rPr>
          <w:rStyle w:val="CodeChar"/>
        </w:rPr>
        <w:t>decrease(length)</w:t>
      </w:r>
      <w:r>
        <w:t xml:space="preserve">, which manipulate the length property with the </w:t>
      </w:r>
      <w:r w:rsidRPr="001425D3">
        <w:rPr>
          <w:b/>
        </w:rPr>
        <w:t>given value</w:t>
      </w:r>
      <w:r>
        <w:t>.</w:t>
      </w:r>
    </w:p>
    <w:p w14:paraId="030D9991" w14:textId="77777777" w:rsidR="00781625" w:rsidRDefault="00781625" w:rsidP="00781625">
      <w:r>
        <w:t xml:space="preserve">The length property is </w:t>
      </w:r>
      <w:r w:rsidRPr="00F80571">
        <w:rPr>
          <w:b/>
        </w:rPr>
        <w:t>a numeric value</w:t>
      </w:r>
      <w:r>
        <w:t xml:space="preserve"> and should not fall below </w:t>
      </w:r>
      <w:r>
        <w:rPr>
          <w:b/>
        </w:rPr>
        <w:t>0</w:t>
      </w:r>
      <w:r>
        <w:t xml:space="preserve">. It should not throw any errors, but if an attempt to decrease it below </w:t>
      </w:r>
      <w:r w:rsidR="003A05BE">
        <w:t>0</w:t>
      </w:r>
      <w:r>
        <w:t xml:space="preserve"> is done, it should be automatically set to </w:t>
      </w:r>
      <w:r>
        <w:rPr>
          <w:b/>
        </w:rPr>
        <w:t>0</w:t>
      </w:r>
      <w:r>
        <w:t>.</w:t>
      </w:r>
    </w:p>
    <w:p w14:paraId="3BC900FB" w14:textId="77777777" w:rsidR="00781625" w:rsidRDefault="00781625" w:rsidP="00781625">
      <w:r>
        <w:t xml:space="preserve">You should also implement functionality for </w:t>
      </w:r>
      <w:r w:rsidRPr="009F70B5">
        <w:rPr>
          <w:rStyle w:val="CodeChar"/>
        </w:rPr>
        <w:t xml:space="preserve">toString() </w:t>
      </w:r>
      <w:r>
        <w:t xml:space="preserve">function, which returns the string, the object was initialized with. If the length of the string is greater than the </w:t>
      </w:r>
      <w:r w:rsidRPr="009F70B5">
        <w:rPr>
          <w:b/>
        </w:rPr>
        <w:t>length property</w:t>
      </w:r>
      <w:r>
        <w:t xml:space="preserve">, the string should be cut to from right to left, so that it has the </w:t>
      </w:r>
      <w:r w:rsidRPr="003F46D3">
        <w:rPr>
          <w:b/>
        </w:rPr>
        <w:t>same length</w:t>
      </w:r>
      <w:r>
        <w:t xml:space="preserve"> as the </w:t>
      </w:r>
      <w:r w:rsidRPr="003F46D3">
        <w:rPr>
          <w:b/>
        </w:rPr>
        <w:t>length property</w:t>
      </w:r>
      <w:r>
        <w:t xml:space="preserve">, and you should add </w:t>
      </w:r>
      <w:r w:rsidRPr="003F46D3">
        <w:rPr>
          <w:b/>
        </w:rPr>
        <w:t>3 dots</w:t>
      </w:r>
      <w:r>
        <w:t xml:space="preserve"> after it, if such </w:t>
      </w:r>
      <w:r w:rsidRPr="003F46D3">
        <w:rPr>
          <w:b/>
        </w:rPr>
        <w:t>truncation</w:t>
      </w:r>
      <w:r>
        <w:t xml:space="preserve"> was </w:t>
      </w:r>
      <w:r w:rsidRPr="003F46D3">
        <w:rPr>
          <w:b/>
        </w:rPr>
        <w:t>done</w:t>
      </w:r>
      <w:r>
        <w:t>.</w:t>
      </w:r>
    </w:p>
    <w:p w14:paraId="29376498" w14:textId="77777777" w:rsidR="00781625" w:rsidRDefault="00781625" w:rsidP="00781625">
      <w:pPr>
        <w:rPr>
          <w:b/>
        </w:rPr>
      </w:pPr>
      <w:r>
        <w:t xml:space="preserve">If the length property is </w:t>
      </w:r>
      <w:r w:rsidRPr="003F46D3">
        <w:rPr>
          <w:b/>
        </w:rPr>
        <w:t>0</w:t>
      </w:r>
      <w:r>
        <w:t xml:space="preserve">, just return </w:t>
      </w:r>
      <w:r w:rsidRPr="003F46D3">
        <w:rPr>
          <w:b/>
        </w:rPr>
        <w:t>3 dots</w:t>
      </w:r>
      <w:r>
        <w:rPr>
          <w:b/>
        </w:rPr>
        <w:t>.</w:t>
      </w:r>
    </w:p>
    <w:p w14:paraId="4D1AE9AB" w14:textId="77777777" w:rsidR="003A05BE" w:rsidRDefault="003A05BE" w:rsidP="003C0C25">
      <w:pPr>
        <w:pStyle w:val="Heading3"/>
      </w:pPr>
      <w:r>
        <w:t>Examples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A05BE" w:rsidRPr="00603773" w14:paraId="6E4D2945" w14:textId="77777777" w:rsidTr="00AF2D09">
        <w:tc>
          <w:tcPr>
            <w:tcW w:w="9965" w:type="dxa"/>
            <w:shd w:val="clear" w:color="auto" w:fill="D9D9D9" w:themeFill="background1" w:themeFillShade="D9"/>
          </w:tcPr>
          <w:p w14:paraId="1C8325C8" w14:textId="77777777" w:rsidR="003A05BE" w:rsidRPr="00603773" w:rsidRDefault="00B956AD" w:rsidP="00AF2D09">
            <w:pPr>
              <w:pStyle w:val="Code"/>
              <w:spacing w:before="0" w:after="0"/>
              <w:jc w:val="center"/>
            </w:pPr>
            <w:r>
              <w:t>lengthLimit</w:t>
            </w:r>
            <w:r w:rsidR="003A05BE">
              <w:t>.js</w:t>
            </w:r>
          </w:p>
        </w:tc>
      </w:tr>
      <w:tr w:rsidR="003A05BE" w:rsidRPr="0095466F" w14:paraId="0DCF88DC" w14:textId="77777777" w:rsidTr="00AF2D09">
        <w:tc>
          <w:tcPr>
            <w:tcW w:w="9965" w:type="dxa"/>
          </w:tcPr>
          <w:p w14:paraId="21351E13" w14:textId="77777777" w:rsidR="003A05BE" w:rsidRPr="00900EC4" w:rsidRDefault="003A05BE" w:rsidP="003A0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</w:pP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Stringer(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"Test"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, </w:t>
            </w:r>
            <w:r w:rsidRPr="00900EC4">
              <w:rPr>
                <w:rFonts w:ascii="Consolas" w:eastAsia="Times New Roman" w:hAnsi="Consolas" w:cs="Courier New"/>
                <w:noProof/>
                <w:color w:val="0000FF"/>
                <w:sz w:val="19"/>
                <w:szCs w:val="19"/>
              </w:rPr>
              <w:t>5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6811DF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decrease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noProof/>
                <w:color w:val="0000FF"/>
                <w:sz w:val="19"/>
                <w:szCs w:val="19"/>
              </w:rPr>
              <w:t>3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6811DF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Te...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lastRenderedPageBreak/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decrease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noProof/>
                <w:color w:val="0000FF"/>
                <w:sz w:val="19"/>
                <w:szCs w:val="19"/>
              </w:rPr>
              <w:t>5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6811DF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...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increase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noProof/>
                <w:color w:val="0000FF"/>
                <w:sz w:val="19"/>
                <w:szCs w:val="19"/>
              </w:rPr>
              <w:t>4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="006811DF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6811DF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Test</w:t>
            </w:r>
          </w:p>
        </w:tc>
      </w:tr>
    </w:tbl>
    <w:p w14:paraId="6DC21E1C" w14:textId="77777777" w:rsidR="00781625" w:rsidRDefault="00781625" w:rsidP="00781625">
      <w:pPr>
        <w:pStyle w:val="Heading3"/>
      </w:pPr>
      <w:r>
        <w:lastRenderedPageBreak/>
        <w:t>Hints</w:t>
      </w:r>
    </w:p>
    <w:p w14:paraId="4B0A0F3C" w14:textId="77777777" w:rsidR="00781625" w:rsidRDefault="00781625" w:rsidP="00781625">
      <w:r>
        <w:t xml:space="preserve">Store the initial string in a property, and do not change it. Upon calling the </w:t>
      </w:r>
      <w:r w:rsidRPr="00415364">
        <w:rPr>
          <w:rStyle w:val="CodeChar"/>
        </w:rPr>
        <w:t>toString()</w:t>
      </w:r>
      <w:r w:rsidR="00666623">
        <w:rPr>
          <w:rStyle w:val="CodeChar"/>
          <w:lang w:val="bg-BG"/>
        </w:rPr>
        <w:t xml:space="preserve"> </w:t>
      </w:r>
      <w:r w:rsidRPr="00415364">
        <w:t>f</w:t>
      </w:r>
      <w:r>
        <w:t xml:space="preserve">unction, truncate it to the </w:t>
      </w:r>
      <w:r w:rsidRPr="00554EE8">
        <w:rPr>
          <w:b/>
        </w:rPr>
        <w:t>desired value</w:t>
      </w:r>
      <w:r>
        <w:t xml:space="preserve"> and return it.</w:t>
      </w:r>
    </w:p>
    <w:p w14:paraId="5BF73C66" w14:textId="77777777" w:rsidR="00781625" w:rsidRPr="00B6488A" w:rsidRDefault="00781625" w:rsidP="00781625">
      <w:r>
        <w:t>Submit your solution as a class representation only! No need for IIFEs or wrapping of classes.</w:t>
      </w:r>
    </w:p>
    <w:p w14:paraId="36D4F976" w14:textId="77777777" w:rsidR="00781625" w:rsidRPr="002A6FEE" w:rsidRDefault="00BC7D1A" w:rsidP="004539D3">
      <w:pPr>
        <w:pStyle w:val="Heading2"/>
        <w:rPr>
          <w:noProof/>
        </w:rPr>
      </w:pPr>
      <w:r>
        <w:rPr>
          <w:noProof/>
        </w:rPr>
        <w:t>*</w:t>
      </w:r>
      <w:r w:rsidR="00781625" w:rsidRPr="002A6FEE">
        <w:rPr>
          <w:noProof/>
        </w:rPr>
        <w:t>Extensible Class</w:t>
      </w:r>
    </w:p>
    <w:p w14:paraId="2372E6A1" w14:textId="77777777" w:rsidR="00781625" w:rsidRPr="002A6FEE" w:rsidRDefault="00403869" w:rsidP="00781625">
      <w:pPr>
        <w:rPr>
          <w:noProof/>
        </w:rPr>
      </w:pPr>
      <w:r>
        <w:rPr>
          <w:noProof/>
        </w:rPr>
        <w:t>Y</w:t>
      </w:r>
      <w:r w:rsidR="00781625" w:rsidRPr="002A6FEE">
        <w:rPr>
          <w:noProof/>
        </w:rPr>
        <w:t>ou</w:t>
      </w:r>
      <w:r>
        <w:rPr>
          <w:noProof/>
        </w:rPr>
        <w:t>r task here is to</w:t>
      </w:r>
      <w:r w:rsidR="00781625" w:rsidRPr="002A6FEE">
        <w:rPr>
          <w:noProof/>
        </w:rPr>
        <w:t xml:space="preserve"> deliver a </w:t>
      </w:r>
      <w:r w:rsidR="00781625" w:rsidRPr="002A6FEE">
        <w:rPr>
          <w:rStyle w:val="Strong"/>
          <w:noProof/>
        </w:rPr>
        <w:t>class</w:t>
      </w:r>
      <w:r w:rsidR="00781625" w:rsidRPr="002A6FEE">
        <w:rPr>
          <w:noProof/>
        </w:rPr>
        <w:t xml:space="preserve"> that can be </w:t>
      </w:r>
      <w:r w:rsidR="00781625" w:rsidRPr="002A6FEE">
        <w:rPr>
          <w:rStyle w:val="Strong"/>
          <w:noProof/>
        </w:rPr>
        <w:t>extended</w:t>
      </w:r>
      <w:r w:rsidR="00781625" w:rsidRPr="002A6FEE">
        <w:rPr>
          <w:noProof/>
        </w:rPr>
        <w:t xml:space="preserve">. </w:t>
      </w:r>
      <w:r w:rsidR="00D13AB8" w:rsidRPr="00D042E7">
        <w:rPr>
          <w:noProof/>
        </w:rPr>
        <w:t xml:space="preserve">Implement </w:t>
      </w:r>
      <w:r w:rsidR="00781625" w:rsidRPr="002A6FEE">
        <w:rPr>
          <w:noProof/>
        </w:rPr>
        <w:t xml:space="preserve">an </w:t>
      </w:r>
      <w:r w:rsidR="00781625" w:rsidRPr="002A6FEE">
        <w:rPr>
          <w:rStyle w:val="CodeChar"/>
        </w:rPr>
        <w:t>extend(template)</w:t>
      </w:r>
      <w:r w:rsidR="00781625" w:rsidRPr="002A6FEE">
        <w:rPr>
          <w:noProof/>
        </w:rPr>
        <w:t xml:space="preserve"> method that would copy </w:t>
      </w:r>
      <w:r w:rsidR="00781625" w:rsidRPr="00403869">
        <w:rPr>
          <w:b/>
          <w:noProof/>
        </w:rPr>
        <w:t>all</w:t>
      </w:r>
      <w:r w:rsidR="00781625" w:rsidRPr="002A6FEE">
        <w:rPr>
          <w:noProof/>
        </w:rPr>
        <w:t xml:space="preserve"> of the properties of </w:t>
      </w:r>
      <w:r w:rsidR="00781625" w:rsidRPr="002A6FEE">
        <w:rPr>
          <w:rStyle w:val="Strong"/>
          <w:noProof/>
        </w:rPr>
        <w:t>template</w:t>
      </w:r>
      <w:r w:rsidR="00781625" w:rsidRPr="002A6FEE">
        <w:rPr>
          <w:noProof/>
        </w:rPr>
        <w:t xml:space="preserve"> to the </w:t>
      </w:r>
      <w:r w:rsidR="00781625" w:rsidRPr="002A6FEE">
        <w:rPr>
          <w:rStyle w:val="Strong"/>
          <w:noProof/>
        </w:rPr>
        <w:t>instance</w:t>
      </w:r>
      <w:r w:rsidR="00781625" w:rsidRPr="002A6FEE">
        <w:rPr>
          <w:noProof/>
        </w:rPr>
        <w:t xml:space="preserve"> (not to all instances, just the one from which the method was called) and if the property is a function, add it to the object’s </w:t>
      </w:r>
      <w:r w:rsidR="00781625" w:rsidRPr="002A6FEE">
        <w:rPr>
          <w:rStyle w:val="Strong"/>
          <w:noProof/>
        </w:rPr>
        <w:t>prototype</w:t>
      </w:r>
      <w:r w:rsidR="00781625" w:rsidRPr="002A6FEE">
        <w:rPr>
          <w:noProof/>
        </w:rPr>
        <w:t xml:space="preserve"> instead.</w:t>
      </w:r>
    </w:p>
    <w:p w14:paraId="0A068243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In addition, the base class needs to have an </w:t>
      </w:r>
      <w:r w:rsidRPr="002A6FEE">
        <w:rPr>
          <w:rStyle w:val="Strong"/>
          <w:noProof/>
        </w:rPr>
        <w:t>ID property</w:t>
      </w:r>
      <w:r w:rsidRPr="002A6FEE">
        <w:rPr>
          <w:noProof/>
        </w:rPr>
        <w:t xml:space="preserve"> that is </w:t>
      </w:r>
      <w:r w:rsidRPr="002A6FEE">
        <w:rPr>
          <w:rStyle w:val="Strong"/>
          <w:noProof/>
        </w:rPr>
        <w:t>unique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autoincremented</w:t>
      </w:r>
      <w:r w:rsidRPr="002A6FEE">
        <w:rPr>
          <w:noProof/>
        </w:rPr>
        <w:t xml:space="preserve"> sequentally for every new instance.</w:t>
      </w:r>
    </w:p>
    <w:p w14:paraId="36BFFAAA" w14:textId="77777777" w:rsidR="00781625" w:rsidRPr="000D0781" w:rsidRDefault="00781625" w:rsidP="00781625">
      <w:pPr>
        <w:pStyle w:val="Heading3"/>
        <w:rPr>
          <w:noProof/>
          <w:lang w:val="bg-BG"/>
        </w:rPr>
      </w:pPr>
      <w:r w:rsidRPr="002A6FEE">
        <w:rPr>
          <w:noProof/>
        </w:rPr>
        <w:t>Input / Output</w:t>
      </w:r>
    </w:p>
    <w:p w14:paraId="7E0019AE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CodeChar"/>
        </w:rPr>
        <w:t>extend()</w:t>
      </w:r>
      <w:r w:rsidRPr="002A6FEE">
        <w:rPr>
          <w:noProof/>
        </w:rPr>
        <w:t xml:space="preserve"> function of your </w:t>
      </w:r>
      <w:r w:rsidR="002E4283" w:rsidRPr="002E4283">
        <w:rPr>
          <w:b/>
          <w:noProof/>
        </w:rPr>
        <w:t>class</w:t>
      </w:r>
      <w:r w:rsidRPr="002A6FEE">
        <w:rPr>
          <w:noProof/>
        </w:rPr>
        <w:t xml:space="preserve"> will receive a valid object as </w:t>
      </w:r>
      <w:r w:rsidRPr="002A6FEE">
        <w:rPr>
          <w:rStyle w:val="Strong"/>
          <w:noProof/>
        </w:rPr>
        <w:t>input parameter</w:t>
      </w:r>
      <w:r w:rsidRPr="002A6FEE">
        <w:rPr>
          <w:noProof/>
        </w:rPr>
        <w:t xml:space="preserve">, and has </w:t>
      </w:r>
      <w:r w:rsidRPr="002A6FEE">
        <w:rPr>
          <w:rStyle w:val="Strong"/>
          <w:noProof/>
        </w:rPr>
        <w:t>no</w:t>
      </w:r>
      <w:r w:rsidRPr="002A6FEE">
        <w:rPr>
          <w:noProof/>
        </w:rPr>
        <w:t xml:space="preserve"> output.</w:t>
      </w:r>
    </w:p>
    <w:p w14:paraId="64E624D1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Structure your code as an </w:t>
      </w:r>
      <w:r w:rsidRPr="002A6FEE">
        <w:rPr>
          <w:rStyle w:val="Strong"/>
          <w:noProof/>
        </w:rPr>
        <w:t>IIFE</w:t>
      </w:r>
      <w:r w:rsidRPr="002A6FEE">
        <w:rPr>
          <w:noProof/>
        </w:rPr>
        <w:t xml:space="preserve"> that </w:t>
      </w:r>
      <w:r w:rsidRPr="002A6FEE">
        <w:rPr>
          <w:rStyle w:val="Strong"/>
          <w:noProof/>
        </w:rPr>
        <w:t>returns</w:t>
      </w:r>
      <w:r w:rsidRPr="002A6FEE">
        <w:rPr>
          <w:noProof/>
        </w:rPr>
        <w:t xml:space="preserve"> the class.</w:t>
      </w:r>
    </w:p>
    <w:p w14:paraId="6C1F4276" w14:textId="77777777"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14:paraId="11E7A179" w14:textId="77777777" w:rsidTr="009A37C6">
        <w:tc>
          <w:tcPr>
            <w:tcW w:w="5102" w:type="dxa"/>
            <w:shd w:val="clear" w:color="auto" w:fill="D9D9D9" w:themeFill="background1" w:themeFillShade="D9"/>
          </w:tcPr>
          <w:p w14:paraId="06458F39" w14:textId="77777777"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59435FB" w14:textId="77777777"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Output</w:t>
            </w:r>
          </w:p>
        </w:tc>
      </w:tr>
      <w:tr w:rsidR="00781625" w:rsidRPr="002A6FEE" w14:paraId="6A38B9C3" w14:textId="77777777" w:rsidTr="009A37C6">
        <w:tc>
          <w:tcPr>
            <w:tcW w:w="5102" w:type="dxa"/>
          </w:tcPr>
          <w:p w14:paraId="7E2A56C6" w14:textId="77777777" w:rsidR="00781625" w:rsidRPr="002A6FEE" w:rsidRDefault="00781625" w:rsidP="009A37C6">
            <w:pPr>
              <w:pStyle w:val="Code"/>
            </w:pPr>
            <w:r w:rsidRPr="002A6FEE">
              <w:t>let obj1 = new Extensible();</w:t>
            </w:r>
          </w:p>
          <w:p w14:paraId="394FF67F" w14:textId="77777777" w:rsidR="00781625" w:rsidRPr="002A6FEE" w:rsidRDefault="00781625" w:rsidP="009A37C6">
            <w:pPr>
              <w:pStyle w:val="Code"/>
            </w:pPr>
            <w:r w:rsidRPr="002A6FEE">
              <w:t>let obj2 = new Extensible();</w:t>
            </w:r>
          </w:p>
          <w:p w14:paraId="4BB036AF" w14:textId="77777777" w:rsidR="00781625" w:rsidRPr="002A6FEE" w:rsidRDefault="00781625" w:rsidP="009A37C6">
            <w:pPr>
              <w:pStyle w:val="Code"/>
            </w:pPr>
            <w:r w:rsidRPr="002A6FEE">
              <w:t>let obj3 = new Extensible();</w:t>
            </w:r>
          </w:p>
          <w:p w14:paraId="422EBB87" w14:textId="77777777" w:rsidR="00781625" w:rsidRPr="002A6FEE" w:rsidRDefault="00781625" w:rsidP="009A37C6">
            <w:pPr>
              <w:pStyle w:val="Code"/>
            </w:pPr>
            <w:r w:rsidRPr="002A6FEE">
              <w:t>console.log(obj1.id);</w:t>
            </w:r>
          </w:p>
          <w:p w14:paraId="15DD0FB9" w14:textId="77777777" w:rsidR="00781625" w:rsidRPr="002A6FEE" w:rsidRDefault="00781625" w:rsidP="009A37C6">
            <w:pPr>
              <w:pStyle w:val="Code"/>
            </w:pPr>
            <w:r w:rsidRPr="002A6FEE">
              <w:t>console.log(obj2.id);</w:t>
            </w:r>
          </w:p>
          <w:p w14:paraId="5CB0F257" w14:textId="77777777" w:rsidR="00781625" w:rsidRPr="002A6FEE" w:rsidRDefault="00781625" w:rsidP="009A37C6">
            <w:pPr>
              <w:pStyle w:val="Code"/>
            </w:pPr>
            <w:r w:rsidRPr="002A6FEE">
              <w:t>console.log(obj3.id);</w:t>
            </w:r>
          </w:p>
        </w:tc>
        <w:tc>
          <w:tcPr>
            <w:tcW w:w="5102" w:type="dxa"/>
          </w:tcPr>
          <w:p w14:paraId="0B4DCE0C" w14:textId="77777777" w:rsidR="00781625" w:rsidRPr="002A6FEE" w:rsidRDefault="00781625" w:rsidP="009A37C6">
            <w:pPr>
              <w:pStyle w:val="Code"/>
            </w:pPr>
          </w:p>
          <w:p w14:paraId="42E65F0D" w14:textId="77777777" w:rsidR="00781625" w:rsidRPr="002A6FEE" w:rsidRDefault="00781625" w:rsidP="009A37C6">
            <w:pPr>
              <w:pStyle w:val="Code"/>
            </w:pPr>
          </w:p>
          <w:p w14:paraId="1AD95482" w14:textId="77777777" w:rsidR="00781625" w:rsidRPr="002A6FEE" w:rsidRDefault="00781625" w:rsidP="009A37C6">
            <w:pPr>
              <w:pStyle w:val="Code"/>
            </w:pPr>
          </w:p>
          <w:p w14:paraId="1E8BD074" w14:textId="77777777" w:rsidR="00781625" w:rsidRPr="002A6FEE" w:rsidRDefault="00781625" w:rsidP="009A37C6">
            <w:pPr>
              <w:pStyle w:val="Code"/>
            </w:pPr>
            <w:r w:rsidRPr="002A6FEE">
              <w:t>0</w:t>
            </w:r>
          </w:p>
          <w:p w14:paraId="74C8A1B8" w14:textId="77777777" w:rsidR="00781625" w:rsidRPr="002A6FEE" w:rsidRDefault="00781625" w:rsidP="009A37C6">
            <w:pPr>
              <w:pStyle w:val="Code"/>
            </w:pPr>
            <w:r w:rsidRPr="002A6FEE">
              <w:t>1</w:t>
            </w:r>
          </w:p>
          <w:p w14:paraId="4FF0F6CB" w14:textId="77777777" w:rsidR="00781625" w:rsidRPr="002A6FEE" w:rsidRDefault="00781625" w:rsidP="009A37C6">
            <w:pPr>
              <w:pStyle w:val="Code"/>
            </w:pPr>
            <w:r w:rsidRPr="002A6FEE">
              <w:t>2</w:t>
            </w:r>
          </w:p>
        </w:tc>
      </w:tr>
    </w:tbl>
    <w:p w14:paraId="1D3B5CE3" w14:textId="77777777" w:rsidR="00781625" w:rsidRPr="002A6FEE" w:rsidRDefault="00781625" w:rsidP="00781625">
      <w:pPr>
        <w:rPr>
          <w:noProof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14:paraId="1A1C3B62" w14:textId="77777777" w:rsidTr="009A37C6">
        <w:tc>
          <w:tcPr>
            <w:tcW w:w="5102" w:type="dxa"/>
            <w:shd w:val="clear" w:color="auto" w:fill="D9D9D9" w:themeFill="background1" w:themeFillShade="D9"/>
          </w:tcPr>
          <w:p w14:paraId="09672B4A" w14:textId="77777777"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Extensible object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55F4598C" w14:textId="77777777"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14:paraId="720C0AAC" w14:textId="77777777" w:rsidTr="009A37C6">
        <w:tc>
          <w:tcPr>
            <w:tcW w:w="5102" w:type="dxa"/>
          </w:tcPr>
          <w:p w14:paraId="481EEB2E" w14:textId="77777777" w:rsidR="00781625" w:rsidRPr="002A6FEE" w:rsidRDefault="00781625" w:rsidP="009A37C6">
            <w:pPr>
              <w:pStyle w:val="Code"/>
            </w:pPr>
            <w:r w:rsidRPr="002A6FEE">
              <w:t>obj1: {</w:t>
            </w:r>
          </w:p>
          <w:p w14:paraId="65310F9D" w14:textId="77777777"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14:paraId="2630D3F3" w14:textId="77777777" w:rsidR="00781625" w:rsidRPr="002A6FEE" w:rsidRDefault="00781625" w:rsidP="009A37C6">
            <w:pPr>
              <w:pStyle w:val="Code"/>
            </w:pPr>
            <w:r w:rsidRPr="002A6FEE">
              <w:t xml:space="preserve">    extend: function () {…}</w:t>
            </w:r>
          </w:p>
          <w:p w14:paraId="3A3FE9EB" w14:textId="77777777"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14:paraId="40FDB1A4" w14:textId="77777777" w:rsidR="00781625" w:rsidRPr="002A6FEE" w:rsidRDefault="00781625" w:rsidP="009A37C6">
            <w:pPr>
              <w:pStyle w:val="Code"/>
            </w:pPr>
            <w:r w:rsidRPr="002A6FEE">
              <w:t xml:space="preserve">  id: 0</w:t>
            </w:r>
          </w:p>
          <w:p w14:paraId="5F94AF2D" w14:textId="77777777"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 w:val="restart"/>
          </w:tcPr>
          <w:p w14:paraId="66113FF1" w14:textId="77777777" w:rsidR="00781625" w:rsidRPr="002A6FEE" w:rsidRDefault="00781625" w:rsidP="009A37C6">
            <w:pPr>
              <w:pStyle w:val="Code"/>
            </w:pPr>
            <w:r w:rsidRPr="002A6FEE">
              <w:t>myObj: {</w:t>
            </w:r>
          </w:p>
          <w:p w14:paraId="3ECEDE49" w14:textId="77777777"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14:paraId="21327947" w14:textId="77777777" w:rsidR="00781625" w:rsidRPr="002A6FEE" w:rsidRDefault="00781625" w:rsidP="009A37C6">
            <w:pPr>
              <w:pStyle w:val="Code"/>
            </w:pPr>
            <w:r w:rsidRPr="002A6FEE">
              <w:t xml:space="preserve">    extend: function () {…},</w:t>
            </w:r>
          </w:p>
          <w:p w14:paraId="28635BB5" w14:textId="77777777" w:rsidR="00781625" w:rsidRPr="002A6FEE" w:rsidRDefault="00781625" w:rsidP="009A37C6">
            <w:pPr>
              <w:pStyle w:val="Code"/>
            </w:pPr>
            <w:r w:rsidRPr="002A6FEE">
              <w:t xml:space="preserve">    </w:t>
            </w:r>
            <w:r w:rsidRPr="002A6FEE">
              <w:rPr>
                <w:color w:val="4F81BD" w:themeColor="accent1"/>
              </w:rPr>
              <w:t>extensionMethod: function () {…}</w:t>
            </w:r>
          </w:p>
          <w:p w14:paraId="06C1EA1A" w14:textId="77777777"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14:paraId="583E9586" w14:textId="77777777" w:rsidR="00781625" w:rsidRPr="002A6FEE" w:rsidRDefault="00781625" w:rsidP="009A37C6">
            <w:pPr>
              <w:pStyle w:val="Code"/>
            </w:pPr>
            <w:r w:rsidRPr="002A6FEE">
              <w:t xml:space="preserve">  id: 0,</w:t>
            </w:r>
          </w:p>
          <w:p w14:paraId="73FB2AB7" w14:textId="77777777" w:rsidR="00781625" w:rsidRPr="002A6FEE" w:rsidRDefault="00781625" w:rsidP="009A37C6">
            <w:pPr>
              <w:pStyle w:val="Code"/>
            </w:pPr>
            <w:r w:rsidRPr="002A6FEE">
              <w:lastRenderedPageBreak/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14:paraId="05A2A40C" w14:textId="77777777" w:rsidR="00781625" w:rsidRPr="002A6FEE" w:rsidRDefault="00781625" w:rsidP="009A37C6">
            <w:pPr>
              <w:pStyle w:val="Code"/>
            </w:pPr>
            <w:r w:rsidRPr="002A6FEE">
              <w:t>}</w:t>
            </w:r>
          </w:p>
          <w:p w14:paraId="4B7C13AF" w14:textId="77777777" w:rsidR="00781625" w:rsidRPr="002A6FEE" w:rsidRDefault="00781625" w:rsidP="009A37C6">
            <w:pPr>
              <w:pStyle w:val="Code"/>
            </w:pPr>
          </w:p>
        </w:tc>
      </w:tr>
      <w:tr w:rsidR="00781625" w:rsidRPr="002A6FEE" w14:paraId="151CCB8B" w14:textId="77777777" w:rsidTr="009A37C6">
        <w:tc>
          <w:tcPr>
            <w:tcW w:w="5102" w:type="dxa"/>
            <w:shd w:val="clear" w:color="auto" w:fill="D9D9D9" w:themeFill="background1" w:themeFillShade="D9"/>
          </w:tcPr>
          <w:p w14:paraId="53024A1D" w14:textId="77777777"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lastRenderedPageBreak/>
              <w:t>Template object</w:t>
            </w:r>
          </w:p>
        </w:tc>
        <w:tc>
          <w:tcPr>
            <w:tcW w:w="5102" w:type="dxa"/>
            <w:vMerge/>
          </w:tcPr>
          <w:p w14:paraId="19E22E74" w14:textId="77777777" w:rsidR="00781625" w:rsidRPr="002A6FEE" w:rsidRDefault="00781625" w:rsidP="009A37C6">
            <w:pPr>
              <w:pStyle w:val="Code"/>
            </w:pPr>
          </w:p>
        </w:tc>
      </w:tr>
      <w:tr w:rsidR="00781625" w:rsidRPr="002A6FEE" w14:paraId="571A4A56" w14:textId="77777777" w:rsidTr="009A37C6">
        <w:tc>
          <w:tcPr>
            <w:tcW w:w="5102" w:type="dxa"/>
          </w:tcPr>
          <w:p w14:paraId="0CB95E34" w14:textId="77777777" w:rsidR="00781625" w:rsidRPr="002A6FEE" w:rsidRDefault="00781625" w:rsidP="009A37C6">
            <w:pPr>
              <w:pStyle w:val="Code"/>
            </w:pPr>
            <w:r w:rsidRPr="002A6FEE">
              <w:t>template: {</w:t>
            </w:r>
          </w:p>
          <w:p w14:paraId="3E5FA80A" w14:textId="77777777"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4F81BD" w:themeColor="accent1"/>
              </w:rPr>
              <w:t>extensionMethod: function () {…}</w:t>
            </w:r>
            <w:r w:rsidRPr="002A6FEE">
              <w:t>,</w:t>
            </w:r>
          </w:p>
          <w:p w14:paraId="76BE557B" w14:textId="77777777"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14:paraId="7EE24551" w14:textId="77777777"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/>
          </w:tcPr>
          <w:p w14:paraId="498A3B85" w14:textId="77777777" w:rsidR="00781625" w:rsidRPr="002A6FEE" w:rsidRDefault="00781625" w:rsidP="009A37C6">
            <w:pPr>
              <w:pStyle w:val="Code"/>
            </w:pPr>
          </w:p>
        </w:tc>
      </w:tr>
    </w:tbl>
    <w:p w14:paraId="26A2AA19" w14:textId="77777777"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14:paraId="4964474A" w14:textId="77777777" w:rsidR="00781625" w:rsidRDefault="00781625" w:rsidP="00781625">
      <w:pPr>
        <w:rPr>
          <w:noProof/>
        </w:rPr>
      </w:pPr>
      <w:r w:rsidRPr="002A6FEE">
        <w:rPr>
          <w:noProof/>
        </w:rPr>
        <w:t xml:space="preserve">You may have to keep track of the last assigned ID in a </w:t>
      </w:r>
      <w:r w:rsidRPr="002A6FEE">
        <w:rPr>
          <w:rStyle w:val="Strong"/>
          <w:noProof/>
        </w:rPr>
        <w:t>closure</w:t>
      </w:r>
      <w:r w:rsidRPr="002A6FEE">
        <w:rPr>
          <w:noProof/>
        </w:rPr>
        <w:t xml:space="preserve"> that is accessible by the constructor. Constructor functions offer direct access to their prototypes </w:t>
      </w:r>
      <w:r w:rsidR="00900EC4">
        <w:rPr>
          <w:noProof/>
        </w:rPr>
        <w:t>-</w:t>
      </w:r>
      <w:r w:rsidRPr="002A6FEE">
        <w:rPr>
          <w:noProof/>
        </w:rPr>
        <w:t xml:space="preserve"> you can view and modify them with </w:t>
      </w:r>
      <w:r w:rsidR="00B46F31" w:rsidRPr="00900EC4">
        <w:rPr>
          <w:rStyle w:val="CodeChar"/>
          <w:iCs/>
        </w:rPr>
        <w:t>className</w:t>
      </w:r>
      <w:r w:rsidRPr="002A6FEE">
        <w:rPr>
          <w:rStyle w:val="CodeChar"/>
        </w:rPr>
        <w:t>.prototype</w:t>
      </w:r>
      <w:r w:rsidRPr="002A6FEE">
        <w:rPr>
          <w:noProof/>
        </w:rPr>
        <w:t>.</w:t>
      </w:r>
    </w:p>
    <w:p w14:paraId="270FC34B" w14:textId="77777777" w:rsidR="00781625" w:rsidRPr="002A6FEE" w:rsidRDefault="00781625" w:rsidP="004539D3">
      <w:pPr>
        <w:pStyle w:val="Heading2"/>
        <w:rPr>
          <w:noProof/>
        </w:rPr>
      </w:pPr>
      <w:r w:rsidRPr="002A6FEE">
        <w:rPr>
          <w:noProof/>
        </w:rPr>
        <w:t>Sorted List</w:t>
      </w:r>
    </w:p>
    <w:p w14:paraId="22C3CCD2" w14:textId="77777777" w:rsidR="008C1814" w:rsidRPr="00D042E7" w:rsidRDefault="008C1814" w:rsidP="008C1814">
      <w:pPr>
        <w:rPr>
          <w:noProof/>
        </w:rPr>
      </w:pPr>
      <w:r w:rsidRPr="00D042E7">
        <w:rPr>
          <w:noProof/>
        </w:rPr>
        <w:t xml:space="preserve">Implement a </w:t>
      </w:r>
      <w:r w:rsidR="00B956AD">
        <w:rPr>
          <w:rStyle w:val="Strong"/>
          <w:noProof/>
        </w:rPr>
        <w:t>class</w:t>
      </w:r>
      <w:r w:rsidRPr="00D042E7">
        <w:rPr>
          <w:noProof/>
        </w:rPr>
        <w:t xml:space="preserve">, which keeps a list of numbers, sorted in </w:t>
      </w:r>
      <w:r w:rsidRPr="00D042E7">
        <w:rPr>
          <w:rStyle w:val="Strong"/>
          <w:noProof/>
        </w:rPr>
        <w:t>ascending order</w:t>
      </w:r>
      <w:r w:rsidRPr="00D042E7">
        <w:rPr>
          <w:noProof/>
        </w:rPr>
        <w:t>. It must support the following functionality:</w:t>
      </w:r>
    </w:p>
    <w:p w14:paraId="4C954D16" w14:textId="77777777"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add(elemenent)</w:t>
      </w:r>
      <w:r w:rsidRPr="002A6FEE">
        <w:rPr>
          <w:noProof/>
        </w:rPr>
        <w:t xml:space="preserve"> </w:t>
      </w:r>
      <w:r w:rsidR="00900EC4">
        <w:rPr>
          <w:noProof/>
        </w:rPr>
        <w:t>-</w:t>
      </w:r>
      <w:r w:rsidRPr="002A6FEE">
        <w:rPr>
          <w:noProof/>
        </w:rPr>
        <w:t xml:space="preserve"> adds a new element to the collection</w:t>
      </w:r>
    </w:p>
    <w:p w14:paraId="16BB12B2" w14:textId="77777777"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remove(index)</w:t>
      </w:r>
      <w:r w:rsidRPr="002A6FEE">
        <w:rPr>
          <w:noProof/>
        </w:rPr>
        <w:t xml:space="preserve"> </w:t>
      </w:r>
      <w:r w:rsidR="00900EC4">
        <w:rPr>
          <w:noProof/>
        </w:rPr>
        <w:t>-</w:t>
      </w:r>
      <w:r w:rsidRPr="002A6FEE">
        <w:rPr>
          <w:noProof/>
        </w:rPr>
        <w:t xml:space="preserve"> removes the element at position </w:t>
      </w:r>
      <w:r w:rsidRPr="002A6FEE">
        <w:rPr>
          <w:b/>
          <w:noProof/>
        </w:rPr>
        <w:t>index</w:t>
      </w:r>
    </w:p>
    <w:p w14:paraId="21C8F801" w14:textId="77777777"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get(index)</w:t>
      </w:r>
      <w:r w:rsidRPr="002A6FEE">
        <w:rPr>
          <w:noProof/>
        </w:rPr>
        <w:t xml:space="preserve"> </w:t>
      </w:r>
      <w:r w:rsidR="00900EC4">
        <w:rPr>
          <w:noProof/>
        </w:rPr>
        <w:t>-</w:t>
      </w:r>
      <w:r w:rsidRPr="002A6FEE">
        <w:rPr>
          <w:noProof/>
        </w:rPr>
        <w:t xml:space="preserve"> returns the value of the element at position </w:t>
      </w:r>
      <w:r w:rsidRPr="002A6FEE">
        <w:rPr>
          <w:b/>
          <w:noProof/>
        </w:rPr>
        <w:t>index</w:t>
      </w:r>
    </w:p>
    <w:p w14:paraId="35DF00D3" w14:textId="77777777"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size</w:t>
      </w:r>
      <w:r w:rsidRPr="002A6FEE">
        <w:rPr>
          <w:noProof/>
        </w:rPr>
        <w:t xml:space="preserve"> </w:t>
      </w:r>
      <w:r w:rsidR="00900EC4">
        <w:rPr>
          <w:noProof/>
        </w:rPr>
        <w:t>-</w:t>
      </w:r>
      <w:r w:rsidRPr="002A6FEE">
        <w:rPr>
          <w:noProof/>
        </w:rPr>
        <w:t xml:space="preserve"> number of elements stored in the collection</w:t>
      </w:r>
    </w:p>
    <w:p w14:paraId="472F7CE9" w14:textId="77777777" w:rsidR="00781625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Strong"/>
          <w:noProof/>
        </w:rPr>
        <w:t>correct order</w:t>
      </w:r>
      <w:r w:rsidRPr="002A6FEE">
        <w:rPr>
          <w:noProof/>
        </w:rPr>
        <w:t xml:space="preserve"> of the elements must be kept </w:t>
      </w:r>
      <w:r w:rsidRPr="002A6FEE">
        <w:rPr>
          <w:rStyle w:val="Strong"/>
          <w:noProof/>
        </w:rPr>
        <w:t>at all times</w:t>
      </w:r>
      <w:r w:rsidRPr="002A6FEE">
        <w:rPr>
          <w:noProof/>
        </w:rPr>
        <w:t xml:space="preserve">, regardless of which operation is called. </w:t>
      </w:r>
      <w:r w:rsidRPr="002A6FEE">
        <w:rPr>
          <w:rStyle w:val="Strong"/>
          <w:noProof/>
        </w:rPr>
        <w:t>Removing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retrieving</w:t>
      </w:r>
      <w:r w:rsidRPr="002A6FEE">
        <w:rPr>
          <w:noProof/>
        </w:rPr>
        <w:t xml:space="preserve"> elements </w:t>
      </w:r>
      <w:r w:rsidRPr="002A6FEE">
        <w:rPr>
          <w:rStyle w:val="Strong"/>
          <w:noProof/>
        </w:rPr>
        <w:t>shouldn’t</w:t>
      </w:r>
      <w:r w:rsidRPr="002A6FEE">
        <w:rPr>
          <w:noProof/>
        </w:rPr>
        <w:t xml:space="preserve"> </w:t>
      </w:r>
      <w:r w:rsidRPr="00900EC4">
        <w:rPr>
          <w:b/>
          <w:noProof/>
        </w:rPr>
        <w:t>work</w:t>
      </w:r>
      <w:r w:rsidRPr="002A6FEE">
        <w:rPr>
          <w:noProof/>
        </w:rPr>
        <w:t xml:space="preserve"> if the provided index points </w:t>
      </w:r>
      <w:r w:rsidRPr="002A6FEE">
        <w:rPr>
          <w:rStyle w:val="Strong"/>
          <w:noProof/>
        </w:rPr>
        <w:t>outside the length</w:t>
      </w:r>
      <w:r w:rsidRPr="002A6FEE">
        <w:rPr>
          <w:noProof/>
        </w:rPr>
        <w:t xml:space="preserve"> of the collection (either throw an error or do nothing). Note the </w:t>
      </w:r>
      <w:r w:rsidRPr="002A6FEE">
        <w:rPr>
          <w:rStyle w:val="Strong"/>
          <w:noProof/>
        </w:rPr>
        <w:t>size</w:t>
      </w:r>
      <w:r w:rsidRPr="002A6FEE">
        <w:rPr>
          <w:noProof/>
        </w:rPr>
        <w:t xml:space="preserve"> of the collection is </w:t>
      </w:r>
      <w:r w:rsidRPr="002A6FEE">
        <w:rPr>
          <w:rStyle w:val="Strong"/>
          <w:noProof/>
        </w:rPr>
        <w:t>not</w:t>
      </w:r>
      <w:r w:rsidRPr="002A6FEE">
        <w:rPr>
          <w:noProof/>
        </w:rPr>
        <w:t xml:space="preserve"> a function.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D955E7" w:rsidRPr="00F5440E" w14:paraId="4AAD8206" w14:textId="77777777" w:rsidTr="00D137B6">
        <w:tc>
          <w:tcPr>
            <w:tcW w:w="6803" w:type="dxa"/>
            <w:shd w:val="clear" w:color="auto" w:fill="D9D9D9" w:themeFill="background1" w:themeFillShade="D9"/>
          </w:tcPr>
          <w:p w14:paraId="03D7E3D2" w14:textId="77777777" w:rsidR="00D955E7" w:rsidRPr="00F5440E" w:rsidRDefault="00D955E7" w:rsidP="00D137B6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C4B955B" w14:textId="77777777" w:rsidR="00D955E7" w:rsidRPr="00F5440E" w:rsidRDefault="00D955E7" w:rsidP="00D137B6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D955E7" w:rsidRPr="00F5440E" w14:paraId="520D236E" w14:textId="77777777" w:rsidTr="00D137B6">
        <w:tc>
          <w:tcPr>
            <w:tcW w:w="6803" w:type="dxa"/>
          </w:tcPr>
          <w:p w14:paraId="7D620255" w14:textId="77777777" w:rsidR="00D955E7" w:rsidRDefault="00D955E7" w:rsidP="00D955E7">
            <w:pPr>
              <w:pStyle w:val="Code"/>
            </w:pPr>
            <w:r>
              <w:t>let list =</w:t>
            </w:r>
            <w:r w:rsidR="00AA4E89">
              <w:t xml:space="preserve"> </w:t>
            </w:r>
            <w:r>
              <w:t>new List();</w:t>
            </w:r>
          </w:p>
          <w:p w14:paraId="34007522" w14:textId="77777777" w:rsidR="00D955E7" w:rsidRDefault="00D955E7" w:rsidP="00D955E7">
            <w:pPr>
              <w:pStyle w:val="Code"/>
            </w:pPr>
            <w:r>
              <w:t>list.add(5);</w:t>
            </w:r>
          </w:p>
          <w:p w14:paraId="109A75BE" w14:textId="77777777" w:rsidR="00D955E7" w:rsidRDefault="00D955E7" w:rsidP="00D955E7">
            <w:pPr>
              <w:pStyle w:val="Code"/>
            </w:pPr>
            <w:r>
              <w:t>list.add(6);</w:t>
            </w:r>
          </w:p>
          <w:p w14:paraId="10A3AC14" w14:textId="77777777" w:rsidR="00D955E7" w:rsidRDefault="00D955E7" w:rsidP="00D955E7">
            <w:pPr>
              <w:pStyle w:val="Code"/>
            </w:pPr>
            <w:r>
              <w:t>list.add(7);</w:t>
            </w:r>
          </w:p>
          <w:p w14:paraId="720D3BA0" w14:textId="77777777" w:rsidR="00D955E7" w:rsidRDefault="00D955E7" w:rsidP="00D955E7">
            <w:pPr>
              <w:pStyle w:val="Code"/>
            </w:pPr>
            <w:r>
              <w:t xml:space="preserve">console.log(list.get(1)); </w:t>
            </w:r>
          </w:p>
          <w:p w14:paraId="00B56A75" w14:textId="77777777" w:rsidR="00D955E7" w:rsidRDefault="00D955E7" w:rsidP="00D955E7">
            <w:pPr>
              <w:pStyle w:val="Code"/>
            </w:pPr>
            <w:r>
              <w:t>list.remove(1);</w:t>
            </w:r>
          </w:p>
          <w:p w14:paraId="4AC1AB66" w14:textId="77777777" w:rsidR="00D955E7" w:rsidRPr="00F5440E" w:rsidRDefault="00D955E7">
            <w:pPr>
              <w:pStyle w:val="Code"/>
            </w:pPr>
            <w:r>
              <w:t>console.log(list.get(1));</w:t>
            </w:r>
          </w:p>
        </w:tc>
        <w:tc>
          <w:tcPr>
            <w:tcW w:w="3402" w:type="dxa"/>
          </w:tcPr>
          <w:p w14:paraId="02D937EF" w14:textId="77777777" w:rsidR="00D955E7" w:rsidRDefault="00D955E7" w:rsidP="00D137B6">
            <w:pPr>
              <w:pStyle w:val="Code"/>
            </w:pPr>
            <w:r>
              <w:t>6</w:t>
            </w:r>
          </w:p>
          <w:p w14:paraId="62437C87" w14:textId="77777777" w:rsidR="00D955E7" w:rsidRPr="00F5440E" w:rsidRDefault="00D955E7" w:rsidP="00D137B6">
            <w:pPr>
              <w:pStyle w:val="Code"/>
            </w:pPr>
            <w:r>
              <w:t>7</w:t>
            </w:r>
          </w:p>
        </w:tc>
      </w:tr>
    </w:tbl>
    <w:p w14:paraId="5D152261" w14:textId="77777777" w:rsidR="00D955E7" w:rsidRPr="002A6FEE" w:rsidRDefault="00D955E7" w:rsidP="00781625">
      <w:pPr>
        <w:rPr>
          <w:noProof/>
        </w:rPr>
      </w:pPr>
    </w:p>
    <w:p w14:paraId="0ED4C0E7" w14:textId="77777777"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14:paraId="12F91358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All function that expect </w:t>
      </w:r>
      <w:r w:rsidRPr="002A6FEE">
        <w:rPr>
          <w:rStyle w:val="Strong"/>
          <w:noProof/>
        </w:rPr>
        <w:t>input</w:t>
      </w:r>
      <w:r w:rsidRPr="002A6FEE">
        <w:rPr>
          <w:noProof/>
        </w:rPr>
        <w:t xml:space="preserve"> will receive data as </w:t>
      </w:r>
      <w:r w:rsidRPr="002A6FEE">
        <w:rPr>
          <w:rStyle w:val="Strong"/>
          <w:noProof/>
        </w:rPr>
        <w:t>parameters</w:t>
      </w:r>
      <w:r w:rsidRPr="002A6FEE">
        <w:rPr>
          <w:noProof/>
        </w:rPr>
        <w:t xml:space="preserve">. Functions that have </w:t>
      </w:r>
      <w:r w:rsidRPr="002A6FEE">
        <w:rPr>
          <w:rStyle w:val="Strong"/>
          <w:noProof/>
        </w:rPr>
        <w:t>validation</w:t>
      </w:r>
      <w:r w:rsidRPr="002A6FEE">
        <w:rPr>
          <w:noProof/>
        </w:rPr>
        <w:t xml:space="preserve"> will be tested with both </w:t>
      </w:r>
      <w:r w:rsidRPr="002A6FEE">
        <w:rPr>
          <w:rStyle w:val="Strong"/>
          <w:noProof/>
        </w:rPr>
        <w:t>valid and invalid</w:t>
      </w:r>
      <w:r w:rsidRPr="002A6FEE">
        <w:rPr>
          <w:noProof/>
        </w:rPr>
        <w:t xml:space="preserve"> data. Any result expected from a function should be </w:t>
      </w:r>
      <w:r w:rsidRPr="002A6FEE">
        <w:rPr>
          <w:rStyle w:val="Strong"/>
          <w:noProof/>
        </w:rPr>
        <w:t>returned</w:t>
      </w:r>
      <w:r w:rsidRPr="002A6FEE">
        <w:rPr>
          <w:noProof/>
        </w:rPr>
        <w:t xml:space="preserve"> as it’s result.</w:t>
      </w:r>
      <w:r w:rsidR="00403869">
        <w:rPr>
          <w:noProof/>
        </w:rPr>
        <w:br/>
      </w:r>
      <w:r w:rsidR="00403869" w:rsidRPr="00D042E7">
        <w:rPr>
          <w:noProof/>
        </w:rPr>
        <w:t xml:space="preserve">Your </w:t>
      </w:r>
      <w:r w:rsidR="00403869" w:rsidRPr="00403869">
        <w:rPr>
          <w:b/>
          <w:noProof/>
        </w:rPr>
        <w:t>add</w:t>
      </w:r>
      <w:r w:rsidR="00403869">
        <w:rPr>
          <w:noProof/>
        </w:rPr>
        <w:t xml:space="preserve"> and </w:t>
      </w:r>
      <w:r w:rsidR="00403869" w:rsidRPr="00403869">
        <w:rPr>
          <w:b/>
          <w:noProof/>
        </w:rPr>
        <w:t>remove</w:t>
      </w:r>
      <w:r w:rsidR="00403869">
        <w:rPr>
          <w:noProof/>
        </w:rPr>
        <w:t xml:space="preserve"> </w:t>
      </w:r>
      <w:r w:rsidR="00403869" w:rsidRPr="00403869">
        <w:rPr>
          <w:b/>
          <w:noProof/>
        </w:rPr>
        <w:t>functions</w:t>
      </w:r>
      <w:r w:rsidR="00403869" w:rsidRPr="00D042E7">
        <w:rPr>
          <w:noProof/>
        </w:rPr>
        <w:t xml:space="preserve"> should </w:t>
      </w:r>
      <w:r w:rsidR="00403869" w:rsidRPr="00D042E7">
        <w:rPr>
          <w:rStyle w:val="Strong"/>
          <w:noProof/>
        </w:rPr>
        <w:t>return</w:t>
      </w:r>
      <w:r w:rsidR="00403869" w:rsidRPr="00D042E7">
        <w:rPr>
          <w:noProof/>
        </w:rPr>
        <w:t xml:space="preserve"> an </w:t>
      </w:r>
      <w:r w:rsidR="00403869">
        <w:rPr>
          <w:rStyle w:val="Strong"/>
          <w:noProof/>
        </w:rPr>
        <w:t>class</w:t>
      </w:r>
      <w:r w:rsidR="00403869" w:rsidRPr="00D042E7">
        <w:rPr>
          <w:noProof/>
        </w:rPr>
        <w:t xml:space="preserve"> </w:t>
      </w:r>
      <w:r w:rsidR="00403869" w:rsidRPr="00D042E7">
        <w:rPr>
          <w:rStyle w:val="Strong"/>
          <w:noProof/>
        </w:rPr>
        <w:t>instance</w:t>
      </w:r>
      <w:r w:rsidR="00403869" w:rsidRPr="00D042E7">
        <w:rPr>
          <w:noProof/>
        </w:rPr>
        <w:t xml:space="preserve"> with the required functionality as it’s result. </w:t>
      </w:r>
    </w:p>
    <w:p w14:paraId="7867DDFF" w14:textId="77777777" w:rsidR="00781625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14:paraId="43BC8755" w14:textId="77777777" w:rsidR="00596EDC" w:rsidRPr="004641E2" w:rsidRDefault="00596EDC" w:rsidP="00596EDC">
      <w:pPr>
        <w:pStyle w:val="Heading2"/>
        <w:ind w:left="360"/>
        <w:rPr>
          <w:noProof/>
        </w:rPr>
      </w:pPr>
      <w:r w:rsidRPr="004641E2">
        <w:rPr>
          <w:noProof/>
        </w:rPr>
        <w:lastRenderedPageBreak/>
        <w:t>Instance Validation</w:t>
      </w:r>
    </w:p>
    <w:p w14:paraId="32A09FEC" w14:textId="77777777" w:rsidR="00596EDC" w:rsidRPr="004641E2" w:rsidRDefault="00596EDC" w:rsidP="00596EDC">
      <w:pPr>
        <w:rPr>
          <w:noProof/>
        </w:rPr>
      </w:pPr>
      <w:r w:rsidRPr="004641E2">
        <w:rPr>
          <w:noProof/>
        </w:rPr>
        <w:t xml:space="preserve">Write a class for a checking account that validates it’s created with valid parameters. A </w:t>
      </w:r>
      <w:r w:rsidRPr="004641E2">
        <w:rPr>
          <w:rStyle w:val="CodeChar"/>
        </w:rPr>
        <w:t>CheckingAccount</w:t>
      </w:r>
      <w:r w:rsidRPr="004641E2">
        <w:rPr>
          <w:noProof/>
        </w:rPr>
        <w:t xml:space="preserve"> has a </w:t>
      </w:r>
      <w:r w:rsidRPr="004641E2">
        <w:rPr>
          <w:rStyle w:val="CodeChar"/>
        </w:rPr>
        <w:t>clientId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email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all set trough the constructor and an array of </w:t>
      </w:r>
      <w:r w:rsidRPr="004641E2">
        <w:rPr>
          <w:rStyle w:val="CodeChar"/>
        </w:rPr>
        <w:t>products</w:t>
      </w:r>
      <w:r w:rsidRPr="004641E2">
        <w:rPr>
          <w:noProof/>
        </w:rPr>
        <w:t xml:space="preserve"> that is initially empty. Each parameter must meet specific requirements:</w:t>
      </w:r>
    </w:p>
    <w:p w14:paraId="5723E49E" w14:textId="77777777"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clientId</w:t>
      </w:r>
      <w:r w:rsidRPr="004641E2">
        <w:rPr>
          <w:noProof/>
        </w:rPr>
        <w:t xml:space="preserve"> </w:t>
      </w:r>
      <w:r w:rsidR="00900EC4">
        <w:rPr>
          <w:noProof/>
        </w:rPr>
        <w:t>-</w:t>
      </w:r>
      <w:r w:rsidRPr="004641E2">
        <w:rPr>
          <w:noProof/>
        </w:rPr>
        <w:t xml:space="preserve"> </w:t>
      </w:r>
      <w:r w:rsidR="00343AC3">
        <w:rPr>
          <w:noProof/>
        </w:rPr>
        <w:t>M</w:t>
      </w:r>
      <w:r w:rsidRPr="004641E2">
        <w:rPr>
          <w:noProof/>
        </w:rPr>
        <w:t xml:space="preserve">ust be a string representing a </w:t>
      </w:r>
      <w:r w:rsidRPr="00D818CA">
        <w:rPr>
          <w:b/>
          <w:bCs/>
          <w:noProof/>
        </w:rPr>
        <w:t>6-digit number</w:t>
      </w:r>
      <w:r w:rsidRPr="004641E2">
        <w:rPr>
          <w:noProof/>
        </w:rPr>
        <w:t xml:space="preserve">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the message "</w:t>
      </w:r>
      <w:r w:rsidRPr="00D818CA">
        <w:rPr>
          <w:rStyle w:val="CodeChar"/>
        </w:rPr>
        <w:t>Client ID must be a 6-digit number</w:t>
      </w:r>
      <w:r w:rsidRPr="004641E2">
        <w:rPr>
          <w:noProof/>
        </w:rPr>
        <w:t>"</w:t>
      </w:r>
    </w:p>
    <w:p w14:paraId="170670F8" w14:textId="77777777" w:rsidR="00B956AD" w:rsidRPr="004641E2" w:rsidRDefault="00596EDC" w:rsidP="00D818CA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email</w:t>
      </w:r>
      <w:r w:rsidRPr="004641E2">
        <w:rPr>
          <w:noProof/>
        </w:rPr>
        <w:t xml:space="preserve"> </w:t>
      </w:r>
      <w:r w:rsidR="00900EC4">
        <w:rPr>
          <w:noProof/>
        </w:rPr>
        <w:t>-</w:t>
      </w:r>
      <w:r w:rsidRPr="004641E2">
        <w:rPr>
          <w:noProof/>
        </w:rPr>
        <w:t xml:space="preserve"> </w:t>
      </w:r>
      <w:r w:rsidR="00680F83">
        <w:rPr>
          <w:noProof/>
        </w:rPr>
        <w:t>M</w:t>
      </w:r>
      <w:r w:rsidRPr="004641E2">
        <w:rPr>
          <w:noProof/>
        </w:rPr>
        <w:t xml:space="preserve">ust contain at least one </w:t>
      </w:r>
      <w:r w:rsidRPr="00D818CA">
        <w:rPr>
          <w:b/>
          <w:bCs/>
          <w:noProof/>
        </w:rPr>
        <w:t>alphanumeric</w:t>
      </w:r>
      <w:r w:rsidRPr="004641E2">
        <w:rPr>
          <w:noProof/>
        </w:rPr>
        <w:t xml:space="preserve"> </w:t>
      </w:r>
      <w:r w:rsidRPr="00D818CA">
        <w:rPr>
          <w:b/>
          <w:bCs/>
          <w:noProof/>
        </w:rPr>
        <w:t>character</w:t>
      </w:r>
      <w:r w:rsidRPr="004641E2">
        <w:rPr>
          <w:noProof/>
        </w:rPr>
        <w:t xml:space="preserve">, followed by the </w:t>
      </w:r>
      <w:r w:rsidRPr="00D818CA">
        <w:rPr>
          <w:b/>
          <w:bCs/>
          <w:noProof/>
        </w:rPr>
        <w:t>@</w:t>
      </w:r>
      <w:r w:rsidRPr="004641E2">
        <w:rPr>
          <w:noProof/>
        </w:rPr>
        <w:t xml:space="preserve"> symbol, followed by </w:t>
      </w:r>
      <w:r w:rsidRPr="00D818CA">
        <w:rPr>
          <w:b/>
          <w:bCs/>
          <w:noProof/>
        </w:rPr>
        <w:t>one</w:t>
      </w:r>
      <w:r w:rsidRPr="004641E2">
        <w:rPr>
          <w:noProof/>
        </w:rPr>
        <w:t xml:space="preserve"> or </w:t>
      </w:r>
      <w:r w:rsidRPr="00D818CA">
        <w:rPr>
          <w:b/>
          <w:bCs/>
          <w:noProof/>
        </w:rPr>
        <w:t>more</w:t>
      </w:r>
      <w:r w:rsidRPr="004641E2">
        <w:rPr>
          <w:noProof/>
        </w:rPr>
        <w:t xml:space="preserve"> letters or periods; all letters must be </w:t>
      </w:r>
      <w:r w:rsidRPr="00D818CA">
        <w:rPr>
          <w:b/>
          <w:bCs/>
          <w:noProof/>
        </w:rPr>
        <w:t>Latin</w:t>
      </w:r>
      <w:r w:rsidRPr="004641E2">
        <w:rPr>
          <w:noProof/>
        </w:rPr>
        <w:t xml:space="preserve">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</w:t>
      </w:r>
      <w:r w:rsidRPr="00D818CA">
        <w:rPr>
          <w:rStyle w:val="CodeChar"/>
        </w:rPr>
        <w:t>Invalid e-mail</w:t>
      </w:r>
      <w:r w:rsidRPr="004641E2">
        <w:rPr>
          <w:noProof/>
        </w:rPr>
        <w:t>"</w:t>
      </w:r>
    </w:p>
    <w:p w14:paraId="6D289F53" w14:textId="77777777" w:rsidR="00B956AD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</w:t>
      </w:r>
      <w:r w:rsidR="00900EC4">
        <w:rPr>
          <w:noProof/>
        </w:rPr>
        <w:t>-</w:t>
      </w:r>
      <w:r w:rsidRPr="004641E2">
        <w:rPr>
          <w:noProof/>
        </w:rPr>
        <w:t xml:space="preserve"> </w:t>
      </w:r>
      <w:r w:rsidR="00F94077">
        <w:rPr>
          <w:noProof/>
        </w:rPr>
        <w:t>M</w:t>
      </w:r>
      <w:r w:rsidRPr="004641E2">
        <w:rPr>
          <w:noProof/>
        </w:rPr>
        <w:t xml:space="preserve">ust be at least </w:t>
      </w:r>
      <w:r w:rsidRPr="00D818CA">
        <w:rPr>
          <w:b/>
          <w:bCs/>
          <w:noProof/>
        </w:rPr>
        <w:t>3</w:t>
      </w:r>
      <w:r w:rsidRPr="004641E2">
        <w:rPr>
          <w:noProof/>
        </w:rPr>
        <w:t xml:space="preserve"> and at most </w:t>
      </w:r>
      <w:r w:rsidRPr="00D818CA">
        <w:rPr>
          <w:b/>
          <w:bCs/>
          <w:noProof/>
        </w:rPr>
        <w:t xml:space="preserve">20 </w:t>
      </w:r>
      <w:r w:rsidRPr="004641E2">
        <w:rPr>
          <w:noProof/>
        </w:rPr>
        <w:t xml:space="preserve">characters long, containing </w:t>
      </w:r>
      <w:r w:rsidRPr="00D818CA">
        <w:rPr>
          <w:b/>
          <w:bCs/>
          <w:noProof/>
        </w:rPr>
        <w:t>only</w:t>
      </w:r>
      <w:r w:rsidRPr="004641E2">
        <w:rPr>
          <w:noProof/>
        </w:rPr>
        <w:t xml:space="preserve"> Latin letters; </w:t>
      </w:r>
    </w:p>
    <w:p w14:paraId="4A752D0F" w14:textId="77777777" w:rsidR="00B956AD" w:rsidRDefault="00B956AD" w:rsidP="00900EC4">
      <w:pPr>
        <w:pStyle w:val="ListParagraph"/>
        <w:numPr>
          <w:ilvl w:val="1"/>
          <w:numId w:val="28"/>
        </w:numPr>
        <w:rPr>
          <w:noProof/>
        </w:rPr>
      </w:pPr>
      <w:r>
        <w:rPr>
          <w:noProof/>
        </w:rPr>
        <w:t>I</w:t>
      </w:r>
      <w:r w:rsidRPr="004641E2">
        <w:rPr>
          <w:noProof/>
        </w:rPr>
        <w:t xml:space="preserve">f </w:t>
      </w:r>
      <w:r w:rsidR="00596EDC" w:rsidRPr="004641E2">
        <w:rPr>
          <w:noProof/>
        </w:rPr>
        <w:t xml:space="preserve">the </w:t>
      </w:r>
      <w:r w:rsidR="00596EDC" w:rsidRPr="004641E2">
        <w:rPr>
          <w:rStyle w:val="Strong"/>
          <w:noProof/>
        </w:rPr>
        <w:t>length</w:t>
      </w:r>
      <w:r w:rsidR="00596EDC" w:rsidRPr="004641E2">
        <w:rPr>
          <w:noProof/>
        </w:rPr>
        <w:t xml:space="preserve"> is invalid, throw a </w:t>
      </w:r>
      <w:r w:rsidR="00596EDC" w:rsidRPr="004641E2">
        <w:rPr>
          <w:rStyle w:val="CodeChar"/>
        </w:rPr>
        <w:t>TypeError</w:t>
      </w:r>
      <w:r w:rsidR="00596EDC" w:rsidRPr="004641E2">
        <w:rPr>
          <w:noProof/>
        </w:rPr>
        <w:t xml:space="preserve"> with message</w:t>
      </w:r>
      <w:r>
        <w:rPr>
          <w:noProof/>
        </w:rPr>
        <w:t>:</w:t>
      </w:r>
    </w:p>
    <w:p w14:paraId="0C4E86AC" w14:textId="77777777" w:rsidR="00B956AD" w:rsidRPr="00D818CA" w:rsidRDefault="00596EDC" w:rsidP="00D818CA">
      <w:pPr>
        <w:pStyle w:val="Code"/>
        <w:ind w:left="1420"/>
      </w:pPr>
      <w:r w:rsidRPr="00D818CA">
        <w:t>"{</w:t>
      </w:r>
      <w:r w:rsidRPr="00D818CA">
        <w:rPr>
          <w:rStyle w:val="Strong"/>
          <w:b/>
          <w:bCs w:val="0"/>
        </w:rPr>
        <w:t>First</w:t>
      </w:r>
      <w:r w:rsidRPr="00D818CA">
        <w:t>/</w:t>
      </w:r>
      <w:r w:rsidRPr="00D818CA">
        <w:rPr>
          <w:rStyle w:val="Strong"/>
          <w:b/>
          <w:bCs w:val="0"/>
        </w:rPr>
        <w:t>Last</w:t>
      </w:r>
      <w:r w:rsidRPr="00D818CA">
        <w:t>} name must be between 3 and 20 characters long"</w:t>
      </w:r>
    </w:p>
    <w:p w14:paraId="3B912F61" w14:textId="77777777" w:rsidR="00B956AD" w:rsidRDefault="00596EDC" w:rsidP="00900EC4">
      <w:pPr>
        <w:pStyle w:val="ListParagraph"/>
        <w:numPr>
          <w:ilvl w:val="1"/>
          <w:numId w:val="28"/>
        </w:numPr>
        <w:rPr>
          <w:noProof/>
        </w:rPr>
      </w:pPr>
      <w:r w:rsidRPr="004641E2">
        <w:rPr>
          <w:noProof/>
        </w:rPr>
        <w:t xml:space="preserve"> </w:t>
      </w:r>
      <w:r w:rsidR="00B956AD">
        <w:rPr>
          <w:noProof/>
        </w:rPr>
        <w:t>I</w:t>
      </w:r>
      <w:r w:rsidR="00B956AD" w:rsidRPr="004641E2">
        <w:rPr>
          <w:noProof/>
        </w:rPr>
        <w:t xml:space="preserve">f </w:t>
      </w:r>
      <w:r w:rsidRPr="004641E2">
        <w:rPr>
          <w:noProof/>
        </w:rPr>
        <w:t xml:space="preserve">invalid </w:t>
      </w:r>
      <w:r w:rsidRPr="004641E2">
        <w:rPr>
          <w:rStyle w:val="Strong"/>
          <w:noProof/>
        </w:rPr>
        <w:t>characters</w:t>
      </w:r>
      <w:r w:rsidRPr="004641E2">
        <w:rPr>
          <w:noProof/>
        </w:rPr>
        <w:t xml:space="preserve"> are used,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</w:t>
      </w:r>
      <w:r w:rsidR="00B956AD">
        <w:rPr>
          <w:noProof/>
        </w:rPr>
        <w:t>:</w:t>
      </w:r>
    </w:p>
    <w:p w14:paraId="4BD36D3C" w14:textId="77777777" w:rsidR="00596EDC" w:rsidRPr="004641E2" w:rsidRDefault="00596EDC" w:rsidP="00900EC4">
      <w:pPr>
        <w:pStyle w:val="ListParagraph"/>
        <w:ind w:left="1440"/>
        <w:rPr>
          <w:noProof/>
        </w:rPr>
      </w:pPr>
      <w:r w:rsidRPr="00D818CA">
        <w:rPr>
          <w:rStyle w:val="CodeChar"/>
        </w:rPr>
        <w:t>"{First/Last} name must contain only Latin characters"</w:t>
      </w:r>
      <w:r w:rsidRPr="004641E2">
        <w:rPr>
          <w:noProof/>
        </w:rPr>
        <w:t xml:space="preserve"> (replace </w:t>
      </w:r>
      <w:r w:rsidRPr="00D818CA">
        <w:rPr>
          <w:rStyle w:val="CodeChar"/>
        </w:rPr>
        <w:t>First</w:t>
      </w:r>
      <w:r w:rsidRPr="004641E2">
        <w:rPr>
          <w:noProof/>
        </w:rPr>
        <w:t>/</w:t>
      </w:r>
      <w:r w:rsidRPr="00D818CA">
        <w:rPr>
          <w:rStyle w:val="CodeChar"/>
        </w:rPr>
        <w:t>Last</w:t>
      </w:r>
      <w:r w:rsidRPr="004641E2">
        <w:rPr>
          <w:noProof/>
        </w:rPr>
        <w:t xml:space="preserve"> with the relevant word)</w:t>
      </w:r>
    </w:p>
    <w:p w14:paraId="09127E34" w14:textId="77777777" w:rsidR="00596EDC" w:rsidRPr="004641E2" w:rsidRDefault="00596EDC" w:rsidP="00596EDC">
      <w:pPr>
        <w:rPr>
          <w:noProof/>
        </w:rPr>
      </w:pPr>
      <w:r w:rsidRPr="004641E2">
        <w:rPr>
          <w:noProof/>
        </w:rPr>
        <w:t xml:space="preserve">All checks must happen in the </w:t>
      </w:r>
      <w:r w:rsidRPr="00900EC4">
        <w:rPr>
          <w:b/>
          <w:noProof/>
        </w:rPr>
        <w:t>order</w:t>
      </w:r>
      <w:r w:rsidRPr="004641E2">
        <w:rPr>
          <w:noProof/>
        </w:rPr>
        <w:t xml:space="preserve"> in which </w:t>
      </w:r>
      <w:r w:rsidRPr="00900EC4">
        <w:rPr>
          <w:b/>
          <w:noProof/>
        </w:rPr>
        <w:t>they are listed</w:t>
      </w:r>
      <w:r w:rsidRPr="004641E2">
        <w:rPr>
          <w:noProof/>
        </w:rPr>
        <w:t xml:space="preserve"> </w:t>
      </w:r>
      <w:r w:rsidR="00900EC4">
        <w:rPr>
          <w:noProof/>
        </w:rPr>
        <w:t>-</w:t>
      </w:r>
      <w:r w:rsidRPr="004641E2">
        <w:rPr>
          <w:noProof/>
        </w:rPr>
        <w:t xml:space="preserve"> if more than one parameter is </w:t>
      </w:r>
      <w:r w:rsidRPr="00900EC4">
        <w:rPr>
          <w:b/>
          <w:noProof/>
        </w:rPr>
        <w:t>invalid</w:t>
      </w:r>
      <w:r w:rsidRPr="004641E2">
        <w:rPr>
          <w:noProof/>
        </w:rPr>
        <w:t xml:space="preserve">, throw an error for the first encountered. Note that </w:t>
      </w:r>
      <w:r w:rsidRPr="00900EC4">
        <w:rPr>
          <w:b/>
          <w:noProof/>
        </w:rPr>
        <w:t>error messages</w:t>
      </w:r>
      <w:r w:rsidRPr="004641E2">
        <w:rPr>
          <w:noProof/>
        </w:rPr>
        <w:t xml:space="preserve"> must be </w:t>
      </w:r>
      <w:r w:rsidRPr="00900EC4">
        <w:rPr>
          <w:b/>
          <w:noProof/>
        </w:rPr>
        <w:t>exact</w:t>
      </w:r>
      <w:r w:rsidRPr="004641E2">
        <w:rPr>
          <w:noProof/>
        </w:rPr>
        <w:t>.</w:t>
      </w:r>
    </w:p>
    <w:p w14:paraId="2580377B" w14:textId="77777777" w:rsidR="00596EDC" w:rsidRPr="004641E2" w:rsidRDefault="00596EDC" w:rsidP="00596EDC">
      <w:pPr>
        <w:rPr>
          <w:noProof/>
        </w:rPr>
      </w:pPr>
      <w:r w:rsidRPr="004641E2">
        <w:rPr>
          <w:noProof/>
        </w:rPr>
        <w:t>Submit your solution containing a single class definition.</w:t>
      </w:r>
    </w:p>
    <w:p w14:paraId="42DD3211" w14:textId="77777777" w:rsidR="00596EDC" w:rsidRPr="004641E2" w:rsidRDefault="00596EDC" w:rsidP="00596EDC">
      <w:pPr>
        <w:pStyle w:val="Heading3"/>
        <w:rPr>
          <w:noProof/>
        </w:rPr>
      </w:pPr>
      <w:r w:rsidRPr="004641E2">
        <w:rPr>
          <w:noProof/>
        </w:rPr>
        <w:t>Examples</w:t>
      </w:r>
    </w:p>
    <w:tbl>
      <w:tblPr>
        <w:tblStyle w:val="TableGrid"/>
        <w:tblW w:w="9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04"/>
      </w:tblGrid>
      <w:tr w:rsidR="00596EDC" w:rsidRPr="004641E2" w14:paraId="514C1E8F" w14:textId="77777777" w:rsidTr="00D818CA">
        <w:trPr>
          <w:trHeight w:val="270"/>
        </w:trPr>
        <w:tc>
          <w:tcPr>
            <w:tcW w:w="9204" w:type="dxa"/>
            <w:shd w:val="clear" w:color="auto" w:fill="D9D9D9" w:themeFill="background1" w:themeFillShade="D9"/>
          </w:tcPr>
          <w:p w14:paraId="3AD67B7C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14:paraId="787F541E" w14:textId="77777777" w:rsidTr="00D818CA">
        <w:trPr>
          <w:trHeight w:val="452"/>
        </w:trPr>
        <w:tc>
          <w:tcPr>
            <w:tcW w:w="9204" w:type="dxa"/>
          </w:tcPr>
          <w:p w14:paraId="703D3DF8" w14:textId="77777777" w:rsidR="00596EDC" w:rsidRPr="004641E2" w:rsidRDefault="00596EDC" w:rsidP="00924441">
            <w:pPr>
              <w:pStyle w:val="Code"/>
            </w:pPr>
            <w:r w:rsidRPr="004641E2">
              <w:t>let acc = new CheckingAccount('1314', 'ivan@some.com', 'Ivan', 'Petrov')</w:t>
            </w:r>
          </w:p>
        </w:tc>
      </w:tr>
      <w:tr w:rsidR="00596EDC" w:rsidRPr="004641E2" w14:paraId="510C5C29" w14:textId="77777777" w:rsidTr="00D818CA">
        <w:trPr>
          <w:trHeight w:val="276"/>
        </w:trPr>
        <w:tc>
          <w:tcPr>
            <w:tcW w:w="9204" w:type="dxa"/>
            <w:shd w:val="clear" w:color="auto" w:fill="D9D9D9" w:themeFill="background1" w:themeFillShade="D9"/>
          </w:tcPr>
          <w:p w14:paraId="47CAFB02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14:paraId="28132F1A" w14:textId="77777777" w:rsidTr="00D818CA">
        <w:trPr>
          <w:trHeight w:val="452"/>
        </w:trPr>
        <w:tc>
          <w:tcPr>
            <w:tcW w:w="9204" w:type="dxa"/>
          </w:tcPr>
          <w:p w14:paraId="623861F7" w14:textId="77777777" w:rsidR="00596EDC" w:rsidRPr="004641E2" w:rsidRDefault="00596EDC" w:rsidP="00924441">
            <w:pPr>
              <w:pStyle w:val="Code"/>
            </w:pPr>
            <w:r w:rsidRPr="004641E2">
              <w:t>TypeError: Client ID must be a 6-digit number</w:t>
            </w:r>
          </w:p>
        </w:tc>
      </w:tr>
    </w:tbl>
    <w:p w14:paraId="0302C148" w14:textId="77777777" w:rsidR="00596EDC" w:rsidRPr="004641E2" w:rsidRDefault="00596EDC" w:rsidP="00596EDC">
      <w:pPr>
        <w:rPr>
          <w:noProof/>
        </w:rPr>
      </w:pPr>
    </w:p>
    <w:tbl>
      <w:tblPr>
        <w:tblStyle w:val="TableGrid"/>
        <w:tblW w:w="91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94"/>
      </w:tblGrid>
      <w:tr w:rsidR="00596EDC" w:rsidRPr="004641E2" w14:paraId="5152A803" w14:textId="77777777" w:rsidTr="00D818CA">
        <w:trPr>
          <w:trHeight w:val="234"/>
        </w:trPr>
        <w:tc>
          <w:tcPr>
            <w:tcW w:w="9194" w:type="dxa"/>
            <w:shd w:val="clear" w:color="auto" w:fill="D9D9D9" w:themeFill="background1" w:themeFillShade="D9"/>
          </w:tcPr>
          <w:p w14:paraId="1BBD898D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14:paraId="20B0DAD5" w14:textId="77777777" w:rsidTr="00D818CA">
        <w:trPr>
          <w:trHeight w:val="392"/>
        </w:trPr>
        <w:tc>
          <w:tcPr>
            <w:tcW w:w="9194" w:type="dxa"/>
          </w:tcPr>
          <w:p w14:paraId="6B045800" w14:textId="77777777" w:rsidR="00596EDC" w:rsidRPr="004641E2" w:rsidRDefault="00596EDC" w:rsidP="00924441">
            <w:pPr>
              <w:pStyle w:val="Code"/>
            </w:pPr>
            <w:r w:rsidRPr="004641E2">
              <w:t>let acc = new CheckingAccount('131455', 'ivan@', 'Ivan', 'Petrov')</w:t>
            </w:r>
          </w:p>
        </w:tc>
      </w:tr>
      <w:tr w:rsidR="00596EDC" w:rsidRPr="004641E2" w14:paraId="7F028C6E" w14:textId="77777777" w:rsidTr="00D818CA">
        <w:trPr>
          <w:trHeight w:val="239"/>
        </w:trPr>
        <w:tc>
          <w:tcPr>
            <w:tcW w:w="9194" w:type="dxa"/>
            <w:shd w:val="clear" w:color="auto" w:fill="D9D9D9" w:themeFill="background1" w:themeFillShade="D9"/>
          </w:tcPr>
          <w:p w14:paraId="3BC7E755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14:paraId="622E64C8" w14:textId="77777777" w:rsidTr="00D818CA">
        <w:trPr>
          <w:trHeight w:val="392"/>
        </w:trPr>
        <w:tc>
          <w:tcPr>
            <w:tcW w:w="9194" w:type="dxa"/>
          </w:tcPr>
          <w:p w14:paraId="1FD24F06" w14:textId="77777777" w:rsidR="00596EDC" w:rsidRPr="004641E2" w:rsidRDefault="00596EDC" w:rsidP="00924441">
            <w:pPr>
              <w:pStyle w:val="Code"/>
            </w:pPr>
            <w:r w:rsidRPr="004641E2">
              <w:t>TypeError: Invalid e-mail</w:t>
            </w:r>
          </w:p>
        </w:tc>
      </w:tr>
    </w:tbl>
    <w:p w14:paraId="28DD3110" w14:textId="77777777" w:rsidR="00596EDC" w:rsidRPr="004641E2" w:rsidRDefault="00596EDC" w:rsidP="00596EDC">
      <w:pPr>
        <w:rPr>
          <w:noProof/>
        </w:rPr>
      </w:pPr>
    </w:p>
    <w:tbl>
      <w:tblPr>
        <w:tblStyle w:val="TableGrid"/>
        <w:tblW w:w="908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81"/>
      </w:tblGrid>
      <w:tr w:rsidR="00596EDC" w:rsidRPr="004641E2" w14:paraId="216CDC2D" w14:textId="77777777" w:rsidTr="00D818CA">
        <w:trPr>
          <w:trHeight w:val="251"/>
        </w:trPr>
        <w:tc>
          <w:tcPr>
            <w:tcW w:w="9081" w:type="dxa"/>
            <w:shd w:val="clear" w:color="auto" w:fill="D9D9D9" w:themeFill="background1" w:themeFillShade="D9"/>
          </w:tcPr>
          <w:p w14:paraId="48AFF593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14:paraId="1554746A" w14:textId="77777777" w:rsidTr="00D818CA">
        <w:trPr>
          <w:trHeight w:val="419"/>
        </w:trPr>
        <w:tc>
          <w:tcPr>
            <w:tcW w:w="9081" w:type="dxa"/>
          </w:tcPr>
          <w:p w14:paraId="684760AB" w14:textId="77777777" w:rsidR="00596EDC" w:rsidRPr="004641E2" w:rsidRDefault="00596EDC" w:rsidP="00924441">
            <w:pPr>
              <w:pStyle w:val="Code"/>
            </w:pPr>
            <w:r w:rsidRPr="004641E2">
              <w:t>let acc = new CheckingAccount('131455', 'ivan@some.com', 'I', 'Petrov')</w:t>
            </w:r>
          </w:p>
        </w:tc>
      </w:tr>
      <w:tr w:rsidR="00596EDC" w:rsidRPr="004641E2" w14:paraId="571BD06D" w14:textId="77777777" w:rsidTr="00D818CA">
        <w:trPr>
          <w:trHeight w:val="256"/>
        </w:trPr>
        <w:tc>
          <w:tcPr>
            <w:tcW w:w="9081" w:type="dxa"/>
            <w:shd w:val="clear" w:color="auto" w:fill="D9D9D9" w:themeFill="background1" w:themeFillShade="D9"/>
          </w:tcPr>
          <w:p w14:paraId="6402B663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14:paraId="67ECB3CA" w14:textId="77777777" w:rsidTr="00D818CA">
        <w:trPr>
          <w:trHeight w:val="419"/>
        </w:trPr>
        <w:tc>
          <w:tcPr>
            <w:tcW w:w="9081" w:type="dxa"/>
          </w:tcPr>
          <w:p w14:paraId="6117C4FB" w14:textId="77777777" w:rsidR="00596EDC" w:rsidRPr="004641E2" w:rsidRDefault="00596EDC" w:rsidP="00924441">
            <w:pPr>
              <w:pStyle w:val="Code"/>
            </w:pPr>
            <w:r w:rsidRPr="004641E2">
              <w:t>TypeError: First name must be between 3 and 20 characters long</w:t>
            </w:r>
          </w:p>
        </w:tc>
      </w:tr>
      <w:tr w:rsidR="00596EDC" w:rsidRPr="004641E2" w14:paraId="4692A7CB" w14:textId="77777777" w:rsidTr="00D818CA">
        <w:trPr>
          <w:trHeight w:val="251"/>
        </w:trPr>
        <w:tc>
          <w:tcPr>
            <w:tcW w:w="9081" w:type="dxa"/>
            <w:shd w:val="clear" w:color="auto" w:fill="D9D9D9" w:themeFill="background1" w:themeFillShade="D9"/>
          </w:tcPr>
          <w:p w14:paraId="7EBA27B8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lastRenderedPageBreak/>
              <w:t>Sample Input</w:t>
            </w:r>
          </w:p>
        </w:tc>
      </w:tr>
      <w:tr w:rsidR="00596EDC" w:rsidRPr="004641E2" w14:paraId="2CA38683" w14:textId="77777777" w:rsidTr="00D818CA">
        <w:trPr>
          <w:trHeight w:val="419"/>
        </w:trPr>
        <w:tc>
          <w:tcPr>
            <w:tcW w:w="9081" w:type="dxa"/>
          </w:tcPr>
          <w:p w14:paraId="033BEA98" w14:textId="77777777" w:rsidR="00596EDC" w:rsidRPr="004641E2" w:rsidRDefault="00596EDC" w:rsidP="00924441">
            <w:pPr>
              <w:pStyle w:val="Code"/>
            </w:pPr>
            <w:r w:rsidRPr="004641E2">
              <w:t>let acc = new CheckingAccount('131455', 'ivan@some.com', 'Ivan', 'P3trov')</w:t>
            </w:r>
          </w:p>
        </w:tc>
      </w:tr>
      <w:tr w:rsidR="00596EDC" w:rsidRPr="004641E2" w14:paraId="06172551" w14:textId="77777777" w:rsidTr="00D818CA">
        <w:trPr>
          <w:trHeight w:val="256"/>
        </w:trPr>
        <w:tc>
          <w:tcPr>
            <w:tcW w:w="9081" w:type="dxa"/>
            <w:shd w:val="clear" w:color="auto" w:fill="D9D9D9" w:themeFill="background1" w:themeFillShade="D9"/>
          </w:tcPr>
          <w:p w14:paraId="186C1966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14:paraId="1AF7EBCB" w14:textId="77777777" w:rsidTr="00D818CA">
        <w:trPr>
          <w:trHeight w:val="419"/>
        </w:trPr>
        <w:tc>
          <w:tcPr>
            <w:tcW w:w="9081" w:type="dxa"/>
          </w:tcPr>
          <w:p w14:paraId="40FF3DF0" w14:textId="77777777" w:rsidR="00596EDC" w:rsidRPr="004641E2" w:rsidRDefault="00596EDC" w:rsidP="00924441">
            <w:pPr>
              <w:pStyle w:val="Code"/>
            </w:pPr>
            <w:r w:rsidRPr="004641E2">
              <w:t>TypeError: "First name must contain only Latin characters</w:t>
            </w:r>
          </w:p>
        </w:tc>
      </w:tr>
    </w:tbl>
    <w:p w14:paraId="341D88CA" w14:textId="77777777" w:rsidR="0098634C" w:rsidRPr="00BA61CB" w:rsidRDefault="0098634C" w:rsidP="0098634C">
      <w:pPr>
        <w:pStyle w:val="Heading1"/>
      </w:pPr>
      <w:r>
        <w:t>JS Advanced - Retake</w:t>
      </w:r>
      <w:r w:rsidRPr="00BA61CB">
        <w:t xml:space="preserve"> Exam</w:t>
      </w:r>
      <w:r>
        <w:t>:</w:t>
      </w:r>
      <w:r w:rsidRPr="00BA61CB">
        <w:t xml:space="preserve"> 18.11.2018</w:t>
      </w:r>
    </w:p>
    <w:p w14:paraId="6C157024" w14:textId="77777777" w:rsidR="0098634C" w:rsidRDefault="000D0781" w:rsidP="0098634C">
      <w:pPr>
        <w:pStyle w:val="Heading2"/>
        <w:numPr>
          <w:ilvl w:val="0"/>
          <w:numId w:val="0"/>
        </w:numPr>
        <w:ind w:left="426" w:hanging="426"/>
      </w:pPr>
      <w:r>
        <w:t xml:space="preserve">8.  </w:t>
      </w:r>
      <w:r w:rsidR="0098634C">
        <w:t>**Kitchen</w:t>
      </w:r>
    </w:p>
    <w:p w14:paraId="0D7C0F37" w14:textId="77777777" w:rsidR="0098634C" w:rsidRDefault="0098634C" w:rsidP="0098634C">
      <w:r>
        <w:rPr>
          <w:noProof/>
        </w:rPr>
        <w:drawing>
          <wp:inline distT="0" distB="0" distL="0" distR="0" wp14:anchorId="69A12D14" wp14:editId="674B4B6E">
            <wp:extent cx="2983117" cy="623454"/>
            <wp:effectExtent l="19050" t="19050" r="8255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4930" cy="6280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606773" w14:textId="77777777" w:rsidR="0098634C" w:rsidRDefault="0098634C" w:rsidP="0098634C">
      <w:r>
        <w:t xml:space="preserve">Write a </w:t>
      </w:r>
      <w:r w:rsidRPr="00D818CA">
        <w:rPr>
          <w:rFonts w:cstheme="minorHAnsi"/>
          <w:bCs/>
        </w:rPr>
        <w:t>class</w:t>
      </w:r>
      <w:r w:rsidR="00666623">
        <w:t xml:space="preserve"> </w:t>
      </w:r>
      <w:r w:rsidRPr="00900EC4">
        <w:rPr>
          <w:rFonts w:ascii="Consolas" w:hAnsi="Consolas"/>
          <w:b/>
        </w:rPr>
        <w:t>Kitchen</w:t>
      </w:r>
      <w:r>
        <w:rPr>
          <w:b/>
        </w:rPr>
        <w:t xml:space="preserve"> </w:t>
      </w:r>
      <w:r>
        <w:t xml:space="preserve">which has the following </w:t>
      </w:r>
      <w:r w:rsidRPr="00900EC4">
        <w:rPr>
          <w:bCs/>
        </w:rPr>
        <w:t>functionality</w:t>
      </w:r>
      <w:r>
        <w:t>:</w:t>
      </w:r>
    </w:p>
    <w:p w14:paraId="6C6DA900" w14:textId="77777777" w:rsidR="0098634C" w:rsidRDefault="0098634C" w:rsidP="0098634C">
      <w:pPr>
        <w:pStyle w:val="Heading3"/>
      </w:pPr>
      <w:r w:rsidRPr="006F5C65">
        <w:t>Constructor</w:t>
      </w:r>
    </w:p>
    <w:p w14:paraId="45F95983" w14:textId="77777777" w:rsidR="0098634C" w:rsidRDefault="0098634C" w:rsidP="0098634C">
      <w:r>
        <w:t>Should have 4 properties:</w:t>
      </w:r>
    </w:p>
    <w:p w14:paraId="09EBE1D1" w14:textId="77777777" w:rsidR="0098634C" w:rsidRPr="00900EC4" w:rsidRDefault="0098634C" w:rsidP="00D818CA">
      <w:pPr>
        <w:pStyle w:val="Code"/>
        <w:numPr>
          <w:ilvl w:val="0"/>
          <w:numId w:val="60"/>
        </w:numPr>
      </w:pPr>
      <w:r w:rsidRPr="00900EC4">
        <w:t xml:space="preserve">budget </w:t>
      </w:r>
    </w:p>
    <w:p w14:paraId="3942BFA1" w14:textId="77777777" w:rsidR="0098634C" w:rsidRPr="00900EC4" w:rsidRDefault="0098634C" w:rsidP="00D818CA">
      <w:pPr>
        <w:pStyle w:val="Code"/>
        <w:numPr>
          <w:ilvl w:val="0"/>
          <w:numId w:val="60"/>
        </w:numPr>
      </w:pPr>
      <w:r w:rsidRPr="00900EC4">
        <w:t>menu</w:t>
      </w:r>
    </w:p>
    <w:p w14:paraId="50BE5FE0" w14:textId="77777777" w:rsidR="0098634C" w:rsidRPr="00900EC4" w:rsidRDefault="0098634C" w:rsidP="00D818CA">
      <w:pPr>
        <w:pStyle w:val="Code"/>
        <w:numPr>
          <w:ilvl w:val="0"/>
          <w:numId w:val="60"/>
        </w:numPr>
      </w:pPr>
      <w:r w:rsidRPr="00900EC4">
        <w:t>productsInStock</w:t>
      </w:r>
    </w:p>
    <w:p w14:paraId="3270ECCB" w14:textId="77777777" w:rsidR="0098634C" w:rsidRPr="00900EC4" w:rsidRDefault="0098634C" w:rsidP="00D818CA">
      <w:pPr>
        <w:pStyle w:val="Code"/>
        <w:numPr>
          <w:ilvl w:val="0"/>
          <w:numId w:val="60"/>
        </w:numPr>
      </w:pPr>
      <w:r w:rsidRPr="00900EC4">
        <w:t>actionsHistory</w:t>
      </w:r>
    </w:p>
    <w:p w14:paraId="3138E81C" w14:textId="77777777" w:rsidR="0098634C" w:rsidRPr="004C4441" w:rsidRDefault="0098634C" w:rsidP="0098634C">
      <w:r w:rsidRPr="00D818CA">
        <w:rPr>
          <w:bCs/>
        </w:rPr>
        <w:t>At initialization</w:t>
      </w:r>
      <w:r w:rsidRPr="004C4441">
        <w:t xml:space="preserve"> of the</w:t>
      </w:r>
      <w:r>
        <w:t xml:space="preserve"> </w:t>
      </w:r>
      <w:r w:rsidRPr="00D818CA">
        <w:rPr>
          <w:rStyle w:val="CodeChar"/>
        </w:rPr>
        <w:t>Kitchen</w:t>
      </w:r>
      <w:r w:rsidRPr="004C4441">
        <w:rPr>
          <w:b/>
        </w:rPr>
        <w:t xml:space="preserve"> </w:t>
      </w:r>
      <w:r w:rsidRPr="00D818CA">
        <w:rPr>
          <w:bCs/>
        </w:rPr>
        <w:t>class</w:t>
      </w:r>
      <w:r w:rsidRPr="004C4441">
        <w:t xml:space="preserve">, the </w:t>
      </w:r>
      <w:r w:rsidRPr="00D818CA">
        <w:rPr>
          <w:bCs/>
        </w:rPr>
        <w:t>constructor</w:t>
      </w:r>
      <w:r w:rsidRPr="004C4441">
        <w:t xml:space="preserve"> accepts </w:t>
      </w:r>
      <w:r w:rsidRPr="00D818CA">
        <w:rPr>
          <w:b/>
          <w:bCs/>
        </w:rPr>
        <w:t>only</w:t>
      </w:r>
      <w:r w:rsidRPr="004C4441">
        <w:t xml:space="preserve"> the </w:t>
      </w:r>
      <w:r w:rsidRPr="004C4441">
        <w:rPr>
          <w:b/>
        </w:rPr>
        <w:t>budget</w:t>
      </w:r>
      <w:r>
        <w:rPr>
          <w:b/>
        </w:rPr>
        <w:t xml:space="preserve">! </w:t>
      </w:r>
      <w:r>
        <w:t xml:space="preserve">The rest of the properties must be </w:t>
      </w:r>
      <w:r w:rsidRPr="004C4441">
        <w:rPr>
          <w:b/>
        </w:rPr>
        <w:t>empty</w:t>
      </w:r>
      <w:r>
        <w:t>!</w:t>
      </w:r>
    </w:p>
    <w:p w14:paraId="6F2D5522" w14:textId="77777777" w:rsidR="0098634C" w:rsidRDefault="0098634C" w:rsidP="0098634C">
      <w:pPr>
        <w:pStyle w:val="Heading3"/>
      </w:pPr>
      <w:r w:rsidRPr="006F5C65">
        <w:t>Methods</w:t>
      </w:r>
      <w:r w:rsidR="002C120F">
        <w:t>:</w:t>
      </w:r>
    </w:p>
    <w:p w14:paraId="3927E6D3" w14:textId="77777777" w:rsidR="0098634C" w:rsidRPr="00900EC4" w:rsidRDefault="0098634C" w:rsidP="00900EC4">
      <w:pPr>
        <w:pStyle w:val="Heading4"/>
        <w:rPr>
          <w:rFonts w:ascii="Consolas" w:hAnsi="Consolas"/>
        </w:rPr>
      </w:pPr>
      <w:r w:rsidRPr="00900EC4">
        <w:rPr>
          <w:rFonts w:ascii="Consolas" w:hAnsi="Consolas"/>
        </w:rPr>
        <w:t xml:space="preserve">loadProducts() </w:t>
      </w:r>
    </w:p>
    <w:p w14:paraId="4ACEEEAA" w14:textId="77777777" w:rsidR="0098634C" w:rsidRPr="00984D7E" w:rsidRDefault="0098634C" w:rsidP="00900EC4">
      <w:pPr>
        <w:pStyle w:val="ListParagraph"/>
        <w:numPr>
          <w:ilvl w:val="0"/>
          <w:numId w:val="51"/>
        </w:numPr>
      </w:pPr>
      <w:r w:rsidRPr="00984D7E">
        <w:t xml:space="preserve">Accept 1 property </w:t>
      </w:r>
      <w:r w:rsidR="007922C3" w:rsidRPr="00900EC4">
        <w:rPr>
          <w:rFonts w:ascii="Consolas" w:hAnsi="Consolas"/>
          <w:b/>
        </w:rPr>
        <w:t>products</w:t>
      </w:r>
      <w:r w:rsidR="007922C3" w:rsidRPr="00984D7E">
        <w:t xml:space="preserve"> (</w:t>
      </w:r>
      <w:r w:rsidRPr="00900EC4">
        <w:rPr>
          <w:b/>
        </w:rPr>
        <w:t>array from strings</w:t>
      </w:r>
      <w:r w:rsidRPr="00984D7E">
        <w:t>).</w:t>
      </w:r>
    </w:p>
    <w:p w14:paraId="7FA6CA91" w14:textId="77777777" w:rsidR="007267DC" w:rsidRPr="00900EC4" w:rsidRDefault="0098634C" w:rsidP="00900EC4">
      <w:pPr>
        <w:pStyle w:val="ListParagraph"/>
        <w:numPr>
          <w:ilvl w:val="1"/>
          <w:numId w:val="51"/>
        </w:numPr>
        <w:rPr>
          <w:b/>
        </w:rPr>
      </w:pPr>
      <w:r w:rsidRPr="007267DC">
        <w:rPr>
          <w:b/>
        </w:rPr>
        <w:t>Every element</w:t>
      </w:r>
      <w:r w:rsidRPr="00984D7E">
        <w:t xml:space="preserve"> into this array is information about product </w:t>
      </w:r>
      <w:r w:rsidRPr="00900EC4">
        <w:rPr>
          <w:b/>
        </w:rPr>
        <w:t>in format</w:t>
      </w:r>
      <w:r w:rsidRPr="00984D7E">
        <w:t>:</w:t>
      </w:r>
      <w:r w:rsidRPr="00984D7E">
        <w:br/>
      </w:r>
      <w:r w:rsidRPr="00900EC4">
        <w:rPr>
          <w:rFonts w:ascii="Consolas" w:hAnsi="Consolas"/>
          <w:b/>
        </w:rPr>
        <w:t>"{</w:t>
      </w:r>
      <w:proofErr w:type="spellStart"/>
      <w:r w:rsidRPr="00900EC4">
        <w:rPr>
          <w:rFonts w:ascii="Consolas" w:hAnsi="Consolas"/>
          <w:b/>
        </w:rPr>
        <w:t>productName</w:t>
      </w:r>
      <w:proofErr w:type="spellEnd"/>
      <w:r w:rsidRPr="00900EC4">
        <w:rPr>
          <w:rFonts w:ascii="Consolas" w:hAnsi="Consolas"/>
          <w:b/>
        </w:rPr>
        <w:t>} {</w:t>
      </w:r>
      <w:proofErr w:type="spellStart"/>
      <w:r w:rsidRPr="00900EC4">
        <w:rPr>
          <w:rFonts w:ascii="Consolas" w:hAnsi="Consolas"/>
          <w:b/>
        </w:rPr>
        <w:t>productQuantity</w:t>
      </w:r>
      <w:proofErr w:type="spellEnd"/>
      <w:r w:rsidRPr="00900EC4">
        <w:rPr>
          <w:rFonts w:ascii="Consolas" w:hAnsi="Consolas"/>
          <w:b/>
        </w:rPr>
        <w:t>} {</w:t>
      </w:r>
      <w:proofErr w:type="spellStart"/>
      <w:r w:rsidRPr="00900EC4">
        <w:rPr>
          <w:rFonts w:ascii="Consolas" w:hAnsi="Consolas"/>
          <w:b/>
        </w:rPr>
        <w:t>productPrice</w:t>
      </w:r>
      <w:proofErr w:type="spellEnd"/>
      <w:r w:rsidRPr="00900EC4">
        <w:rPr>
          <w:rFonts w:ascii="Consolas" w:hAnsi="Consolas"/>
          <w:b/>
        </w:rPr>
        <w:t>}"</w:t>
      </w:r>
    </w:p>
    <w:p w14:paraId="3CB62293" w14:textId="77777777" w:rsidR="0098634C" w:rsidRPr="00984D7E" w:rsidRDefault="0098634C" w:rsidP="00900EC4">
      <w:pPr>
        <w:pStyle w:val="ListParagraph"/>
        <w:numPr>
          <w:ilvl w:val="1"/>
          <w:numId w:val="51"/>
        </w:numPr>
      </w:pPr>
      <w:r w:rsidRPr="00984D7E">
        <w:t xml:space="preserve">They are separated by a </w:t>
      </w:r>
      <w:r w:rsidRPr="00900EC4">
        <w:rPr>
          <w:b/>
        </w:rPr>
        <w:t>single</w:t>
      </w:r>
      <w:r w:rsidRPr="00984D7E">
        <w:t xml:space="preserve"> </w:t>
      </w:r>
      <w:r w:rsidRPr="00900EC4">
        <w:rPr>
          <w:b/>
        </w:rPr>
        <w:t>space</w:t>
      </w:r>
      <w:r w:rsidRPr="00984D7E">
        <w:br/>
      </w:r>
      <w:r w:rsidRPr="00900EC4">
        <w:rPr>
          <w:b/>
        </w:rPr>
        <w:t>Example</w:t>
      </w:r>
      <w:r w:rsidRPr="00984D7E">
        <w:t>: ["</w:t>
      </w:r>
      <w:r w:rsidRPr="00900EC4">
        <w:rPr>
          <w:rFonts w:ascii="Consolas" w:hAnsi="Consolas"/>
          <w:b/>
        </w:rPr>
        <w:t>Banana</w:t>
      </w:r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>10</w:t>
      </w:r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>5</w:t>
      </w:r>
      <w:r w:rsidRPr="00984D7E">
        <w:t xml:space="preserve">", </w:t>
      </w:r>
      <w:r w:rsidRPr="00900EC4">
        <w:rPr>
          <w:b/>
        </w:rPr>
        <w:t>"</w:t>
      </w:r>
      <w:r w:rsidRPr="00900EC4">
        <w:rPr>
          <w:rFonts w:ascii="Consolas" w:hAnsi="Consolas"/>
          <w:b/>
        </w:rPr>
        <w:t>Strawberries</w:t>
      </w:r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>50</w:t>
      </w:r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>30</w:t>
      </w:r>
      <w:r w:rsidRPr="00900EC4">
        <w:rPr>
          <w:b/>
        </w:rPr>
        <w:t>", "</w:t>
      </w:r>
      <w:r w:rsidRPr="00900EC4">
        <w:rPr>
          <w:rFonts w:ascii="Consolas" w:hAnsi="Consolas"/>
          <w:b/>
        </w:rPr>
        <w:t>Honey 5 50</w:t>
      </w:r>
      <w:r w:rsidRPr="00900EC4">
        <w:rPr>
          <w:b/>
        </w:rPr>
        <w:t>"…</w:t>
      </w:r>
      <w:r w:rsidRPr="00984D7E">
        <w:t>]</w:t>
      </w:r>
    </w:p>
    <w:p w14:paraId="32592BA8" w14:textId="77777777" w:rsidR="0098634C" w:rsidRPr="007267DC" w:rsidRDefault="0098634C" w:rsidP="00900EC4">
      <w:pPr>
        <w:pStyle w:val="ListParagraph"/>
        <w:numPr>
          <w:ilvl w:val="0"/>
          <w:numId w:val="51"/>
        </w:numPr>
        <w:rPr>
          <w:u w:val="single"/>
        </w:rPr>
      </w:pPr>
      <w:r w:rsidRPr="00984D7E">
        <w:t xml:space="preserve">This method </w:t>
      </w:r>
      <w:r w:rsidRPr="007267DC">
        <w:rPr>
          <w:b/>
        </w:rPr>
        <w:t>appends</w:t>
      </w:r>
      <w:r w:rsidRPr="00984D7E">
        <w:t xml:space="preserve"> </w:t>
      </w:r>
      <w:r w:rsidRPr="007267DC">
        <w:rPr>
          <w:b/>
        </w:rPr>
        <w:t>products</w:t>
      </w:r>
      <w:r w:rsidRPr="00984D7E">
        <w:t xml:space="preserve"> into our products in stock (</w:t>
      </w:r>
      <w:proofErr w:type="spellStart"/>
      <w:r w:rsidRPr="00900EC4">
        <w:rPr>
          <w:rFonts w:ascii="Consolas" w:hAnsi="Consolas"/>
          <w:b/>
        </w:rPr>
        <w:t>productsInStock</w:t>
      </w:r>
      <w:proofErr w:type="spellEnd"/>
      <w:r w:rsidRPr="00984D7E">
        <w:t xml:space="preserve">) </w:t>
      </w:r>
      <w:r w:rsidRPr="007267DC">
        <w:rPr>
          <w:u w:val="single"/>
        </w:rPr>
        <w:t>under the following circumstances:</w:t>
      </w:r>
    </w:p>
    <w:p w14:paraId="21ECA619" w14:textId="77777777" w:rsidR="0098634C" w:rsidRPr="00984D7E" w:rsidRDefault="0098634C" w:rsidP="00900EC4">
      <w:pPr>
        <w:pStyle w:val="ListParagraph"/>
        <w:numPr>
          <w:ilvl w:val="0"/>
          <w:numId w:val="52"/>
        </w:numPr>
      </w:pPr>
      <w:r w:rsidRPr="00900EC4">
        <w:rPr>
          <w:b/>
        </w:rPr>
        <w:t>If the budget allows us to buy the current product</w:t>
      </w:r>
      <w:r w:rsidRPr="00984D7E">
        <w:t xml:space="preserve">, we add it to </w:t>
      </w:r>
      <w:proofErr w:type="spellStart"/>
      <w:r w:rsidRPr="00900EC4">
        <w:rPr>
          <w:b/>
        </w:rPr>
        <w:t>productsInStock</w:t>
      </w:r>
      <w:proofErr w:type="spellEnd"/>
      <w:r w:rsidRPr="00984D7E">
        <w:t xml:space="preserve"> keeping </w:t>
      </w:r>
      <w:r w:rsidRPr="00900EC4">
        <w:rPr>
          <w:b/>
        </w:rPr>
        <w:t>the name</w:t>
      </w:r>
      <w:r w:rsidRPr="00984D7E">
        <w:t xml:space="preserve"> and </w:t>
      </w:r>
      <w:r w:rsidRPr="00900EC4">
        <w:rPr>
          <w:b/>
        </w:rPr>
        <w:t>quantity</w:t>
      </w:r>
      <w:r w:rsidRPr="00984D7E">
        <w:t xml:space="preserve"> of </w:t>
      </w:r>
      <w:r w:rsidRPr="00900EC4">
        <w:rPr>
          <w:b/>
        </w:rPr>
        <w:t>the meal</w:t>
      </w:r>
      <w:r w:rsidRPr="007267DC">
        <w:rPr>
          <w:lang w:val="bg-BG"/>
        </w:rPr>
        <w:t xml:space="preserve"> and we </w:t>
      </w:r>
      <w:r w:rsidRPr="00900EC4">
        <w:rPr>
          <w:b/>
          <w:lang w:val="bg-BG"/>
        </w:rPr>
        <w:t>deduct</w:t>
      </w:r>
      <w:r w:rsidRPr="007267DC">
        <w:rPr>
          <w:lang w:val="bg-BG"/>
        </w:rPr>
        <w:t xml:space="preserve"> </w:t>
      </w:r>
      <w:r w:rsidRPr="00900EC4">
        <w:rPr>
          <w:b/>
          <w:lang w:val="bg-BG"/>
        </w:rPr>
        <w:t>the price of the product</w:t>
      </w:r>
      <w:r w:rsidRPr="007267DC">
        <w:rPr>
          <w:lang w:val="bg-BG"/>
        </w:rPr>
        <w:t xml:space="preserve"> from </w:t>
      </w:r>
      <w:r w:rsidRPr="00900EC4">
        <w:rPr>
          <w:b/>
          <w:lang w:val="bg-BG"/>
        </w:rPr>
        <w:t>our budget</w:t>
      </w:r>
      <w:r w:rsidRPr="00900EC4">
        <w:rPr>
          <w:b/>
        </w:rPr>
        <w:t xml:space="preserve">. </w:t>
      </w:r>
      <w:r w:rsidRPr="00984D7E">
        <w:t xml:space="preserve">If the current product already exists into </w:t>
      </w:r>
      <w:proofErr w:type="spellStart"/>
      <w:r w:rsidRPr="00900EC4">
        <w:rPr>
          <w:b/>
        </w:rPr>
        <w:t>productsInStock</w:t>
      </w:r>
      <w:proofErr w:type="spellEnd"/>
      <w:r w:rsidRPr="00984D7E">
        <w:t xml:space="preserve"> just add the new quantity</w:t>
      </w:r>
    </w:p>
    <w:p w14:paraId="0EACCD4D" w14:textId="77777777" w:rsidR="0098634C" w:rsidRPr="00984D7E" w:rsidRDefault="0098634C" w:rsidP="00900EC4">
      <w:pPr>
        <w:pStyle w:val="ListParagraph"/>
        <w:numPr>
          <w:ilvl w:val="0"/>
          <w:numId w:val="52"/>
        </w:numPr>
      </w:pPr>
      <w:r w:rsidRPr="00984D7E">
        <w:t xml:space="preserve">And </w:t>
      </w:r>
      <w:r w:rsidR="00BC7D1A" w:rsidRPr="00984D7E">
        <w:t>finally,</w:t>
      </w:r>
      <w:r w:rsidRPr="00984D7E">
        <w:t xml:space="preserve"> </w:t>
      </w:r>
      <w:r w:rsidRPr="007267DC">
        <w:rPr>
          <w:b/>
        </w:rPr>
        <w:t>whether or not</w:t>
      </w:r>
      <w:r w:rsidRPr="00984D7E">
        <w:t xml:space="preserve"> we have </w:t>
      </w:r>
      <w:r w:rsidRPr="007267DC">
        <w:rPr>
          <w:b/>
        </w:rPr>
        <w:t xml:space="preserve">added </w:t>
      </w:r>
      <w:r w:rsidRPr="00984D7E">
        <w:t xml:space="preserve">a product to stock or </w:t>
      </w:r>
      <w:r w:rsidRPr="007267DC">
        <w:rPr>
          <w:b/>
        </w:rPr>
        <w:t>not</w:t>
      </w:r>
      <w:r w:rsidRPr="007267DC">
        <w:rPr>
          <w:lang w:val="bg-BG"/>
        </w:rPr>
        <w:t xml:space="preserve">, </w:t>
      </w:r>
      <w:r w:rsidRPr="00984D7E">
        <w:t xml:space="preserve">we </w:t>
      </w:r>
      <w:r w:rsidRPr="007267DC">
        <w:rPr>
          <w:b/>
        </w:rPr>
        <w:t>record</w:t>
      </w:r>
      <w:r w:rsidRPr="00984D7E">
        <w:t xml:space="preserve"> our </w:t>
      </w:r>
      <w:r w:rsidRPr="007267DC">
        <w:rPr>
          <w:b/>
        </w:rPr>
        <w:t>action</w:t>
      </w:r>
      <w:r w:rsidRPr="00984D7E">
        <w:t xml:space="preserve"> in the </w:t>
      </w:r>
      <w:proofErr w:type="spellStart"/>
      <w:r w:rsidRPr="007267DC">
        <w:rPr>
          <w:b/>
        </w:rPr>
        <w:t>actionsHistory</w:t>
      </w:r>
      <w:proofErr w:type="spellEnd"/>
      <w:r w:rsidRPr="00984D7E">
        <w:t>:</w:t>
      </w:r>
    </w:p>
    <w:p w14:paraId="164CA9A3" w14:textId="77777777" w:rsidR="0098634C" w:rsidRPr="00900EC4" w:rsidRDefault="0098634C" w:rsidP="00900EC4">
      <w:pPr>
        <w:pStyle w:val="ListParagraph"/>
        <w:numPr>
          <w:ilvl w:val="0"/>
          <w:numId w:val="53"/>
        </w:numPr>
        <w:rPr>
          <w:u w:val="single"/>
        </w:rPr>
      </w:pPr>
      <w:r w:rsidRPr="00900EC4">
        <w:rPr>
          <w:u w:val="single"/>
        </w:rPr>
        <w:t xml:space="preserve">If we </w:t>
      </w:r>
      <w:r w:rsidRPr="00900EC4">
        <w:rPr>
          <w:b/>
          <w:u w:val="single"/>
        </w:rPr>
        <w:t>were able to add</w:t>
      </w:r>
      <w:r w:rsidRPr="00900EC4">
        <w:rPr>
          <w:u w:val="single"/>
        </w:rPr>
        <w:t xml:space="preserve"> the current product:</w:t>
      </w:r>
    </w:p>
    <w:p w14:paraId="1614A191" w14:textId="77777777" w:rsidR="0098634C" w:rsidRPr="000C4B47" w:rsidRDefault="0098634C" w:rsidP="00900EC4">
      <w:pPr>
        <w:ind w:left="1496" w:firstLine="284"/>
      </w:pPr>
      <w:r w:rsidRPr="00900EC4">
        <w:rPr>
          <w:rFonts w:ascii="Consolas" w:hAnsi="Consolas"/>
        </w:rPr>
        <w:lastRenderedPageBreak/>
        <w:t>"</w:t>
      </w:r>
      <w:r w:rsidRPr="00900EC4">
        <w:rPr>
          <w:rFonts w:ascii="Consolas" w:hAnsi="Consolas"/>
          <w:b/>
        </w:rPr>
        <w:t>Successfully loaded {</w:t>
      </w:r>
      <w:proofErr w:type="spellStart"/>
      <w:r w:rsidRPr="00900EC4">
        <w:rPr>
          <w:rFonts w:ascii="Consolas" w:hAnsi="Consolas"/>
          <w:b/>
        </w:rPr>
        <w:t>productQuantity</w:t>
      </w:r>
      <w:proofErr w:type="spellEnd"/>
      <w:r w:rsidRPr="00900EC4">
        <w:rPr>
          <w:rFonts w:ascii="Consolas" w:hAnsi="Consolas"/>
          <w:b/>
        </w:rPr>
        <w:t>} {</w:t>
      </w:r>
      <w:proofErr w:type="spellStart"/>
      <w:r w:rsidRPr="00900EC4">
        <w:rPr>
          <w:rFonts w:ascii="Consolas" w:hAnsi="Consolas"/>
          <w:b/>
        </w:rPr>
        <w:t>productName</w:t>
      </w:r>
      <w:proofErr w:type="spellEnd"/>
      <w:r w:rsidRPr="00900EC4">
        <w:rPr>
          <w:rFonts w:ascii="Consolas" w:hAnsi="Consolas"/>
          <w:b/>
        </w:rPr>
        <w:t>}</w:t>
      </w:r>
      <w:r w:rsidRPr="00984D7E">
        <w:t>"</w:t>
      </w:r>
    </w:p>
    <w:p w14:paraId="3086F8DD" w14:textId="77777777" w:rsidR="0098634C" w:rsidRPr="00900EC4" w:rsidRDefault="0098634C" w:rsidP="00900EC4">
      <w:pPr>
        <w:pStyle w:val="ListParagraph"/>
        <w:numPr>
          <w:ilvl w:val="0"/>
          <w:numId w:val="53"/>
        </w:numPr>
        <w:rPr>
          <w:u w:val="single"/>
        </w:rPr>
      </w:pPr>
      <w:r w:rsidRPr="00900EC4">
        <w:rPr>
          <w:u w:val="single"/>
        </w:rPr>
        <w:t xml:space="preserve">If we </w:t>
      </w:r>
      <w:r w:rsidRPr="00900EC4">
        <w:rPr>
          <w:b/>
          <w:u w:val="single"/>
        </w:rPr>
        <w:t>not</w:t>
      </w:r>
      <w:r w:rsidRPr="00900EC4">
        <w:rPr>
          <w:u w:val="single"/>
        </w:rPr>
        <w:t>:</w:t>
      </w:r>
    </w:p>
    <w:p w14:paraId="4506112C" w14:textId="77777777" w:rsidR="0098634C" w:rsidRPr="00900EC4" w:rsidRDefault="0098634C" w:rsidP="00900EC4">
      <w:pPr>
        <w:ind w:left="1496" w:firstLine="284"/>
        <w:rPr>
          <w:rFonts w:ascii="Consolas" w:hAnsi="Consolas"/>
        </w:rPr>
      </w:pPr>
      <w:r w:rsidRPr="00900EC4">
        <w:rPr>
          <w:rFonts w:ascii="Consolas" w:hAnsi="Consolas"/>
        </w:rPr>
        <w:t>"</w:t>
      </w:r>
      <w:r w:rsidRPr="00900EC4">
        <w:rPr>
          <w:rFonts w:ascii="Consolas" w:hAnsi="Consolas"/>
          <w:b/>
        </w:rPr>
        <w:t>There was not enough money to load {</w:t>
      </w:r>
      <w:proofErr w:type="spellStart"/>
      <w:r w:rsidRPr="00900EC4">
        <w:rPr>
          <w:rFonts w:ascii="Consolas" w:hAnsi="Consolas"/>
          <w:b/>
        </w:rPr>
        <w:t>productQuantity</w:t>
      </w:r>
      <w:proofErr w:type="spellEnd"/>
      <w:r w:rsidRPr="00900EC4">
        <w:rPr>
          <w:rFonts w:ascii="Consolas" w:hAnsi="Consolas"/>
          <w:b/>
        </w:rPr>
        <w:t>} {</w:t>
      </w:r>
      <w:proofErr w:type="spellStart"/>
      <w:r w:rsidRPr="00900EC4">
        <w:rPr>
          <w:rFonts w:ascii="Consolas" w:hAnsi="Consolas"/>
          <w:b/>
        </w:rPr>
        <w:t>productName</w:t>
      </w:r>
      <w:proofErr w:type="spellEnd"/>
      <w:r w:rsidRPr="00900EC4">
        <w:rPr>
          <w:rFonts w:ascii="Consolas" w:hAnsi="Consolas"/>
          <w:b/>
        </w:rPr>
        <w:t>}</w:t>
      </w:r>
      <w:r w:rsidRPr="00900EC4">
        <w:rPr>
          <w:rFonts w:ascii="Consolas" w:hAnsi="Consolas"/>
        </w:rPr>
        <w:t>"</w:t>
      </w:r>
    </w:p>
    <w:p w14:paraId="14CDAB7D" w14:textId="77777777" w:rsidR="0098634C" w:rsidRPr="00900EC4" w:rsidRDefault="0098634C" w:rsidP="00900EC4">
      <w:pPr>
        <w:pStyle w:val="ListParagraph"/>
        <w:numPr>
          <w:ilvl w:val="0"/>
          <w:numId w:val="54"/>
        </w:numPr>
        <w:rPr>
          <w:b/>
        </w:rPr>
      </w:pPr>
      <w:r w:rsidRPr="00984D7E">
        <w:t xml:space="preserve">This method must </w:t>
      </w:r>
      <w:r w:rsidRPr="00900EC4">
        <w:rPr>
          <w:b/>
        </w:rPr>
        <w:t>return all actions joined by a new line!</w:t>
      </w:r>
    </w:p>
    <w:p w14:paraId="3138A078" w14:textId="77777777" w:rsidR="0098634C" w:rsidRDefault="0098634C" w:rsidP="0098634C">
      <w:pPr>
        <w:pStyle w:val="ListParagraph"/>
        <w:rPr>
          <w:b/>
          <w:sz w:val="24"/>
        </w:rPr>
      </w:pPr>
    </w:p>
    <w:p w14:paraId="6470EF10" w14:textId="77777777" w:rsidR="0098634C" w:rsidRPr="00A461E5" w:rsidRDefault="0098634C" w:rsidP="007267DC">
      <w:pPr>
        <w:pStyle w:val="Heading4"/>
        <w:ind w:hanging="90"/>
      </w:pPr>
      <w:proofErr w:type="spellStart"/>
      <w:r>
        <w:t>addToMenu</w:t>
      </w:r>
      <w:proofErr w:type="spellEnd"/>
      <w:r w:rsidRPr="00A461E5">
        <w:t>()</w:t>
      </w:r>
    </w:p>
    <w:p w14:paraId="5B901FFD" w14:textId="77777777"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2426E8">
        <w:t xml:space="preserve">Accept 3 properties </w:t>
      </w:r>
      <w:r w:rsidRPr="00900EC4">
        <w:rPr>
          <w:rFonts w:ascii="Consolas" w:hAnsi="Consolas"/>
          <w:b/>
        </w:rPr>
        <w:t>meal</w:t>
      </w:r>
      <w:r w:rsidRPr="007267DC">
        <w:rPr>
          <w:b/>
        </w:rPr>
        <w:t xml:space="preserve"> </w:t>
      </w:r>
      <w:r w:rsidRPr="002426E8">
        <w:t>(string)</w:t>
      </w:r>
      <w:r w:rsidRPr="007267DC">
        <w:rPr>
          <w:b/>
        </w:rPr>
        <w:t xml:space="preserve">, </w:t>
      </w:r>
      <w:r w:rsidRPr="00900EC4">
        <w:rPr>
          <w:rFonts w:ascii="Consolas" w:hAnsi="Consolas"/>
          <w:b/>
        </w:rPr>
        <w:t>needed products</w:t>
      </w:r>
      <w:r w:rsidRPr="007267DC">
        <w:rPr>
          <w:b/>
        </w:rPr>
        <w:t xml:space="preserve"> </w:t>
      </w:r>
      <w:r w:rsidRPr="002426E8">
        <w:t xml:space="preserve">(array from strings) and </w:t>
      </w:r>
      <w:r w:rsidRPr="00900EC4">
        <w:rPr>
          <w:rFonts w:ascii="Consolas" w:hAnsi="Consolas"/>
          <w:b/>
        </w:rPr>
        <w:t>price</w:t>
      </w:r>
      <w:r w:rsidRPr="007267DC">
        <w:rPr>
          <w:b/>
        </w:rPr>
        <w:t xml:space="preserve"> </w:t>
      </w:r>
      <w:r w:rsidRPr="002426E8">
        <w:t>(number).</w:t>
      </w:r>
    </w:p>
    <w:p w14:paraId="43280B52" w14:textId="77777777" w:rsidR="007267DC" w:rsidRDefault="0098634C" w:rsidP="00900EC4">
      <w:pPr>
        <w:pStyle w:val="ListParagraph"/>
        <w:numPr>
          <w:ilvl w:val="0"/>
          <w:numId w:val="57"/>
        </w:numPr>
      </w:pPr>
      <w:r w:rsidRPr="002426E8">
        <w:t xml:space="preserve">Every element into </w:t>
      </w:r>
      <w:r w:rsidRPr="007267DC">
        <w:rPr>
          <w:b/>
        </w:rPr>
        <w:t xml:space="preserve">needed products </w:t>
      </w:r>
      <w:r w:rsidRPr="002426E8">
        <w:t>is in format:</w:t>
      </w:r>
    </w:p>
    <w:p w14:paraId="72471D88" w14:textId="77777777" w:rsidR="007267DC" w:rsidRPr="00900EC4" w:rsidRDefault="0098634C" w:rsidP="00900EC4">
      <w:pPr>
        <w:pStyle w:val="ListParagraph"/>
        <w:ind w:left="1212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"{</w:t>
      </w:r>
      <w:proofErr w:type="spellStart"/>
      <w:r w:rsidRPr="00900EC4">
        <w:rPr>
          <w:rFonts w:ascii="Consolas" w:hAnsi="Consolas"/>
          <w:b/>
        </w:rPr>
        <w:t>productName</w:t>
      </w:r>
      <w:proofErr w:type="spellEnd"/>
      <w:r w:rsidRPr="00900EC4">
        <w:rPr>
          <w:rFonts w:ascii="Consolas" w:hAnsi="Consolas"/>
          <w:b/>
        </w:rPr>
        <w:t>} {</w:t>
      </w:r>
      <w:proofErr w:type="spellStart"/>
      <w:r w:rsidRPr="00900EC4">
        <w:rPr>
          <w:rFonts w:ascii="Consolas" w:hAnsi="Consolas"/>
          <w:b/>
        </w:rPr>
        <w:t>productQuantity</w:t>
      </w:r>
      <w:proofErr w:type="spellEnd"/>
      <w:r w:rsidRPr="00900EC4">
        <w:rPr>
          <w:rFonts w:ascii="Consolas" w:hAnsi="Consolas"/>
          <w:b/>
        </w:rPr>
        <w:t>}"</w:t>
      </w:r>
    </w:p>
    <w:p w14:paraId="2D44D4F5" w14:textId="77777777" w:rsidR="0098634C" w:rsidRPr="002426E8" w:rsidRDefault="0098634C" w:rsidP="00900EC4">
      <w:pPr>
        <w:pStyle w:val="ListParagraph"/>
        <w:numPr>
          <w:ilvl w:val="0"/>
          <w:numId w:val="57"/>
        </w:numPr>
      </w:pPr>
      <w:r w:rsidRPr="002426E8">
        <w:t xml:space="preserve">They are separated by a </w:t>
      </w:r>
      <w:r w:rsidRPr="007267DC">
        <w:rPr>
          <w:b/>
        </w:rPr>
        <w:t>single space</w:t>
      </w:r>
      <w:r w:rsidRPr="002426E8">
        <w:t>!</w:t>
      </w:r>
    </w:p>
    <w:p w14:paraId="44AA79DE" w14:textId="77777777"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2426E8">
        <w:t xml:space="preserve">This method </w:t>
      </w:r>
      <w:r w:rsidRPr="007267DC">
        <w:rPr>
          <w:b/>
        </w:rPr>
        <w:t xml:space="preserve">appends a new meal </w:t>
      </w:r>
      <w:r w:rsidRPr="002426E8">
        <w:t xml:space="preserve">into our </w:t>
      </w:r>
      <w:r w:rsidRPr="007267DC">
        <w:rPr>
          <w:b/>
        </w:rPr>
        <w:t xml:space="preserve">menu and returns </w:t>
      </w:r>
      <w:r w:rsidRPr="002426E8">
        <w:t xml:space="preserve">the following message: </w:t>
      </w:r>
    </w:p>
    <w:p w14:paraId="5B1222B2" w14:textId="77777777" w:rsidR="0098634C" w:rsidRPr="00900EC4" w:rsidRDefault="0098634C" w:rsidP="00900EC4">
      <w:pPr>
        <w:pStyle w:val="ListParagraph"/>
        <w:ind w:left="1136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"Great idea! Now with the {meal} we have {the number of all means in the menu} meals in the menu, other ideas?"</w:t>
      </w:r>
    </w:p>
    <w:p w14:paraId="61C9F9D4" w14:textId="77777777"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6949EE">
        <w:rPr>
          <w:b/>
        </w:rPr>
        <w:t xml:space="preserve">If </w:t>
      </w:r>
      <w:r w:rsidRPr="002426E8">
        <w:t xml:space="preserve">we </w:t>
      </w:r>
      <w:r w:rsidRPr="006949EE">
        <w:rPr>
          <w:b/>
        </w:rPr>
        <w:t>do not have</w:t>
      </w:r>
      <w:r w:rsidRPr="002426E8">
        <w:t xml:space="preserve"> the </w:t>
      </w:r>
      <w:r w:rsidRPr="006949EE">
        <w:rPr>
          <w:b/>
        </w:rPr>
        <w:t>given meal</w:t>
      </w:r>
      <w:r w:rsidRPr="002426E8">
        <w:t xml:space="preserve"> into our </w:t>
      </w:r>
      <w:r w:rsidRPr="006949EE">
        <w:rPr>
          <w:b/>
        </w:rPr>
        <w:t>menu</w:t>
      </w:r>
      <w:r w:rsidRPr="002426E8">
        <w:t xml:space="preserve">, we added it </w:t>
      </w:r>
      <w:r w:rsidRPr="006949EE">
        <w:rPr>
          <w:b/>
        </w:rPr>
        <w:t>keeping</w:t>
      </w:r>
      <w:r w:rsidRPr="002426E8">
        <w:t xml:space="preserve"> </w:t>
      </w:r>
      <w:r w:rsidRPr="006949EE">
        <w:rPr>
          <w:b/>
        </w:rPr>
        <w:t>all</w:t>
      </w:r>
      <w:r w:rsidRPr="002426E8">
        <w:t xml:space="preserve"> that we are given as information. Otherwise if we already have this meal print the </w:t>
      </w:r>
      <w:r w:rsidRPr="006949EE">
        <w:rPr>
          <w:b/>
        </w:rPr>
        <w:t>message</w:t>
      </w:r>
      <w:r w:rsidRPr="002426E8">
        <w:t>:</w:t>
      </w:r>
    </w:p>
    <w:p w14:paraId="1C821AD3" w14:textId="77777777" w:rsidR="0098634C" w:rsidRPr="00900EC4" w:rsidRDefault="0098634C" w:rsidP="00900EC4">
      <w:pPr>
        <w:pStyle w:val="ListParagraph"/>
        <w:ind w:left="1004" w:firstLine="132"/>
        <w:rPr>
          <w:rFonts w:ascii="Consolas" w:hAnsi="Consolas"/>
        </w:rPr>
      </w:pPr>
      <w:r w:rsidRPr="00900EC4">
        <w:rPr>
          <w:rFonts w:ascii="Consolas" w:hAnsi="Consolas"/>
          <w:b/>
        </w:rPr>
        <w:t>"</w:t>
      </w:r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>The</w:t>
      </w:r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 xml:space="preserve">{meal} is already in </w:t>
      </w:r>
      <w:r w:rsidR="00BC7D1A" w:rsidRPr="00900EC4">
        <w:rPr>
          <w:rFonts w:ascii="Consolas" w:hAnsi="Consolas"/>
          <w:b/>
        </w:rPr>
        <w:t>our</w:t>
      </w:r>
      <w:r w:rsidRPr="00900EC4">
        <w:rPr>
          <w:rFonts w:ascii="Consolas" w:hAnsi="Consolas"/>
          <w:b/>
        </w:rPr>
        <w:t xml:space="preserve"> menu, try something different."</w:t>
      </w:r>
    </w:p>
    <w:p w14:paraId="464BDE34" w14:textId="77777777" w:rsidR="0098634C" w:rsidRPr="002E30ED" w:rsidRDefault="0098634C" w:rsidP="00900EC4">
      <w:pPr>
        <w:pStyle w:val="Heading4"/>
      </w:pPr>
      <w:proofErr w:type="spellStart"/>
      <w:r w:rsidRPr="002E30ED">
        <w:t>showTheMenu</w:t>
      </w:r>
      <w:proofErr w:type="spellEnd"/>
      <w:r w:rsidRPr="002E30ED">
        <w:t>()</w:t>
      </w:r>
    </w:p>
    <w:p w14:paraId="67984AA7" w14:textId="77777777"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2426E8">
        <w:t xml:space="preserve">This method just </w:t>
      </w:r>
      <w:r w:rsidRPr="002426E8">
        <w:rPr>
          <w:b/>
        </w:rPr>
        <w:t>prints</w:t>
      </w:r>
      <w:r w:rsidRPr="002426E8">
        <w:t xml:space="preserve"> </w:t>
      </w:r>
      <w:r w:rsidRPr="002426E8">
        <w:rPr>
          <w:b/>
        </w:rPr>
        <w:t>all meals</w:t>
      </w:r>
      <w:r w:rsidRPr="002426E8">
        <w:t xml:space="preserve"> from our </w:t>
      </w:r>
      <w:r w:rsidRPr="002426E8">
        <w:rPr>
          <w:b/>
        </w:rPr>
        <w:t>menu</w:t>
      </w:r>
      <w:r w:rsidRPr="002426E8">
        <w:t xml:space="preserve"> </w:t>
      </w:r>
      <w:r w:rsidRPr="002426E8">
        <w:rPr>
          <w:b/>
        </w:rPr>
        <w:t>separated by a new line</w:t>
      </w:r>
      <w:r w:rsidRPr="002426E8">
        <w:t xml:space="preserve"> in format:</w:t>
      </w:r>
    </w:p>
    <w:p w14:paraId="5874D9BC" w14:textId="77777777" w:rsidR="0098634C" w:rsidRPr="00900EC4" w:rsidRDefault="0098634C" w:rsidP="006949EE">
      <w:pPr>
        <w:pStyle w:val="ListParagraph"/>
        <w:ind w:left="1080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{meal} - $ {meal price}</w:t>
      </w:r>
    </w:p>
    <w:p w14:paraId="15D1DECF" w14:textId="77777777" w:rsidR="0098634C" w:rsidRPr="00900EC4" w:rsidRDefault="0098634C" w:rsidP="006949EE">
      <w:pPr>
        <w:pStyle w:val="ListParagraph"/>
        <w:ind w:left="1080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{meal} - $ {meal price}</w:t>
      </w:r>
    </w:p>
    <w:p w14:paraId="2F5D790D" w14:textId="77777777" w:rsidR="0098634C" w:rsidRPr="00900EC4" w:rsidRDefault="0098634C" w:rsidP="006949EE">
      <w:pPr>
        <w:pStyle w:val="ListParagraph"/>
        <w:ind w:left="1080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{meal} - $ {meal price}</w:t>
      </w:r>
    </w:p>
    <w:p w14:paraId="2FF9B700" w14:textId="77777777" w:rsidR="0098634C" w:rsidRPr="00900EC4" w:rsidRDefault="0098634C" w:rsidP="006949EE">
      <w:pPr>
        <w:pStyle w:val="ListParagraph"/>
        <w:ind w:left="1080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…</w:t>
      </w:r>
    </w:p>
    <w:p w14:paraId="19EE3539" w14:textId="77777777" w:rsidR="0098634C" w:rsidRPr="002426E8" w:rsidRDefault="006949EE" w:rsidP="00900EC4">
      <w:pPr>
        <w:pStyle w:val="ListParagraph"/>
        <w:ind w:left="568"/>
      </w:pPr>
      <w:r>
        <w:t xml:space="preserve">  </w:t>
      </w:r>
      <w:r w:rsidR="0098634C" w:rsidRPr="002426E8">
        <w:t xml:space="preserve">At the end </w:t>
      </w:r>
      <w:r w:rsidR="0098634C" w:rsidRPr="002426E8">
        <w:rPr>
          <w:b/>
        </w:rPr>
        <w:t>trim the result!</w:t>
      </w:r>
    </w:p>
    <w:p w14:paraId="627C845A" w14:textId="77777777"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2426E8">
        <w:t xml:space="preserve">If our menu </w:t>
      </w:r>
      <w:r w:rsidRPr="002426E8">
        <w:rPr>
          <w:b/>
        </w:rPr>
        <w:t>is empty</w:t>
      </w:r>
      <w:r w:rsidRPr="002426E8">
        <w:t xml:space="preserve">, just print the </w:t>
      </w:r>
      <w:r w:rsidRPr="002426E8">
        <w:rPr>
          <w:b/>
        </w:rPr>
        <w:t>message</w:t>
      </w:r>
      <w:r w:rsidRPr="002426E8">
        <w:t>:</w:t>
      </w:r>
    </w:p>
    <w:p w14:paraId="5DEE56D2" w14:textId="77777777" w:rsidR="0098634C" w:rsidRPr="00900EC4" w:rsidRDefault="0098634C" w:rsidP="00900EC4">
      <w:pPr>
        <w:pStyle w:val="ListParagraph"/>
        <w:ind w:left="852" w:firstLine="284"/>
        <w:rPr>
          <w:rFonts w:ascii="Consolas" w:hAnsi="Consolas"/>
          <w:lang w:val="bg-BG"/>
        </w:rPr>
      </w:pPr>
      <w:r w:rsidRPr="00900EC4">
        <w:rPr>
          <w:rFonts w:ascii="Consolas" w:hAnsi="Consolas"/>
        </w:rPr>
        <w:t>"</w:t>
      </w:r>
      <w:r w:rsidRPr="00900EC4">
        <w:rPr>
          <w:rFonts w:ascii="Consolas" w:hAnsi="Consolas"/>
          <w:b/>
        </w:rPr>
        <w:t>Our menu is not ready yet, please come later...</w:t>
      </w:r>
      <w:r w:rsidRPr="00900EC4">
        <w:rPr>
          <w:rFonts w:ascii="Consolas" w:hAnsi="Consolas"/>
        </w:rPr>
        <w:t>"</w:t>
      </w:r>
    </w:p>
    <w:p w14:paraId="1B85A63C" w14:textId="77777777" w:rsidR="0098634C" w:rsidRDefault="0098634C" w:rsidP="006949EE">
      <w:pPr>
        <w:pStyle w:val="Heading4"/>
        <w:ind w:left="-90" w:firstLine="90"/>
      </w:pPr>
      <w:proofErr w:type="spellStart"/>
      <w:r w:rsidRPr="00984D7E">
        <w:t>makeTheOrder</w:t>
      </w:r>
      <w:proofErr w:type="spellEnd"/>
      <w:r w:rsidRPr="00984D7E">
        <w:t>()</w:t>
      </w:r>
    </w:p>
    <w:p w14:paraId="71470D82" w14:textId="77777777"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2426E8">
        <w:t xml:space="preserve">Accept 1 property </w:t>
      </w:r>
      <w:r w:rsidRPr="002426E8">
        <w:rPr>
          <w:b/>
        </w:rPr>
        <w:t xml:space="preserve">meal </w:t>
      </w:r>
      <w:r w:rsidRPr="002426E8">
        <w:t>(string).</w:t>
      </w:r>
    </w:p>
    <w:p w14:paraId="4DDE1987" w14:textId="77777777"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2426E8">
        <w:t xml:space="preserve">This method </w:t>
      </w:r>
      <w:r w:rsidRPr="002426E8">
        <w:rPr>
          <w:b/>
        </w:rPr>
        <w:t>searches</w:t>
      </w:r>
      <w:r w:rsidRPr="002426E8">
        <w:t xml:space="preserve"> </w:t>
      </w:r>
      <w:r w:rsidRPr="002426E8">
        <w:rPr>
          <w:b/>
        </w:rPr>
        <w:t>the menu</w:t>
      </w:r>
      <w:r w:rsidRPr="002426E8">
        <w:t xml:space="preserve"> for a </w:t>
      </w:r>
      <w:r w:rsidRPr="002426E8">
        <w:rPr>
          <w:b/>
        </w:rPr>
        <w:t>certain meal</w:t>
      </w:r>
      <w:r w:rsidRPr="002426E8">
        <w:t>.</w:t>
      </w:r>
    </w:p>
    <w:p w14:paraId="5C86400F" w14:textId="77777777" w:rsidR="0098634C" w:rsidRPr="002426E8" w:rsidRDefault="0098634C" w:rsidP="00900EC4">
      <w:pPr>
        <w:pStyle w:val="ListParagraph"/>
        <w:numPr>
          <w:ilvl w:val="0"/>
          <w:numId w:val="57"/>
        </w:numPr>
      </w:pPr>
      <w:r w:rsidRPr="002426E8">
        <w:t xml:space="preserve">If </w:t>
      </w:r>
      <w:r w:rsidRPr="002426E8">
        <w:rPr>
          <w:b/>
        </w:rPr>
        <w:t>we do not have</w:t>
      </w:r>
      <w:r w:rsidRPr="002426E8">
        <w:t xml:space="preserve"> the </w:t>
      </w:r>
      <w:r w:rsidRPr="002426E8">
        <w:rPr>
          <w:b/>
        </w:rPr>
        <w:t>given meal</w:t>
      </w:r>
      <w:r w:rsidRPr="002426E8">
        <w:t xml:space="preserve">, print the following </w:t>
      </w:r>
      <w:r w:rsidRPr="002426E8">
        <w:rPr>
          <w:b/>
        </w:rPr>
        <w:t>message</w:t>
      </w:r>
      <w:r w:rsidRPr="002426E8">
        <w:t>:</w:t>
      </w:r>
    </w:p>
    <w:p w14:paraId="25546E7F" w14:textId="77777777" w:rsidR="0098634C" w:rsidRPr="00900EC4" w:rsidRDefault="0098634C" w:rsidP="00900EC4">
      <w:pPr>
        <w:pStyle w:val="ListParagraph"/>
        <w:ind w:left="852" w:firstLine="284"/>
        <w:rPr>
          <w:rFonts w:ascii="Consolas" w:hAnsi="Consolas"/>
        </w:rPr>
      </w:pPr>
      <w:r w:rsidRPr="00900EC4">
        <w:rPr>
          <w:rFonts w:ascii="Consolas" w:hAnsi="Consolas"/>
        </w:rPr>
        <w:t>"</w:t>
      </w:r>
      <w:r w:rsidRPr="00900EC4">
        <w:rPr>
          <w:rFonts w:ascii="Consolas" w:hAnsi="Consolas"/>
          <w:b/>
        </w:rPr>
        <w:t>There is not {meal} yet in our menu, do you want to order something else?</w:t>
      </w:r>
      <w:r w:rsidRPr="00900EC4">
        <w:rPr>
          <w:rFonts w:ascii="Consolas" w:hAnsi="Consolas"/>
        </w:rPr>
        <w:t>"</w:t>
      </w:r>
    </w:p>
    <w:p w14:paraId="331FB8F5" w14:textId="77777777" w:rsidR="0098634C" w:rsidRDefault="0098634C" w:rsidP="00900EC4">
      <w:pPr>
        <w:pStyle w:val="ListParagraph"/>
        <w:numPr>
          <w:ilvl w:val="0"/>
          <w:numId w:val="57"/>
        </w:numPr>
      </w:pPr>
      <w:r w:rsidRPr="002426E8">
        <w:rPr>
          <w:b/>
        </w:rPr>
        <w:t>Otherwise</w:t>
      </w:r>
      <w:r w:rsidRPr="002426E8">
        <w:t xml:space="preserve"> if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 xml:space="preserve">this </w:t>
      </w:r>
      <w:r w:rsidRPr="00900EC4">
        <w:rPr>
          <w:rFonts w:ascii="Consolas" w:hAnsi="Consolas"/>
          <w:b/>
        </w:rPr>
        <w:t>meal</w:t>
      </w:r>
      <w:r>
        <w:t xml:space="preserve"> in </w:t>
      </w:r>
      <w:r w:rsidRPr="002426E8">
        <w:rPr>
          <w:b/>
        </w:rPr>
        <w:t xml:space="preserve">the </w:t>
      </w:r>
      <w:r w:rsidRPr="00900EC4">
        <w:rPr>
          <w:rFonts w:ascii="Consolas" w:hAnsi="Consolas"/>
          <w:b/>
        </w:rPr>
        <w:t>menu</w:t>
      </w:r>
      <w:r>
        <w:t xml:space="preserve">, we need to check if we have the </w:t>
      </w:r>
      <w:r w:rsidRPr="002426E8">
        <w:rPr>
          <w:b/>
        </w:rPr>
        <w:t>needed products</w:t>
      </w:r>
      <w:r>
        <w:t xml:space="preserve"> to make it! If we </w:t>
      </w:r>
      <w:r w:rsidRPr="002426E8">
        <w:rPr>
          <w:b/>
        </w:rPr>
        <w:t>do not have</w:t>
      </w:r>
      <w:r>
        <w:t xml:space="preserve"> </w:t>
      </w:r>
      <w:r w:rsidRPr="002426E8">
        <w:rPr>
          <w:b/>
        </w:rPr>
        <w:t>all needed products</w:t>
      </w:r>
      <w:r>
        <w:t xml:space="preserve"> for this meal, print the following </w:t>
      </w:r>
      <w:r w:rsidRPr="002426E8">
        <w:rPr>
          <w:b/>
        </w:rPr>
        <w:t>message</w:t>
      </w:r>
      <w:r>
        <w:t>:</w:t>
      </w:r>
    </w:p>
    <w:p w14:paraId="63075908" w14:textId="77777777" w:rsidR="0098634C" w:rsidRPr="00900EC4" w:rsidRDefault="0098634C" w:rsidP="00900EC4">
      <w:pPr>
        <w:pStyle w:val="ListParagraph"/>
        <w:ind w:left="1212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"For the time being, we cannot complete your order ({meal}), we are very sorry..."</w:t>
      </w:r>
    </w:p>
    <w:p w14:paraId="2BEF736E" w14:textId="77777777" w:rsidR="0098634C" w:rsidRDefault="0098634C" w:rsidP="00900EC4">
      <w:pPr>
        <w:pStyle w:val="ListParagraph"/>
        <w:numPr>
          <w:ilvl w:val="0"/>
          <w:numId w:val="57"/>
        </w:numPr>
      </w:pPr>
      <w:r>
        <w:t xml:space="preserve">If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this meal in the menu</w:t>
      </w:r>
      <w:r>
        <w:t xml:space="preserve"> and </w:t>
      </w:r>
      <w:r w:rsidR="00BC7D1A">
        <w:t>also,</w:t>
      </w:r>
      <w:r>
        <w:t xml:space="preserve">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all needed products</w:t>
      </w:r>
      <w:r>
        <w:t xml:space="preserve"> to make it, print the following message:</w:t>
      </w:r>
    </w:p>
    <w:p w14:paraId="1C2C0F8A" w14:textId="77777777" w:rsidR="0098634C" w:rsidRPr="00900EC4" w:rsidRDefault="0098634C" w:rsidP="00900EC4">
      <w:pPr>
        <w:pStyle w:val="ListParagraph"/>
        <w:ind w:left="1212"/>
        <w:rPr>
          <w:rFonts w:ascii="Consolas" w:hAnsi="Consolas"/>
          <w:b/>
        </w:rPr>
      </w:pPr>
      <w:r w:rsidRPr="00900EC4">
        <w:rPr>
          <w:rFonts w:ascii="Consolas" w:hAnsi="Consolas"/>
        </w:rPr>
        <w:t>"</w:t>
      </w:r>
      <w:r w:rsidRPr="00900EC4">
        <w:rPr>
          <w:rFonts w:ascii="Consolas" w:hAnsi="Consolas"/>
          <w:b/>
        </w:rPr>
        <w:t>Your order ({meal}) will be completed in the next 30 minutes and will cost you {the current price of the meal}."</w:t>
      </w:r>
    </w:p>
    <w:p w14:paraId="615CED09" w14:textId="77777777" w:rsidR="0098634C" w:rsidRDefault="0098634C" w:rsidP="00900EC4">
      <w:pPr>
        <w:pStyle w:val="ListParagraph"/>
        <w:numPr>
          <w:ilvl w:val="0"/>
          <w:numId w:val="58"/>
        </w:numPr>
      </w:pPr>
      <w:r>
        <w:t>Y</w:t>
      </w:r>
      <w:r w:rsidRPr="002426E8">
        <w:t xml:space="preserve">ou also </w:t>
      </w:r>
      <w:r w:rsidRPr="00DC2289">
        <w:rPr>
          <w:b/>
        </w:rPr>
        <w:t>need to remove all used products</w:t>
      </w:r>
      <w:r w:rsidRPr="002426E8">
        <w:t xml:space="preserve"> from those in stock and </w:t>
      </w:r>
      <w:r w:rsidRPr="00DC2289">
        <w:rPr>
          <w:b/>
        </w:rPr>
        <w:t>add the price</w:t>
      </w:r>
      <w:r w:rsidRPr="002426E8">
        <w:t xml:space="preserve"> of the </w:t>
      </w:r>
      <w:r>
        <w:t>meal</w:t>
      </w:r>
      <w:r w:rsidRPr="002426E8">
        <w:t xml:space="preserve"> to the </w:t>
      </w:r>
      <w:r w:rsidRPr="00DC2289">
        <w:rPr>
          <w:b/>
        </w:rPr>
        <w:t>total budget</w:t>
      </w:r>
      <w:r w:rsidRPr="002426E8">
        <w:t>.</w:t>
      </w:r>
    </w:p>
    <w:p w14:paraId="44FE4C2F" w14:textId="77777777" w:rsidR="0098634C" w:rsidRDefault="0098634C" w:rsidP="0098634C">
      <w:pPr>
        <w:pStyle w:val="Heading3"/>
      </w:pPr>
      <w:r>
        <w:lastRenderedPageBreak/>
        <w:t>Submission</w:t>
      </w:r>
    </w:p>
    <w:p w14:paraId="6ABD7FB6" w14:textId="77777777" w:rsidR="0098634C" w:rsidRPr="00DC2289" w:rsidRDefault="0098634C" w:rsidP="0098634C">
      <w:pPr>
        <w:rPr>
          <w:lang w:val="bg-BG"/>
        </w:rPr>
      </w:pPr>
      <w:r>
        <w:t xml:space="preserve">Submit only the </w:t>
      </w:r>
      <w:r w:rsidRPr="00900EC4">
        <w:rPr>
          <w:rFonts w:ascii="Consolas" w:hAnsi="Consolas"/>
          <w:b/>
        </w:rPr>
        <w:t>Kitchen</w:t>
      </w:r>
      <w:r w:rsidR="00666623">
        <w:t xml:space="preserve"> </w:t>
      </w:r>
      <w:r w:rsidRPr="00666623">
        <w:rPr>
          <w:rFonts w:cstheme="minorHAnsi"/>
          <w:b/>
        </w:rPr>
        <w:t>class</w:t>
      </w:r>
      <w:r>
        <w:rPr>
          <w:b/>
        </w:rPr>
        <w:t xml:space="preserve"> </w:t>
      </w:r>
      <w:r>
        <w:t xml:space="preserve">as </w:t>
      </w:r>
      <w:r w:rsidRPr="00DC2289">
        <w:rPr>
          <w:b/>
        </w:rPr>
        <w:t>JavaScript code</w:t>
      </w:r>
      <w:r>
        <w:t>.</w:t>
      </w:r>
    </w:p>
    <w:p w14:paraId="02D964C1" w14:textId="77777777" w:rsidR="0098634C" w:rsidRDefault="0098634C" w:rsidP="0098634C">
      <w:pPr>
        <w:pStyle w:val="Heading3"/>
      </w:pPr>
      <w:r w:rsidRPr="00DC2289"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B5E18" w:rsidRPr="004641E2" w14:paraId="7CB08CED" w14:textId="77777777" w:rsidTr="004B5E18">
        <w:tc>
          <w:tcPr>
            <w:tcW w:w="10205" w:type="dxa"/>
            <w:shd w:val="clear" w:color="auto" w:fill="D9D9D9" w:themeFill="background1" w:themeFillShade="D9"/>
          </w:tcPr>
          <w:p w14:paraId="68FAE859" w14:textId="77777777" w:rsidR="004B5E18" w:rsidRPr="004641E2" w:rsidRDefault="004B5E18" w:rsidP="00D137B6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4B5E18" w:rsidRPr="004641E2" w14:paraId="5F926F94" w14:textId="77777777" w:rsidTr="004B5E18">
        <w:trPr>
          <w:trHeight w:val="418"/>
        </w:trPr>
        <w:tc>
          <w:tcPr>
            <w:tcW w:w="10205" w:type="dxa"/>
          </w:tcPr>
          <w:p w14:paraId="1C1B54D7" w14:textId="77777777" w:rsidR="004B5E18" w:rsidRPr="004641E2" w:rsidRDefault="004B5E18" w:rsidP="00D137B6">
            <w:pPr>
              <w:pStyle w:val="Code"/>
            </w:pPr>
            <w:r w:rsidRPr="00D137B6">
              <w:rPr>
                <w:bCs/>
                <w:color w:val="000080"/>
              </w:rPr>
              <w:t xml:space="preserve">let </w:t>
            </w:r>
            <w:r w:rsidRPr="00D137B6">
              <w:rPr>
                <w:bCs/>
                <w:i/>
                <w:iCs/>
                <w:color w:val="660E7A"/>
              </w:rPr>
              <w:t xml:space="preserve">kitchen </w:t>
            </w:r>
            <w:r w:rsidRPr="00D137B6">
              <w:rPr>
                <w:color w:val="000000"/>
              </w:rPr>
              <w:t xml:space="preserve">= </w:t>
            </w:r>
            <w:r w:rsidRPr="00D137B6">
              <w:rPr>
                <w:bCs/>
                <w:color w:val="000080"/>
              </w:rPr>
              <w:t xml:space="preserve">new </w:t>
            </w:r>
            <w:r w:rsidRPr="00D137B6">
              <w:rPr>
                <w:color w:val="000000"/>
              </w:rPr>
              <w:t>Kitchen (</w:t>
            </w:r>
            <w:r w:rsidRPr="00D137B6">
              <w:rPr>
                <w:color w:val="0000FF"/>
              </w:rPr>
              <w:t>1000</w:t>
            </w:r>
            <w:r w:rsidRPr="00D137B6">
              <w:rPr>
                <w:color w:val="000000"/>
              </w:rPr>
              <w:t>);</w:t>
            </w:r>
            <w:r w:rsidRPr="00D137B6">
              <w:rPr>
                <w:color w:val="000000"/>
              </w:rPr>
              <w:br/>
            </w:r>
            <w:r w:rsidRPr="00D137B6">
              <w:rPr>
                <w:bCs/>
                <w:i/>
                <w:iCs/>
                <w:color w:val="660E7A"/>
              </w:rPr>
              <w:t>console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log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i/>
                <w:iCs/>
                <w:color w:val="660E7A"/>
              </w:rPr>
              <w:t>kitchen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loadProducts</w:t>
            </w:r>
            <w:r w:rsidRPr="00D137B6">
              <w:rPr>
                <w:color w:val="000000"/>
              </w:rPr>
              <w:t>([</w:t>
            </w:r>
            <w:r w:rsidRPr="00D137B6">
              <w:rPr>
                <w:bCs/>
                <w:color w:val="008000"/>
              </w:rPr>
              <w:t>'Banana 10 5'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'Banana 20 10'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'Strawberries 50 30'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'Yogurt 10 10'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'Yogurt 500 1500'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'Honey 5 50'</w:t>
            </w:r>
            <w:r w:rsidRPr="00D137B6">
              <w:rPr>
                <w:color w:val="000000"/>
              </w:rPr>
              <w:t>]));</w:t>
            </w:r>
          </w:p>
        </w:tc>
      </w:tr>
      <w:tr w:rsidR="004B5E18" w:rsidRPr="004641E2" w14:paraId="255A29DD" w14:textId="77777777" w:rsidTr="004B5E18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14:paraId="0FCF78CE" w14:textId="77777777" w:rsidR="004B5E18" w:rsidRPr="004641E2" w:rsidRDefault="004B5E18" w:rsidP="00D137B6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4B5E18" w:rsidRPr="004641E2" w14:paraId="46E65A58" w14:textId="77777777" w:rsidTr="004B5E18">
        <w:trPr>
          <w:trHeight w:val="418"/>
        </w:trPr>
        <w:tc>
          <w:tcPr>
            <w:tcW w:w="10205" w:type="dxa"/>
          </w:tcPr>
          <w:p w14:paraId="0F04D183" w14:textId="77777777" w:rsidR="004B5E18" w:rsidRPr="004641E2" w:rsidRDefault="004B5E18" w:rsidP="00D137B6">
            <w:pPr>
              <w:pStyle w:val="Code"/>
            </w:pPr>
            <w:r w:rsidRPr="00D137B6">
              <w:rPr>
                <w:rFonts w:cs="Times New Roman"/>
                <w:szCs w:val="24"/>
              </w:rPr>
              <w:t>Successfully loaded 10 Banana</w:t>
            </w:r>
            <w:r w:rsidRPr="00D137B6">
              <w:rPr>
                <w:rFonts w:cs="Times New Roman"/>
                <w:szCs w:val="24"/>
              </w:rPr>
              <w:br/>
              <w:t>Successfully loaded 20 Banana</w:t>
            </w:r>
            <w:r w:rsidRPr="00D137B6">
              <w:rPr>
                <w:rFonts w:cs="Times New Roman"/>
                <w:szCs w:val="24"/>
              </w:rPr>
              <w:br/>
              <w:t>Successfully loaded 50 Strawberries</w:t>
            </w:r>
            <w:r w:rsidRPr="00D137B6">
              <w:rPr>
                <w:rFonts w:cs="Times New Roman"/>
                <w:szCs w:val="24"/>
              </w:rPr>
              <w:br/>
              <w:t>Successfully loaded 10 Yogurt</w:t>
            </w:r>
            <w:r w:rsidRPr="00D137B6">
              <w:rPr>
                <w:rFonts w:cs="Times New Roman"/>
                <w:szCs w:val="24"/>
              </w:rPr>
              <w:br/>
              <w:t>There was not enough money to load 500 Yogurt</w:t>
            </w:r>
            <w:r w:rsidRPr="00D137B6">
              <w:rPr>
                <w:rFonts w:cs="Times New Roman"/>
                <w:szCs w:val="24"/>
              </w:rPr>
              <w:br/>
              <w:t>Successfully loaded 5 Honey</w:t>
            </w:r>
          </w:p>
        </w:tc>
      </w:tr>
      <w:tr w:rsidR="004B5E18" w:rsidRPr="004641E2" w14:paraId="3031FDCC" w14:textId="77777777" w:rsidTr="004B5E18">
        <w:tc>
          <w:tcPr>
            <w:tcW w:w="10205" w:type="dxa"/>
            <w:shd w:val="clear" w:color="auto" w:fill="D9D9D9" w:themeFill="background1" w:themeFillShade="D9"/>
          </w:tcPr>
          <w:p w14:paraId="0E24ADF3" w14:textId="77777777" w:rsidR="004B5E18" w:rsidRPr="004641E2" w:rsidRDefault="004B5E18" w:rsidP="00D137B6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4B5E18" w:rsidRPr="004641E2" w14:paraId="6D15A921" w14:textId="77777777" w:rsidTr="004B5E18">
        <w:trPr>
          <w:trHeight w:val="418"/>
        </w:trPr>
        <w:tc>
          <w:tcPr>
            <w:tcW w:w="10205" w:type="dxa"/>
          </w:tcPr>
          <w:p w14:paraId="08E24FA2" w14:textId="77777777" w:rsidR="004B5E18" w:rsidRPr="004641E2" w:rsidRDefault="004B5E18" w:rsidP="00D137B6">
            <w:pPr>
              <w:pStyle w:val="Code"/>
            </w:pPr>
            <w:r w:rsidRPr="00D137B6">
              <w:rPr>
                <w:bCs/>
                <w:i/>
                <w:iCs/>
                <w:color w:val="660E7A"/>
              </w:rPr>
              <w:t>console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log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i/>
                <w:iCs/>
                <w:color w:val="660E7A"/>
              </w:rPr>
              <w:t>kitchen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addToMenu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color w:val="008000"/>
              </w:rPr>
              <w:t>'frozenYogurt'</w:t>
            </w:r>
            <w:r w:rsidRPr="00D137B6">
              <w:rPr>
                <w:color w:val="000000"/>
              </w:rPr>
              <w:t>, [</w:t>
            </w:r>
            <w:r w:rsidRPr="00D137B6">
              <w:rPr>
                <w:bCs/>
                <w:color w:val="008000"/>
              </w:rPr>
              <w:t>'Yogurt 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'Honey 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'Banana 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'Strawberries 10'</w:t>
            </w:r>
            <w:r w:rsidRPr="00D137B6">
              <w:rPr>
                <w:color w:val="000000"/>
              </w:rPr>
              <w:t xml:space="preserve">], </w:t>
            </w:r>
            <w:r w:rsidRPr="00D137B6">
              <w:rPr>
                <w:color w:val="0000FF"/>
              </w:rPr>
              <w:t>9.99</w:t>
            </w:r>
            <w:r w:rsidRPr="00D137B6">
              <w:rPr>
                <w:color w:val="000000"/>
              </w:rPr>
              <w:t>));</w:t>
            </w:r>
            <w:r w:rsidRPr="00D137B6">
              <w:rPr>
                <w:color w:val="000000"/>
              </w:rPr>
              <w:br/>
            </w:r>
            <w:r w:rsidRPr="00D137B6">
              <w:rPr>
                <w:bCs/>
                <w:i/>
                <w:iCs/>
                <w:color w:val="660E7A"/>
              </w:rPr>
              <w:t>console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log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i/>
                <w:iCs/>
                <w:color w:val="660E7A"/>
              </w:rPr>
              <w:t>kitchen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addToMenu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color w:val="008000"/>
              </w:rPr>
              <w:t>'Pizza'</w:t>
            </w:r>
            <w:r w:rsidRPr="00D137B6">
              <w:rPr>
                <w:color w:val="000000"/>
              </w:rPr>
              <w:t>, [</w:t>
            </w:r>
            <w:r w:rsidRPr="00D137B6">
              <w:rPr>
                <w:bCs/>
                <w:color w:val="008000"/>
              </w:rPr>
              <w:t>'Flour 0.5'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'Oil 0.2'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'Yeast 0.5'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'Salt 0.1'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'Sugar 0.1'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'Tomato sauce 0.5'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'Pepperoni 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'Cheese 1.5'</w:t>
            </w:r>
            <w:r w:rsidRPr="00D137B6">
              <w:rPr>
                <w:color w:val="000000"/>
              </w:rPr>
              <w:t xml:space="preserve">], </w:t>
            </w:r>
            <w:r w:rsidRPr="00D137B6">
              <w:rPr>
                <w:color w:val="0000FF"/>
              </w:rPr>
              <w:t>15.55</w:t>
            </w:r>
            <w:r w:rsidRPr="00D137B6">
              <w:rPr>
                <w:color w:val="000000"/>
              </w:rPr>
              <w:t>));</w:t>
            </w:r>
          </w:p>
        </w:tc>
      </w:tr>
      <w:tr w:rsidR="004B5E18" w:rsidRPr="004641E2" w14:paraId="53157E19" w14:textId="77777777" w:rsidTr="004B5E18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14:paraId="7306486D" w14:textId="77777777" w:rsidR="004B5E18" w:rsidRPr="004641E2" w:rsidRDefault="004B5E18" w:rsidP="00D137B6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4B5E18" w:rsidRPr="004641E2" w14:paraId="05A43345" w14:textId="77777777" w:rsidTr="004B5E18">
        <w:trPr>
          <w:trHeight w:val="418"/>
        </w:trPr>
        <w:tc>
          <w:tcPr>
            <w:tcW w:w="10205" w:type="dxa"/>
          </w:tcPr>
          <w:p w14:paraId="7A9372B3" w14:textId="77777777" w:rsidR="004B5E18" w:rsidRPr="004641E2" w:rsidRDefault="004B5E18" w:rsidP="00D137B6">
            <w:pPr>
              <w:pStyle w:val="Code"/>
            </w:pPr>
            <w:r w:rsidRPr="00D137B6">
              <w:rPr>
                <w:rFonts w:cs="Times New Roman"/>
                <w:szCs w:val="24"/>
              </w:rPr>
              <w:t>Great idea! Now with the frozenYogurt we have 1 meals on the menu, other ideas?</w:t>
            </w:r>
            <w:r w:rsidRPr="00D137B6">
              <w:rPr>
                <w:rFonts w:cs="Times New Roman"/>
                <w:szCs w:val="24"/>
              </w:rPr>
              <w:br/>
              <w:t>Great idea! Now with the Pizza we have 2 meals on the menu, other ideas?</w:t>
            </w:r>
          </w:p>
        </w:tc>
      </w:tr>
      <w:tr w:rsidR="004B5E18" w:rsidRPr="004641E2" w14:paraId="1072EB7C" w14:textId="77777777" w:rsidTr="00900EC4">
        <w:trPr>
          <w:trHeight w:val="413"/>
        </w:trPr>
        <w:tc>
          <w:tcPr>
            <w:tcW w:w="10205" w:type="dxa"/>
            <w:shd w:val="clear" w:color="auto" w:fill="D9D9D9" w:themeFill="background1" w:themeFillShade="D9"/>
            <w:vAlign w:val="center"/>
          </w:tcPr>
          <w:p w14:paraId="074F8376" w14:textId="77777777" w:rsidR="004B5E18" w:rsidRPr="004641E2" w:rsidRDefault="004B5E18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4B5E18" w:rsidRPr="004641E2" w14:paraId="31F5C532" w14:textId="77777777" w:rsidTr="004B5E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/>
        </w:trPr>
        <w:tc>
          <w:tcPr>
            <w:tcW w:w="10205" w:type="dxa"/>
          </w:tcPr>
          <w:p w14:paraId="23C0AE91" w14:textId="77777777" w:rsidR="004B5E18" w:rsidRPr="004641E2" w:rsidRDefault="004B5E18" w:rsidP="00D137B6">
            <w:pPr>
              <w:pStyle w:val="Code"/>
            </w:pPr>
            <w:r w:rsidRPr="00D137B6">
              <w:rPr>
                <w:bCs/>
                <w:i/>
                <w:iCs/>
                <w:color w:val="660E7A"/>
              </w:rPr>
              <w:t>console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log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i/>
                <w:iCs/>
                <w:color w:val="660E7A"/>
              </w:rPr>
              <w:t>kitchen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showTheMenu</w:t>
            </w:r>
            <w:r w:rsidRPr="00D137B6">
              <w:rPr>
                <w:color w:val="000000"/>
              </w:rPr>
              <w:t>());</w:t>
            </w:r>
          </w:p>
        </w:tc>
      </w:tr>
      <w:tr w:rsidR="004B5E18" w:rsidRPr="004641E2" w14:paraId="1D48A448" w14:textId="77777777" w:rsidTr="00900EC4">
        <w:trPr>
          <w:trHeight w:val="458"/>
        </w:trPr>
        <w:tc>
          <w:tcPr>
            <w:tcW w:w="10205" w:type="dxa"/>
            <w:shd w:val="clear" w:color="auto" w:fill="D9D9D9" w:themeFill="background1" w:themeFillShade="D9"/>
            <w:vAlign w:val="center"/>
          </w:tcPr>
          <w:p w14:paraId="3C9AE4CF" w14:textId="77777777" w:rsidR="004B5E18" w:rsidRPr="004641E2" w:rsidRDefault="004B5E18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4B5E18" w:rsidRPr="004641E2" w14:paraId="6A5E0543" w14:textId="77777777" w:rsidTr="004B5E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/>
        </w:trPr>
        <w:tc>
          <w:tcPr>
            <w:tcW w:w="10205" w:type="dxa"/>
          </w:tcPr>
          <w:p w14:paraId="06D311C9" w14:textId="77777777" w:rsidR="004B5E18" w:rsidRPr="004641E2" w:rsidRDefault="004B5E18" w:rsidP="00D137B6">
            <w:pPr>
              <w:pStyle w:val="Code"/>
            </w:pPr>
            <w:r w:rsidRPr="00D137B6">
              <w:rPr>
                <w:rFonts w:cs="Times New Roman"/>
                <w:szCs w:val="24"/>
              </w:rPr>
              <w:t>frozenYogurt - $ 9.99</w:t>
            </w:r>
            <w:r w:rsidRPr="00D137B6">
              <w:rPr>
                <w:rFonts w:cs="Times New Roman"/>
                <w:szCs w:val="24"/>
              </w:rPr>
              <w:br/>
              <w:t>Pizza - $ 15.55</w:t>
            </w:r>
          </w:p>
        </w:tc>
      </w:tr>
    </w:tbl>
    <w:p w14:paraId="33FCD2DA" w14:textId="77777777" w:rsidR="001D0031" w:rsidRPr="0098634C" w:rsidRDefault="004B5E18" w:rsidP="001D0031">
      <w:pPr>
        <w:pStyle w:val="Heading1"/>
      </w:pPr>
      <w:r>
        <w:t>J</w:t>
      </w:r>
      <w:r w:rsidR="0098634C">
        <w:t>S Advanced - Retake</w:t>
      </w:r>
      <w:r w:rsidR="0098634C" w:rsidRPr="00BA61CB">
        <w:t xml:space="preserve"> Exam</w:t>
      </w:r>
      <w:r w:rsidR="0098634C">
        <w:t>:</w:t>
      </w:r>
      <w:r w:rsidR="0098634C" w:rsidRPr="00BA61CB">
        <w:t xml:space="preserve"> 18.11.2018</w:t>
      </w:r>
    </w:p>
    <w:p w14:paraId="0531C42C" w14:textId="77777777" w:rsidR="001D0031" w:rsidRDefault="0098634C" w:rsidP="000D0781">
      <w:pPr>
        <w:pStyle w:val="Heading2"/>
        <w:numPr>
          <w:ilvl w:val="0"/>
          <w:numId w:val="48"/>
        </w:numPr>
      </w:pPr>
      <w:r>
        <w:t>**</w:t>
      </w:r>
      <w:r w:rsidR="001D0031">
        <w:t>Warehouse</w:t>
      </w:r>
      <w:r>
        <w:t xml:space="preserve"> </w:t>
      </w:r>
      <w:r w:rsidR="00900EC4">
        <w:t>-</w:t>
      </w:r>
      <w:r>
        <w:t xml:space="preserve"> Unit Testing</w:t>
      </w:r>
    </w:p>
    <w:p w14:paraId="613F90B1" w14:textId="77777777" w:rsidR="001D0031" w:rsidRDefault="001D0031" w:rsidP="001D0031">
      <w:pPr>
        <w:suppressAutoHyphens/>
      </w:pPr>
      <w:r>
        <w:t xml:space="preserve">You are given the following </w:t>
      </w:r>
      <w:r w:rsidRPr="00D818CA">
        <w:t>JavaScript</w:t>
      </w:r>
      <w:r>
        <w:rPr>
          <w:b/>
          <w:bCs/>
        </w:rPr>
        <w:t xml:space="preserve"> </w:t>
      </w:r>
      <w:r w:rsidRPr="00D818CA">
        <w:t>class</w:t>
      </w:r>
      <w:r>
        <w:t>:</w:t>
      </w:r>
    </w:p>
    <w:tbl>
      <w:tblPr>
        <w:tblW w:w="0" w:type="auto"/>
        <w:tblInd w:w="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60"/>
      </w:tblGrid>
      <w:tr w:rsidR="001D0031" w14:paraId="0C16E161" w14:textId="77777777" w:rsidTr="00900EC4">
        <w:trPr>
          <w:trHeight w:val="291"/>
        </w:trPr>
        <w:tc>
          <w:tcPr>
            <w:tcW w:w="10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E9EC5CB" w14:textId="77777777" w:rsidR="001D0031" w:rsidRDefault="001D0031" w:rsidP="00895018">
            <w:pPr>
              <w:jc w:val="center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Warehouse.js</w:t>
            </w:r>
          </w:p>
        </w:tc>
      </w:tr>
      <w:tr w:rsidR="001D0031" w14:paraId="3FB556E7" w14:textId="77777777" w:rsidTr="00900EC4">
        <w:tc>
          <w:tcPr>
            <w:tcW w:w="10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4D0F78A" w14:textId="77777777" w:rsidR="001D0031" w:rsidRPr="00900EC4" w:rsidRDefault="001D0031" w:rsidP="00895018">
            <w:pPr>
              <w:pBdr>
                <w:top w:val="dashed" w:sz="2" w:space="0" w:color="auto"/>
                <w:left w:val="dashed" w:sz="2" w:space="0" w:color="auto"/>
                <w:bottom w:val="dashed" w:sz="2" w:space="0" w:color="auto"/>
                <w:right w:val="dashed" w:sz="2" w:space="0" w:color="auto"/>
              </w:pBdr>
              <w:shd w:val="clear" w:color="auto" w:fill="FFFFFF"/>
              <w:suppressAutoHyphens/>
              <w:rPr>
                <w:rFonts w:ascii="Consolas" w:hAnsi="Consolas"/>
              </w:rPr>
            </w:pP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class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Warehouse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get 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capacity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_capacity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set 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capacity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givenSpace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typeof</w:t>
            </w:r>
            <w:proofErr w:type="spellEnd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givenSpace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===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 xml:space="preserve">'number'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givenSpace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&gt;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_capacity</w:t>
            </w:r>
            <w:proofErr w:type="spellEnd"/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givenSpace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throw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`Invalid given warehouse space`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constructor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(capacity)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capacity</w:t>
            </w:r>
            <w:proofErr w:type="spellEnd"/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= capacity;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= {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'Food'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: {},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'Drink'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: {}};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addProduct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(type, product, quantity)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addedQuantity</w:t>
            </w:r>
            <w:proofErr w:type="spellEnd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= ((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capacity</w:t>
            </w:r>
            <w:proofErr w:type="spellEnd"/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-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occupiedCapacity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()) - quantity);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addedQuantity</w:t>
            </w:r>
            <w:proofErr w:type="spellEnd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&gt;=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[type].</w:t>
            </w:r>
            <w:proofErr w:type="spellStart"/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hasOwnProperty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(product) ===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false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[type][product] =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[type][product] += quantity;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[type];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throw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`There is not enough space or the warehouse is already full`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orderProducts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(type)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sortedKeys</w:t>
            </w:r>
            <w:proofErr w:type="spellEnd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[type])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sort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((a, b) =&gt;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[type][b] -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[type][a]);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newObj</w:t>
            </w:r>
            <w:proofErr w:type="spellEnd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= {};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product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sortedKeys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newObj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hasOwnProperty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) ===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false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newObj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 =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newObj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 +=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[type][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[type] =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newObj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[type];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occupiedCapacity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productsCount</w:t>
            </w:r>
            <w:proofErr w:type="spellEnd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'Food'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]).length +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'Drink'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]).length;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productsCount</w:t>
            </w:r>
            <w:proofErr w:type="spellEnd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&gt;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quantityInStock</w:t>
            </w:r>
            <w:proofErr w:type="spellEnd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type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product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]))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quantityInStock</w:t>
            </w:r>
            <w:proofErr w:type="spellEnd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+=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quantityInStock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revision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""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occupiedCapacity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() &gt;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type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+=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`Product type - [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${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}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]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\n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`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product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]))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+=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 xml:space="preserve">`-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${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} ${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]}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\n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`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'The warehouse is empty'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trim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();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scrapeAProduct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(product, quantity)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type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find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(t =&gt;         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[t]).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includes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(product));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type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!==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undefined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(quantity &lt;=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][product])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][product] -= quantity;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}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][product] =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br/>
              <w:t xml:space="preserve">    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throw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`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${product}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 xml:space="preserve"> do not exists`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2AD3B9BB" w14:textId="77777777" w:rsidR="001D0031" w:rsidRDefault="001D0031" w:rsidP="001D0031">
      <w:pPr>
        <w:pStyle w:val="Heading3"/>
      </w:pPr>
      <w:r w:rsidRPr="00872879">
        <w:lastRenderedPageBreak/>
        <w:t>Functionality</w:t>
      </w:r>
    </w:p>
    <w:p w14:paraId="1788FE4C" w14:textId="77777777" w:rsidR="001D0031" w:rsidRDefault="001D0031" w:rsidP="006C61B4">
      <w:pPr>
        <w:tabs>
          <w:tab w:val="left" w:pos="90"/>
        </w:tabs>
        <w:suppressAutoHyphens/>
        <w:ind w:left="360"/>
      </w:pPr>
      <w:r>
        <w:t xml:space="preserve">An </w:t>
      </w:r>
      <w:r>
        <w:rPr>
          <w:b/>
          <w:bCs/>
        </w:rPr>
        <w:t>instance</w:t>
      </w:r>
      <w:r>
        <w:t xml:space="preserve"> of the </w:t>
      </w:r>
      <w:r>
        <w:rPr>
          <w:b/>
          <w:bCs/>
        </w:rPr>
        <w:t>Vacation</w:t>
      </w:r>
      <w:r>
        <w:t xml:space="preserve"> class should support the following operations:</w:t>
      </w:r>
    </w:p>
    <w:p w14:paraId="7D906865" w14:textId="77777777" w:rsidR="001D0031" w:rsidRPr="00900EC4" w:rsidRDefault="001D0031" w:rsidP="001D0031">
      <w:pPr>
        <w:rPr>
          <w:rFonts w:ascii="Consolas" w:hAnsi="Consolas"/>
        </w:rPr>
      </w:pPr>
      <w:r>
        <w:t xml:space="preserve">If the </w:t>
      </w:r>
      <w:r>
        <w:rPr>
          <w:b/>
          <w:bCs/>
        </w:rPr>
        <w:t xml:space="preserve">constructor </w:t>
      </w:r>
      <w:r>
        <w:t xml:space="preserve">gets a </w:t>
      </w:r>
      <w:r>
        <w:rPr>
          <w:b/>
          <w:bCs/>
        </w:rPr>
        <w:t xml:space="preserve">negative number </w:t>
      </w:r>
      <w:r>
        <w:t xml:space="preserve">or </w:t>
      </w:r>
      <w:r>
        <w:rPr>
          <w:b/>
          <w:bCs/>
        </w:rPr>
        <w:t>0 should throw a string:</w:t>
      </w:r>
      <w:r>
        <w:rPr>
          <w:b/>
          <w:bCs/>
        </w:rPr>
        <w:br/>
      </w:r>
      <w:r w:rsidRPr="00900EC4">
        <w:rPr>
          <w:rFonts w:ascii="Consolas" w:hAnsi="Consolas"/>
          <w:b/>
          <w:bCs/>
        </w:rPr>
        <w:t>"Invalid given warehouse space"</w:t>
      </w:r>
    </w:p>
    <w:p w14:paraId="2801F323" w14:textId="77777777" w:rsidR="001D0031" w:rsidRPr="00BC7D1A" w:rsidRDefault="001D0031" w:rsidP="001D0031">
      <w:pPr>
        <w:pStyle w:val="Heading4"/>
        <w:rPr>
          <w:lang w:val="bg-BG"/>
        </w:rPr>
      </w:pPr>
      <w:proofErr w:type="spellStart"/>
      <w:r>
        <w:t>addProduct</w:t>
      </w:r>
      <w:proofErr w:type="spellEnd"/>
      <w:r>
        <w:t xml:space="preserve">(type, product, quantity) </w:t>
      </w:r>
    </w:p>
    <w:p w14:paraId="6DD956B6" w14:textId="77777777" w:rsidR="00C078E8" w:rsidRDefault="001D0031" w:rsidP="00C078E8">
      <w:pPr>
        <w:ind w:left="360"/>
      </w:pPr>
      <w:r>
        <w:rPr>
          <w:b/>
          <w:bCs/>
        </w:rPr>
        <w:t>Adds</w:t>
      </w:r>
      <w:r>
        <w:t xml:space="preserve"> the given product if there is space in the warehouse and </w:t>
      </w:r>
      <w:r>
        <w:rPr>
          <w:b/>
          <w:bCs/>
        </w:rPr>
        <w:t>return the</w:t>
      </w:r>
      <w:r w:rsidR="00746286">
        <w:rPr>
          <w:b/>
          <w:bCs/>
        </w:rPr>
        <w:t xml:space="preserve"> object with the given type with already added products</w:t>
      </w:r>
      <w:r w:rsidR="00BC7D1A">
        <w:rPr>
          <w:b/>
          <w:bCs/>
          <w:lang w:val="bg-BG"/>
        </w:rPr>
        <w:t xml:space="preserve">. </w:t>
      </w:r>
      <w:r>
        <w:t xml:space="preserve">In these cases when the product is added more than 1 time, the quantity should be </w:t>
      </w:r>
      <w:r>
        <w:rPr>
          <w:b/>
          <w:bCs/>
        </w:rPr>
        <w:t>sum</w:t>
      </w:r>
      <w:r>
        <w:t xml:space="preserve">. When there is </w:t>
      </w:r>
      <w:r>
        <w:rPr>
          <w:b/>
          <w:bCs/>
        </w:rPr>
        <w:t xml:space="preserve">no place </w:t>
      </w:r>
      <w:r>
        <w:t xml:space="preserve">for the current product, you should </w:t>
      </w:r>
      <w:r>
        <w:rPr>
          <w:b/>
          <w:bCs/>
        </w:rPr>
        <w:t xml:space="preserve">throw </w:t>
      </w:r>
      <w:r>
        <w:t xml:space="preserve">a string that says: </w:t>
      </w:r>
    </w:p>
    <w:p w14:paraId="45E06B85" w14:textId="77777777" w:rsidR="001D0031" w:rsidRPr="00900EC4" w:rsidRDefault="001D0031" w:rsidP="00900EC4">
      <w:pPr>
        <w:ind w:left="360"/>
        <w:rPr>
          <w:rFonts w:ascii="Consolas" w:hAnsi="Consolas"/>
        </w:rPr>
      </w:pPr>
      <w:r w:rsidRPr="00900EC4">
        <w:rPr>
          <w:rFonts w:ascii="Consolas" w:hAnsi="Consolas"/>
          <w:b/>
          <w:bCs/>
        </w:rPr>
        <w:t>"There is not enough space or the warehouse is already full"</w:t>
      </w:r>
    </w:p>
    <w:p w14:paraId="4D899A44" w14:textId="77777777" w:rsidR="001D0031" w:rsidRDefault="001D0031" w:rsidP="001D0031">
      <w:pPr>
        <w:pStyle w:val="Heading4"/>
      </w:pPr>
      <w:proofErr w:type="spellStart"/>
      <w:r>
        <w:t>orderProducts</w:t>
      </w:r>
      <w:proofErr w:type="spellEnd"/>
      <w:r>
        <w:t xml:space="preserve">(type) </w:t>
      </w:r>
    </w:p>
    <w:p w14:paraId="32F01173" w14:textId="77777777" w:rsidR="001D0031" w:rsidRDefault="001D0031" w:rsidP="00C078E8">
      <w:pPr>
        <w:ind w:left="360"/>
      </w:pPr>
      <w:r>
        <w:rPr>
          <w:b/>
          <w:bCs/>
        </w:rPr>
        <w:t xml:space="preserve">Sorts all products </w:t>
      </w:r>
      <w:r>
        <w:t xml:space="preserve">of a given </w:t>
      </w:r>
      <w:r w:rsidRPr="00900EC4">
        <w:rPr>
          <w:rFonts w:ascii="Consolas" w:hAnsi="Consolas"/>
          <w:b/>
          <w:bCs/>
        </w:rPr>
        <w:t>type in descending order</w:t>
      </w:r>
      <w:r>
        <w:rPr>
          <w:b/>
          <w:bCs/>
        </w:rPr>
        <w:t xml:space="preserve"> </w:t>
      </w:r>
      <w:r>
        <w:t xml:space="preserve">by the </w:t>
      </w:r>
      <w:r w:rsidRPr="00900EC4">
        <w:rPr>
          <w:rFonts w:ascii="Consolas" w:hAnsi="Consolas"/>
          <w:b/>
          <w:bCs/>
        </w:rPr>
        <w:t>quantity.</w:t>
      </w:r>
    </w:p>
    <w:p w14:paraId="3EDA2E16" w14:textId="77777777" w:rsidR="001D0031" w:rsidRDefault="001D0031" w:rsidP="001D0031">
      <w:pPr>
        <w:pStyle w:val="Heading4"/>
      </w:pPr>
      <w:proofErr w:type="spellStart"/>
      <w:r>
        <w:t>occupiedCapacity</w:t>
      </w:r>
      <w:proofErr w:type="spellEnd"/>
      <w:r>
        <w:t xml:space="preserve">() </w:t>
      </w:r>
    </w:p>
    <w:p w14:paraId="5326DC81" w14:textId="77777777" w:rsidR="001D0031" w:rsidRDefault="001D0031" w:rsidP="006C61B4">
      <w:pPr>
        <w:ind w:left="360"/>
      </w:pPr>
      <w:r>
        <w:rPr>
          <w:b/>
          <w:bCs/>
        </w:rPr>
        <w:t>Returns</w:t>
      </w:r>
      <w:r>
        <w:t xml:space="preserve"> a number, which represents the </w:t>
      </w:r>
      <w:r>
        <w:rPr>
          <w:b/>
          <w:bCs/>
        </w:rPr>
        <w:t xml:space="preserve">already occupied </w:t>
      </w:r>
      <w:r>
        <w:t>place in the warehouse.</w:t>
      </w:r>
    </w:p>
    <w:p w14:paraId="14E62AE4" w14:textId="77777777" w:rsidR="001D0031" w:rsidRDefault="001D0031" w:rsidP="001D0031">
      <w:pPr>
        <w:pStyle w:val="Heading4"/>
      </w:pPr>
      <w:r w:rsidRPr="00872879">
        <w:t>revision</w:t>
      </w:r>
      <w:r>
        <w:t>()</w:t>
      </w:r>
    </w:p>
    <w:p w14:paraId="5D082120" w14:textId="77777777" w:rsidR="001D0031" w:rsidRDefault="001D0031" w:rsidP="006C61B4">
      <w:pPr>
        <w:ind w:left="360"/>
      </w:pPr>
      <w:r w:rsidRPr="00900EC4">
        <w:rPr>
          <w:b/>
        </w:rPr>
        <w:t>Returns</w:t>
      </w:r>
      <w:r>
        <w:t xml:space="preserve"> a string in which we print </w:t>
      </w:r>
      <w:r w:rsidRPr="00900EC4">
        <w:rPr>
          <w:b/>
        </w:rPr>
        <w:t>all products</w:t>
      </w:r>
      <w:r>
        <w:t xml:space="preserve"> of </w:t>
      </w:r>
      <w:r w:rsidRPr="00900EC4">
        <w:rPr>
          <w:b/>
        </w:rPr>
        <w:t>each type</w:t>
      </w:r>
      <w:r>
        <w:t xml:space="preserve">, into the following </w:t>
      </w:r>
      <w:r w:rsidRPr="00900EC4">
        <w:rPr>
          <w:b/>
        </w:rPr>
        <w:t>format</w:t>
      </w:r>
      <w:r>
        <w:t xml:space="preserve">: </w:t>
      </w:r>
    </w:p>
    <w:p w14:paraId="1BEBC096" w14:textId="77777777" w:rsidR="001D0031" w:rsidRPr="00900EC4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</w:rPr>
      </w:pPr>
      <w:r w:rsidRPr="00900EC4">
        <w:rPr>
          <w:rFonts w:ascii="Consolas" w:hAnsi="Consolas"/>
          <w:b/>
          <w:bCs/>
        </w:rPr>
        <w:lastRenderedPageBreak/>
        <w:t>'Product type - [Food]'</w:t>
      </w:r>
    </w:p>
    <w:p w14:paraId="3E480CEA" w14:textId="77777777" w:rsidR="001D0031" w:rsidRPr="00900EC4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</w:rPr>
      </w:pPr>
      <w:r w:rsidRPr="00900EC4">
        <w:rPr>
          <w:rFonts w:ascii="Consolas" w:hAnsi="Consolas"/>
          <w:b/>
          <w:bCs/>
        </w:rPr>
        <w:t>- {product} {quantity}</w:t>
      </w:r>
    </w:p>
    <w:p w14:paraId="6D243F5A" w14:textId="77777777" w:rsidR="001D0031" w:rsidRPr="00900EC4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</w:rPr>
      </w:pPr>
      <w:r w:rsidRPr="00900EC4">
        <w:rPr>
          <w:rFonts w:ascii="Consolas" w:hAnsi="Consolas"/>
          <w:b/>
          <w:bCs/>
        </w:rPr>
        <w:t>- {product} quantity</w:t>
      </w:r>
      <w:r w:rsidRPr="00900EC4">
        <w:rPr>
          <w:rFonts w:ascii="Consolas" w:hAnsi="Consolas"/>
          <w:b/>
          <w:bCs/>
        </w:rPr>
        <w:br/>
        <w:t>...</w:t>
      </w:r>
      <w:r w:rsidRPr="00900EC4">
        <w:rPr>
          <w:rFonts w:ascii="Consolas" w:hAnsi="Consolas"/>
          <w:b/>
          <w:bCs/>
        </w:rPr>
        <w:br/>
        <w:t>...</w:t>
      </w:r>
    </w:p>
    <w:p w14:paraId="229F5170" w14:textId="77777777" w:rsidR="001D0031" w:rsidRPr="00900EC4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</w:rPr>
      </w:pPr>
      <w:r w:rsidRPr="00900EC4">
        <w:rPr>
          <w:rFonts w:ascii="Consolas" w:hAnsi="Consolas"/>
          <w:b/>
          <w:bCs/>
        </w:rPr>
        <w:t>'Product type - [Drink]'</w:t>
      </w:r>
    </w:p>
    <w:p w14:paraId="55040556" w14:textId="77777777" w:rsidR="001D0031" w:rsidRPr="00900EC4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</w:rPr>
      </w:pPr>
      <w:r w:rsidRPr="00900EC4">
        <w:rPr>
          <w:rFonts w:ascii="Consolas" w:hAnsi="Consolas"/>
          <w:b/>
          <w:bCs/>
        </w:rPr>
        <w:t>- {product} {quantity}</w:t>
      </w:r>
    </w:p>
    <w:p w14:paraId="164D914E" w14:textId="77777777" w:rsidR="001D0031" w:rsidRPr="00900EC4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</w:rPr>
      </w:pPr>
      <w:r w:rsidRPr="00900EC4">
        <w:rPr>
          <w:rFonts w:ascii="Consolas" w:hAnsi="Consolas"/>
          <w:b/>
          <w:bCs/>
        </w:rPr>
        <w:t>- {product} quantity</w:t>
      </w:r>
      <w:r w:rsidRPr="00900EC4">
        <w:rPr>
          <w:rFonts w:ascii="Consolas" w:hAnsi="Consolas"/>
          <w:b/>
          <w:bCs/>
        </w:rPr>
        <w:br/>
        <w:t>...</w:t>
      </w:r>
      <w:r w:rsidRPr="00900EC4">
        <w:rPr>
          <w:rFonts w:ascii="Consolas" w:hAnsi="Consolas"/>
          <w:b/>
          <w:bCs/>
        </w:rPr>
        <w:br/>
        <w:t>...</w:t>
      </w:r>
      <w:r w:rsidRPr="00900EC4">
        <w:rPr>
          <w:rFonts w:ascii="Consolas" w:hAnsi="Consolas"/>
          <w:b/>
          <w:bCs/>
        </w:rPr>
        <w:br/>
      </w:r>
      <w:r w:rsidRPr="00666623">
        <w:rPr>
          <w:rFonts w:cstheme="minorHAnsi"/>
          <w:b/>
          <w:bCs/>
        </w:rPr>
        <w:t xml:space="preserve">If there is not at least 1 product in the warehouse </w:t>
      </w:r>
      <w:r w:rsidRPr="00666623">
        <w:rPr>
          <w:rFonts w:cstheme="minorHAnsi"/>
        </w:rPr>
        <w:t xml:space="preserve">we </w:t>
      </w:r>
      <w:r w:rsidRPr="00666623">
        <w:rPr>
          <w:rFonts w:cstheme="minorHAnsi"/>
          <w:b/>
          <w:bCs/>
        </w:rPr>
        <w:t xml:space="preserve">return </w:t>
      </w:r>
      <w:r w:rsidRPr="00CD783D">
        <w:rPr>
          <w:rFonts w:cstheme="minorHAnsi"/>
        </w:rPr>
        <w:t xml:space="preserve">the string: </w:t>
      </w:r>
      <w:r w:rsidRPr="00900EC4">
        <w:rPr>
          <w:rFonts w:ascii="Consolas" w:hAnsi="Consolas"/>
        </w:rPr>
        <w:br/>
      </w:r>
      <w:r w:rsidRPr="00900EC4">
        <w:rPr>
          <w:rFonts w:ascii="Consolas" w:hAnsi="Consolas"/>
          <w:b/>
          <w:bCs/>
        </w:rPr>
        <w:t>'The Warehouse is empty'</w:t>
      </w:r>
    </w:p>
    <w:p w14:paraId="38CC27BE" w14:textId="77777777" w:rsidR="001D0031" w:rsidRDefault="001D0031" w:rsidP="001D0031">
      <w:pPr>
        <w:pStyle w:val="Heading4"/>
      </w:pPr>
      <w:proofErr w:type="spellStart"/>
      <w:r>
        <w:t>scrapeAProduct</w:t>
      </w:r>
      <w:proofErr w:type="spellEnd"/>
      <w:r>
        <w:t>(product, quantity)</w:t>
      </w:r>
    </w:p>
    <w:p w14:paraId="0B1D65AA" w14:textId="77777777" w:rsidR="007C1520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</w:pPr>
      <w:r>
        <w:t xml:space="preserve">If the given </w:t>
      </w:r>
      <w:r>
        <w:rPr>
          <w:b/>
          <w:bCs/>
        </w:rPr>
        <w:t xml:space="preserve">product exists </w:t>
      </w:r>
      <w:r>
        <w:t xml:space="preserve">we reduce his quantity, otherwise we </w:t>
      </w:r>
      <w:r>
        <w:rPr>
          <w:b/>
          <w:bCs/>
        </w:rPr>
        <w:t xml:space="preserve">reset it. </w:t>
      </w:r>
      <w:r>
        <w:t xml:space="preserve">If we cannot find the given product we </w:t>
      </w:r>
      <w:r>
        <w:rPr>
          <w:b/>
          <w:bCs/>
        </w:rPr>
        <w:t>return</w:t>
      </w:r>
      <w:r>
        <w:t xml:space="preserve"> </w:t>
      </w:r>
      <w:r>
        <w:rPr>
          <w:b/>
          <w:bCs/>
        </w:rPr>
        <w:t>the</w:t>
      </w:r>
      <w:r>
        <w:t xml:space="preserve"> </w:t>
      </w:r>
      <w:r>
        <w:rPr>
          <w:b/>
          <w:bCs/>
        </w:rPr>
        <w:t>string</w:t>
      </w:r>
      <w:r>
        <w:t>:</w:t>
      </w:r>
    </w:p>
    <w:p w14:paraId="01D1E2BC" w14:textId="77777777" w:rsidR="001D0031" w:rsidRPr="00900EC4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</w:rPr>
      </w:pPr>
      <w:r>
        <w:t xml:space="preserve"> </w:t>
      </w:r>
      <w:r w:rsidRPr="00900EC4">
        <w:rPr>
          <w:rFonts w:ascii="Consolas" w:hAnsi="Consolas"/>
          <w:b/>
          <w:bCs/>
        </w:rPr>
        <w:t>'{product} do not exists'</w:t>
      </w:r>
    </w:p>
    <w:p w14:paraId="6BF3EDB5" w14:textId="77777777" w:rsidR="001D0031" w:rsidRDefault="001D0031" w:rsidP="001D0031">
      <w:pPr>
        <w:pStyle w:val="Heading3"/>
      </w:pPr>
      <w:r w:rsidRPr="00872879">
        <w:t>TODO</w:t>
      </w:r>
    </w:p>
    <w:p w14:paraId="07F3276E" w14:textId="77777777" w:rsidR="001D0031" w:rsidRDefault="001D0031" w:rsidP="001D0031">
      <w:pPr>
        <w:suppressAutoHyphens/>
      </w:pPr>
      <w:r>
        <w:t xml:space="preserve">Using </w:t>
      </w:r>
      <w:r>
        <w:rPr>
          <w:b/>
          <w:bCs/>
        </w:rPr>
        <w:t>Mocha</w:t>
      </w:r>
      <w:r>
        <w:t xml:space="preserve"> and </w:t>
      </w:r>
      <w:r>
        <w:rPr>
          <w:b/>
          <w:bCs/>
        </w:rPr>
        <w:t>Chai</w:t>
      </w:r>
      <w:r>
        <w:t xml:space="preserve"> write </w:t>
      </w:r>
      <w:r>
        <w:rPr>
          <w:b/>
          <w:bCs/>
        </w:rPr>
        <w:t>JS unit tests</w:t>
      </w:r>
      <w:r>
        <w:t xml:space="preserve"> to test the entire functionality of the </w:t>
      </w:r>
      <w:r>
        <w:rPr>
          <w:rFonts w:ascii="Consolas" w:hAnsi="Consolas" w:cs="Consolas"/>
          <w:b/>
          <w:bCs/>
        </w:rPr>
        <w:t>Vacation</w:t>
      </w:r>
      <w:r>
        <w:t xml:space="preserve"> class. You may use the following code as a template:</w:t>
      </w:r>
    </w:p>
    <w:p w14:paraId="163C55F2" w14:textId="77777777" w:rsidR="001D0031" w:rsidRDefault="001D0031" w:rsidP="001D0031">
      <w:pPr>
        <w:suppressAutoHyphens/>
      </w:pPr>
      <w:r>
        <w:rPr>
          <w:b/>
          <w:bCs/>
          <w:u w:val="single"/>
        </w:rPr>
        <w:t xml:space="preserve">Submit </w:t>
      </w:r>
      <w:r>
        <w:rPr>
          <w:u w:val="single"/>
        </w:rPr>
        <w:t xml:space="preserve">only your </w:t>
      </w:r>
      <w:r>
        <w:rPr>
          <w:rFonts w:ascii="Consolas" w:hAnsi="Consolas" w:cs="Consolas"/>
          <w:b/>
          <w:bCs/>
          <w:u w:val="single"/>
        </w:rPr>
        <w:t>describe()</w:t>
      </w:r>
      <w:r>
        <w:rPr>
          <w:b/>
          <w:bCs/>
          <w:u w:val="single"/>
        </w:rPr>
        <w:t xml:space="preserve"> </w:t>
      </w:r>
      <w:r>
        <w:rPr>
          <w:u w:val="single"/>
        </w:rPr>
        <w:t>statements..</w:t>
      </w:r>
    </w:p>
    <w:tbl>
      <w:tblPr>
        <w:tblW w:w="0" w:type="auto"/>
        <w:tblInd w:w="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1D0031" w14:paraId="422297A5" w14:textId="77777777" w:rsidTr="00895018">
        <w:trPr>
          <w:trHeight w:val="1551"/>
        </w:trPr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3B9D41F" w14:textId="77777777"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>describe(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</w:t>
            </w:r>
            <w:r>
              <w:rPr>
                <w:rFonts w:ascii="Consolas" w:hAnsi="Consolas" w:cs="Consolas"/>
                <w:b/>
                <w:bCs/>
                <w:color w:val="008000"/>
              </w:rPr>
              <w:t xml:space="preserve"> …"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it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 …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</w:p>
          <w:p w14:paraId="2B0B6D60" w14:textId="77777777"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14:paraId="706FB39E" w14:textId="77777777"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});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14:paraId="084ABA00" w14:textId="77777777"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});</w:t>
            </w:r>
          </w:p>
          <w:p w14:paraId="35CE4062" w14:textId="77777777"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</w:p>
          <w:p w14:paraId="4488B3C9" w14:textId="77777777"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>describe(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</w:t>
            </w:r>
            <w:r>
              <w:rPr>
                <w:rFonts w:ascii="Consolas" w:hAnsi="Consolas" w:cs="Consolas"/>
                <w:b/>
                <w:bCs/>
                <w:color w:val="008000"/>
              </w:rPr>
              <w:t xml:space="preserve"> …"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it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 …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</w:p>
          <w:p w14:paraId="4B660B19" w14:textId="77777777"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14:paraId="24C49932" w14:textId="77777777"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});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14:paraId="2535E836" w14:textId="77777777"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});</w:t>
            </w:r>
          </w:p>
          <w:p w14:paraId="201A1950" w14:textId="77777777"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...</w:t>
            </w:r>
          </w:p>
          <w:p w14:paraId="2449E6A9" w14:textId="77777777"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>...</w:t>
            </w:r>
          </w:p>
        </w:tc>
      </w:tr>
    </w:tbl>
    <w:p w14:paraId="44205BE6" w14:textId="77777777" w:rsidR="001D0031" w:rsidRPr="001D0031" w:rsidRDefault="001D0031" w:rsidP="001D0031">
      <w:pPr>
        <w:pStyle w:val="Code"/>
        <w:rPr>
          <w:lang w:val="en"/>
        </w:rPr>
      </w:pPr>
      <w:r>
        <w:rPr>
          <w:lang w:val="en"/>
        </w:rPr>
        <w:t>Don't forget to require the chai library!</w:t>
      </w:r>
    </w:p>
    <w:sectPr w:rsidR="001D0031" w:rsidRPr="001D0031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199A7" w14:textId="77777777" w:rsidR="000B1719" w:rsidRDefault="000B1719" w:rsidP="008068A2">
      <w:pPr>
        <w:spacing w:after="0" w:line="240" w:lineRule="auto"/>
      </w:pPr>
      <w:r>
        <w:separator/>
      </w:r>
    </w:p>
  </w:endnote>
  <w:endnote w:type="continuationSeparator" w:id="0">
    <w:p w14:paraId="4AFB05E1" w14:textId="77777777" w:rsidR="000B1719" w:rsidRDefault="000B17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E996A" w14:textId="77777777" w:rsidR="00541A44" w:rsidRPr="00AC77AD" w:rsidRDefault="00541A44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B201562" wp14:editId="68E107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1BF31E9A" wp14:editId="58E9C938">
          <wp:extent cx="1419225" cy="352425"/>
          <wp:effectExtent l="0" t="0" r="9525" b="9525"/>
          <wp:docPr id="13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BD949EE" wp14:editId="79F5E81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6F47F8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639EF" wp14:editId="5A7975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97CF5D8" w14:textId="77777777" w:rsidR="00541A44" w:rsidRPr="008C2B83" w:rsidRDefault="00541A44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6538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6538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D639EF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97CF5D8" w14:textId="77777777" w:rsidR="00541A44" w:rsidRPr="008C2B83" w:rsidRDefault="00541A44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76538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76538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AAA827" wp14:editId="2E019AF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DCB14C7" w14:textId="77777777" w:rsidR="00541A44" w:rsidRDefault="00541A44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AAA827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4DCB14C7" w14:textId="77777777" w:rsidR="00541A44" w:rsidRDefault="00541A44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A3A5F2" wp14:editId="3721DF3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CC5D71" w14:textId="77777777" w:rsidR="00541A44" w:rsidRDefault="00541A44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E299B69" w14:textId="77777777" w:rsidR="00541A44" w:rsidRDefault="00541A44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2FFB3D" wp14:editId="46C62BF3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0EC7C" wp14:editId="41CD1768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07B9C2" wp14:editId="676E4488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47F565" wp14:editId="3F9DCAF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7FD360" wp14:editId="79DCD074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35F664" wp14:editId="5C3A24BB">
                                <wp:extent cx="190500" cy="190500"/>
                                <wp:effectExtent l="0" t="0" r="0" b="0"/>
                                <wp:docPr id="22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A001EF" wp14:editId="3E770C29">
                                <wp:extent cx="176530" cy="176530"/>
                                <wp:effectExtent l="0" t="0" r="0" b="0"/>
                                <wp:docPr id="23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1A4EAB" wp14:editId="2448E4CB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7DFE2A" wp14:editId="4B8C507F">
                                <wp:extent cx="215153" cy="209247"/>
                                <wp:effectExtent l="0" t="0" r="0" b="635"/>
                                <wp:docPr id="24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F8FDAA" wp14:editId="4B284151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A3A5F2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FCC5D71" w14:textId="77777777" w:rsidR="00541A44" w:rsidRDefault="00541A44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E299B69" w14:textId="77777777" w:rsidR="00541A44" w:rsidRDefault="00541A44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2FFB3D" wp14:editId="46C62BF3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0EC7C" wp14:editId="41CD1768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07B9C2" wp14:editId="676E4488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47F565" wp14:editId="3F9DCAF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7FD360" wp14:editId="79DCD074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35F664" wp14:editId="5C3A24BB">
                          <wp:extent cx="190500" cy="190500"/>
                          <wp:effectExtent l="0" t="0" r="0" b="0"/>
                          <wp:docPr id="22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A001EF" wp14:editId="3E770C29">
                          <wp:extent cx="176530" cy="176530"/>
                          <wp:effectExtent l="0" t="0" r="0" b="0"/>
                          <wp:docPr id="23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1A4EAB" wp14:editId="2448E4CB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7DFE2A" wp14:editId="4B8C507F">
                          <wp:extent cx="215153" cy="209247"/>
                          <wp:effectExtent l="0" t="0" r="0" b="635"/>
                          <wp:docPr id="24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F8FDAA" wp14:editId="4B284151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A3031F4" w14:textId="77777777" w:rsidR="006E57FB" w:rsidRPr="00AC77AD" w:rsidRDefault="006E57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A36DE" w14:textId="77777777" w:rsidR="000B1719" w:rsidRDefault="000B1719" w:rsidP="008068A2">
      <w:pPr>
        <w:spacing w:after="0" w:line="240" w:lineRule="auto"/>
      </w:pPr>
      <w:r>
        <w:separator/>
      </w:r>
    </w:p>
  </w:footnote>
  <w:footnote w:type="continuationSeparator" w:id="0">
    <w:p w14:paraId="2F4F78B2" w14:textId="77777777" w:rsidR="000B1719" w:rsidRDefault="000B17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F525C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0F9786D"/>
    <w:multiLevelType w:val="hybridMultilevel"/>
    <w:tmpl w:val="4EB84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57CD5"/>
    <w:multiLevelType w:val="hybridMultilevel"/>
    <w:tmpl w:val="671AC238"/>
    <w:lvl w:ilvl="0" w:tplc="80F83F94">
      <w:numFmt w:val="bullet"/>
      <w:lvlText w:val="-"/>
      <w:lvlJc w:val="left"/>
      <w:pPr>
        <w:ind w:left="1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016DA0"/>
    <w:multiLevelType w:val="hybridMultilevel"/>
    <w:tmpl w:val="E9BE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4A7AE2"/>
    <w:multiLevelType w:val="hybridMultilevel"/>
    <w:tmpl w:val="EF20227A"/>
    <w:lvl w:ilvl="0" w:tplc="0409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720A2F"/>
    <w:multiLevelType w:val="hybridMultilevel"/>
    <w:tmpl w:val="EB78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4041C"/>
    <w:multiLevelType w:val="hybridMultilevel"/>
    <w:tmpl w:val="56AA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277667"/>
    <w:multiLevelType w:val="hybridMultilevel"/>
    <w:tmpl w:val="2500C396"/>
    <w:lvl w:ilvl="0" w:tplc="04090003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5" w15:restartNumberingAfterBreak="0">
    <w:nsid w:val="3F9F080E"/>
    <w:multiLevelType w:val="hybridMultilevel"/>
    <w:tmpl w:val="65FCFFE0"/>
    <w:lvl w:ilvl="0" w:tplc="80F83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246E36"/>
    <w:multiLevelType w:val="hybridMultilevel"/>
    <w:tmpl w:val="97AAC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9F15A4A"/>
    <w:multiLevelType w:val="hybridMultilevel"/>
    <w:tmpl w:val="8B1403BE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A2CD6"/>
    <w:multiLevelType w:val="hybridMultilevel"/>
    <w:tmpl w:val="8300F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64D1AEF"/>
    <w:multiLevelType w:val="hybridMultilevel"/>
    <w:tmpl w:val="12D0F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D7B01"/>
    <w:multiLevelType w:val="hybridMultilevel"/>
    <w:tmpl w:val="DA42B2FC"/>
    <w:lvl w:ilvl="0" w:tplc="04090003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9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1" w15:restartNumberingAfterBreak="0">
    <w:nsid w:val="5BF04F19"/>
    <w:multiLevelType w:val="hybridMultilevel"/>
    <w:tmpl w:val="7F3EF68E"/>
    <w:lvl w:ilvl="0" w:tplc="04090003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2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3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386F1A"/>
    <w:multiLevelType w:val="hybridMultilevel"/>
    <w:tmpl w:val="F4167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B9A038B"/>
    <w:multiLevelType w:val="hybridMultilevel"/>
    <w:tmpl w:val="40C4002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3"/>
  </w:num>
  <w:num w:numId="3">
    <w:abstractNumId w:val="14"/>
  </w:num>
  <w:num w:numId="4">
    <w:abstractNumId w:val="33"/>
  </w:num>
  <w:num w:numId="5">
    <w:abstractNumId w:val="34"/>
  </w:num>
  <w:num w:numId="6">
    <w:abstractNumId w:val="44"/>
  </w:num>
  <w:num w:numId="7">
    <w:abstractNumId w:val="6"/>
  </w:num>
  <w:num w:numId="8">
    <w:abstractNumId w:val="13"/>
  </w:num>
  <w:num w:numId="9">
    <w:abstractNumId w:val="31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5"/>
  </w:num>
  <w:num w:numId="14">
    <w:abstractNumId w:val="32"/>
  </w:num>
  <w:num w:numId="15">
    <w:abstractNumId w:val="27"/>
  </w:num>
  <w:num w:numId="16">
    <w:abstractNumId w:val="42"/>
  </w:num>
  <w:num w:numId="17">
    <w:abstractNumId w:val="48"/>
  </w:num>
  <w:num w:numId="18">
    <w:abstractNumId w:val="9"/>
  </w:num>
  <w:num w:numId="19">
    <w:abstractNumId w:val="26"/>
  </w:num>
  <w:num w:numId="20">
    <w:abstractNumId w:val="3"/>
  </w:num>
  <w:num w:numId="21">
    <w:abstractNumId w:val="52"/>
  </w:num>
  <w:num w:numId="22">
    <w:abstractNumId w:val="19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45"/>
  </w:num>
  <w:num w:numId="26">
    <w:abstractNumId w:val="11"/>
  </w:num>
  <w:num w:numId="27">
    <w:abstractNumId w:val="10"/>
  </w:num>
  <w:num w:numId="28">
    <w:abstractNumId w:val="8"/>
  </w:num>
  <w:num w:numId="29">
    <w:abstractNumId w:val="29"/>
  </w:num>
  <w:num w:numId="30">
    <w:abstractNumId w:val="16"/>
  </w:num>
  <w:num w:numId="31">
    <w:abstractNumId w:val="47"/>
  </w:num>
  <w:num w:numId="32">
    <w:abstractNumId w:val="49"/>
  </w:num>
  <w:num w:numId="33">
    <w:abstractNumId w:val="39"/>
  </w:num>
  <w:num w:numId="34">
    <w:abstractNumId w:val="15"/>
  </w:num>
  <w:num w:numId="35">
    <w:abstractNumId w:val="37"/>
  </w:num>
  <w:num w:numId="36">
    <w:abstractNumId w:val="0"/>
  </w:num>
  <w:num w:numId="37">
    <w:abstractNumId w:val="22"/>
  </w:num>
  <w:num w:numId="38">
    <w:abstractNumId w:val="51"/>
  </w:num>
  <w:num w:numId="39">
    <w:abstractNumId w:val="54"/>
  </w:num>
  <w:num w:numId="40">
    <w:abstractNumId w:val="40"/>
  </w:num>
  <w:num w:numId="41">
    <w:abstractNumId w:val="30"/>
  </w:num>
  <w:num w:numId="42">
    <w:abstractNumId w:val="43"/>
  </w:num>
  <w:num w:numId="43">
    <w:abstractNumId w:val="56"/>
  </w:num>
  <w:num w:numId="44">
    <w:abstractNumId w:val="50"/>
  </w:num>
  <w:num w:numId="45">
    <w:abstractNumId w:val="17"/>
  </w:num>
  <w:num w:numId="46">
    <w:abstractNumId w:val="55"/>
  </w:num>
  <w:num w:numId="47">
    <w:abstractNumId w:val="25"/>
  </w:num>
  <w:num w:numId="48">
    <w:abstractNumId w:val="29"/>
    <w:lvlOverride w:ilvl="0">
      <w:startOverride w:val="9"/>
    </w:lvlOverride>
  </w:num>
  <w:num w:numId="49">
    <w:abstractNumId w:val="28"/>
  </w:num>
  <w:num w:numId="50">
    <w:abstractNumId w:val="35"/>
  </w:num>
  <w:num w:numId="51">
    <w:abstractNumId w:val="18"/>
  </w:num>
  <w:num w:numId="52">
    <w:abstractNumId w:val="41"/>
  </w:num>
  <w:num w:numId="53">
    <w:abstractNumId w:val="4"/>
  </w:num>
  <w:num w:numId="54">
    <w:abstractNumId w:val="1"/>
  </w:num>
  <w:num w:numId="55">
    <w:abstractNumId w:val="24"/>
  </w:num>
  <w:num w:numId="56">
    <w:abstractNumId w:val="12"/>
  </w:num>
  <w:num w:numId="57">
    <w:abstractNumId w:val="38"/>
  </w:num>
  <w:num w:numId="58">
    <w:abstractNumId w:val="46"/>
  </w:num>
  <w:num w:numId="59">
    <w:abstractNumId w:val="23"/>
  </w:num>
  <w:num w:numId="60">
    <w:abstractNumId w:val="36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57FF"/>
    <w:rsid w:val="00007044"/>
    <w:rsid w:val="000136AA"/>
    <w:rsid w:val="00016D20"/>
    <w:rsid w:val="00025F04"/>
    <w:rsid w:val="00053B25"/>
    <w:rsid w:val="000548E5"/>
    <w:rsid w:val="00055599"/>
    <w:rsid w:val="00064D15"/>
    <w:rsid w:val="00086727"/>
    <w:rsid w:val="000A0025"/>
    <w:rsid w:val="000B1719"/>
    <w:rsid w:val="000B39E6"/>
    <w:rsid w:val="000B56F0"/>
    <w:rsid w:val="000D0781"/>
    <w:rsid w:val="000F3C1F"/>
    <w:rsid w:val="000F4444"/>
    <w:rsid w:val="00103906"/>
    <w:rsid w:val="0012270F"/>
    <w:rsid w:val="001275B9"/>
    <w:rsid w:val="00127650"/>
    <w:rsid w:val="00130261"/>
    <w:rsid w:val="001320D8"/>
    <w:rsid w:val="00142C75"/>
    <w:rsid w:val="00147DD5"/>
    <w:rsid w:val="00151840"/>
    <w:rsid w:val="001619DF"/>
    <w:rsid w:val="00164CDC"/>
    <w:rsid w:val="00167CF1"/>
    <w:rsid w:val="00171021"/>
    <w:rsid w:val="0017316F"/>
    <w:rsid w:val="00183A2C"/>
    <w:rsid w:val="00192692"/>
    <w:rsid w:val="001A01C4"/>
    <w:rsid w:val="001A6728"/>
    <w:rsid w:val="001C1FCD"/>
    <w:rsid w:val="001D0031"/>
    <w:rsid w:val="001D2464"/>
    <w:rsid w:val="001E1161"/>
    <w:rsid w:val="001E2ACE"/>
    <w:rsid w:val="001E3FEF"/>
    <w:rsid w:val="00202683"/>
    <w:rsid w:val="00202CC2"/>
    <w:rsid w:val="00215FCE"/>
    <w:rsid w:val="002247C6"/>
    <w:rsid w:val="00254095"/>
    <w:rsid w:val="00262B43"/>
    <w:rsid w:val="00264287"/>
    <w:rsid w:val="0026589D"/>
    <w:rsid w:val="002664E1"/>
    <w:rsid w:val="00267B0E"/>
    <w:rsid w:val="0028032D"/>
    <w:rsid w:val="00287D2E"/>
    <w:rsid w:val="002A2D2D"/>
    <w:rsid w:val="002A6FEE"/>
    <w:rsid w:val="002B0473"/>
    <w:rsid w:val="002B7064"/>
    <w:rsid w:val="002C120F"/>
    <w:rsid w:val="002C18E5"/>
    <w:rsid w:val="002D1F91"/>
    <w:rsid w:val="002E4283"/>
    <w:rsid w:val="002F2288"/>
    <w:rsid w:val="00317B5E"/>
    <w:rsid w:val="0033212E"/>
    <w:rsid w:val="0033490F"/>
    <w:rsid w:val="00343AC3"/>
    <w:rsid w:val="00361D59"/>
    <w:rsid w:val="003817EF"/>
    <w:rsid w:val="00382A45"/>
    <w:rsid w:val="003A05BE"/>
    <w:rsid w:val="003A1601"/>
    <w:rsid w:val="003A5602"/>
    <w:rsid w:val="003A5A6D"/>
    <w:rsid w:val="003B0278"/>
    <w:rsid w:val="003B08DF"/>
    <w:rsid w:val="003B6A53"/>
    <w:rsid w:val="003C0C25"/>
    <w:rsid w:val="003C1C2E"/>
    <w:rsid w:val="003E1013"/>
    <w:rsid w:val="003E167F"/>
    <w:rsid w:val="003E2A2C"/>
    <w:rsid w:val="003E452E"/>
    <w:rsid w:val="003E6334"/>
    <w:rsid w:val="003E6BFB"/>
    <w:rsid w:val="003F1864"/>
    <w:rsid w:val="00403869"/>
    <w:rsid w:val="00420804"/>
    <w:rsid w:val="004311CA"/>
    <w:rsid w:val="004539D3"/>
    <w:rsid w:val="0047331A"/>
    <w:rsid w:val="00473B2B"/>
    <w:rsid w:val="00476D4B"/>
    <w:rsid w:val="004804E4"/>
    <w:rsid w:val="004879B8"/>
    <w:rsid w:val="00491748"/>
    <w:rsid w:val="00493637"/>
    <w:rsid w:val="004A7E77"/>
    <w:rsid w:val="004B5E18"/>
    <w:rsid w:val="004C4871"/>
    <w:rsid w:val="004D29A9"/>
    <w:rsid w:val="004D5A25"/>
    <w:rsid w:val="004F2ED2"/>
    <w:rsid w:val="0050017E"/>
    <w:rsid w:val="005102C1"/>
    <w:rsid w:val="005177D3"/>
    <w:rsid w:val="00517B12"/>
    <w:rsid w:val="00517F05"/>
    <w:rsid w:val="00521242"/>
    <w:rsid w:val="00524789"/>
    <w:rsid w:val="00540CE2"/>
    <w:rsid w:val="00541A44"/>
    <w:rsid w:val="00553CCB"/>
    <w:rsid w:val="00563DC7"/>
    <w:rsid w:val="00564029"/>
    <w:rsid w:val="005643BD"/>
    <w:rsid w:val="00564D7B"/>
    <w:rsid w:val="0056527D"/>
    <w:rsid w:val="00566728"/>
    <w:rsid w:val="0056786B"/>
    <w:rsid w:val="00574C9C"/>
    <w:rsid w:val="005803E5"/>
    <w:rsid w:val="00584EDB"/>
    <w:rsid w:val="00586B13"/>
    <w:rsid w:val="0058723E"/>
    <w:rsid w:val="00596357"/>
    <w:rsid w:val="00596EDC"/>
    <w:rsid w:val="005A3B4B"/>
    <w:rsid w:val="005A3B4C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47575"/>
    <w:rsid w:val="006660E2"/>
    <w:rsid w:val="00666623"/>
    <w:rsid w:val="00670041"/>
    <w:rsid w:val="00670DFA"/>
    <w:rsid w:val="006719BA"/>
    <w:rsid w:val="00671FE2"/>
    <w:rsid w:val="00673B36"/>
    <w:rsid w:val="00676538"/>
    <w:rsid w:val="00680F83"/>
    <w:rsid w:val="006811DF"/>
    <w:rsid w:val="00692D23"/>
    <w:rsid w:val="006949EE"/>
    <w:rsid w:val="00695634"/>
    <w:rsid w:val="006A2AE6"/>
    <w:rsid w:val="006C41BF"/>
    <w:rsid w:val="006C61B4"/>
    <w:rsid w:val="006D0BEF"/>
    <w:rsid w:val="006D239A"/>
    <w:rsid w:val="006D31D9"/>
    <w:rsid w:val="006D640C"/>
    <w:rsid w:val="006E2245"/>
    <w:rsid w:val="006E55B4"/>
    <w:rsid w:val="006E57FB"/>
    <w:rsid w:val="006E7E50"/>
    <w:rsid w:val="006F0919"/>
    <w:rsid w:val="00704432"/>
    <w:rsid w:val="007051DF"/>
    <w:rsid w:val="0071692E"/>
    <w:rsid w:val="00724DA4"/>
    <w:rsid w:val="007267DC"/>
    <w:rsid w:val="00746286"/>
    <w:rsid w:val="00747AE5"/>
    <w:rsid w:val="00761A1E"/>
    <w:rsid w:val="00763912"/>
    <w:rsid w:val="0077034F"/>
    <w:rsid w:val="00770B05"/>
    <w:rsid w:val="00781625"/>
    <w:rsid w:val="00784922"/>
    <w:rsid w:val="00785258"/>
    <w:rsid w:val="00791F02"/>
    <w:rsid w:val="007922C3"/>
    <w:rsid w:val="0079324A"/>
    <w:rsid w:val="00794EEE"/>
    <w:rsid w:val="007A635E"/>
    <w:rsid w:val="007C1520"/>
    <w:rsid w:val="007C2C37"/>
    <w:rsid w:val="007C3E81"/>
    <w:rsid w:val="007C5375"/>
    <w:rsid w:val="007D1F12"/>
    <w:rsid w:val="007E0960"/>
    <w:rsid w:val="007E1B21"/>
    <w:rsid w:val="007E4248"/>
    <w:rsid w:val="007E4B33"/>
    <w:rsid w:val="007F177C"/>
    <w:rsid w:val="007F44B3"/>
    <w:rsid w:val="007F6061"/>
    <w:rsid w:val="008006F3"/>
    <w:rsid w:val="00801502"/>
    <w:rsid w:val="008063E1"/>
    <w:rsid w:val="008068A2"/>
    <w:rsid w:val="008105A0"/>
    <w:rsid w:val="0083051C"/>
    <w:rsid w:val="00830E30"/>
    <w:rsid w:val="00831EEA"/>
    <w:rsid w:val="00861625"/>
    <w:rsid w:val="008617B5"/>
    <w:rsid w:val="00863C18"/>
    <w:rsid w:val="0087027E"/>
    <w:rsid w:val="00870828"/>
    <w:rsid w:val="0088080B"/>
    <w:rsid w:val="00887BC2"/>
    <w:rsid w:val="008956FC"/>
    <w:rsid w:val="008B0A53"/>
    <w:rsid w:val="008C1814"/>
    <w:rsid w:val="008C2B83"/>
    <w:rsid w:val="008C5930"/>
    <w:rsid w:val="008D5CCD"/>
    <w:rsid w:val="008D6970"/>
    <w:rsid w:val="008E6CF3"/>
    <w:rsid w:val="008E750B"/>
    <w:rsid w:val="008F202C"/>
    <w:rsid w:val="008F5B43"/>
    <w:rsid w:val="008F5FDB"/>
    <w:rsid w:val="008F6035"/>
    <w:rsid w:val="00900EC4"/>
    <w:rsid w:val="00902E68"/>
    <w:rsid w:val="00912BC6"/>
    <w:rsid w:val="00920934"/>
    <w:rsid w:val="009254B7"/>
    <w:rsid w:val="00941FFF"/>
    <w:rsid w:val="009528F5"/>
    <w:rsid w:val="0095466F"/>
    <w:rsid w:val="00955691"/>
    <w:rsid w:val="00961157"/>
    <w:rsid w:val="00976E46"/>
    <w:rsid w:val="0098634C"/>
    <w:rsid w:val="009C0C39"/>
    <w:rsid w:val="009C6304"/>
    <w:rsid w:val="009D110D"/>
    <w:rsid w:val="009D1805"/>
    <w:rsid w:val="009D28C3"/>
    <w:rsid w:val="009D57AC"/>
    <w:rsid w:val="009E37EA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55F03"/>
    <w:rsid w:val="00A66DE2"/>
    <w:rsid w:val="00A70227"/>
    <w:rsid w:val="00A72F54"/>
    <w:rsid w:val="00A77C75"/>
    <w:rsid w:val="00A826E2"/>
    <w:rsid w:val="00AA2018"/>
    <w:rsid w:val="00AA3772"/>
    <w:rsid w:val="00AA4E89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46F31"/>
    <w:rsid w:val="00B567F6"/>
    <w:rsid w:val="00B63BD7"/>
    <w:rsid w:val="00B63DED"/>
    <w:rsid w:val="00B67D59"/>
    <w:rsid w:val="00B766F5"/>
    <w:rsid w:val="00B9309B"/>
    <w:rsid w:val="00B956AD"/>
    <w:rsid w:val="00BA1772"/>
    <w:rsid w:val="00BA1F40"/>
    <w:rsid w:val="00BA4820"/>
    <w:rsid w:val="00BB05FA"/>
    <w:rsid w:val="00BB0D7E"/>
    <w:rsid w:val="00BB5B10"/>
    <w:rsid w:val="00BC56D6"/>
    <w:rsid w:val="00BC7D1A"/>
    <w:rsid w:val="00BD5653"/>
    <w:rsid w:val="00BE45C4"/>
    <w:rsid w:val="00BF1775"/>
    <w:rsid w:val="00BF201D"/>
    <w:rsid w:val="00BF3C41"/>
    <w:rsid w:val="00C0490B"/>
    <w:rsid w:val="00C06FBA"/>
    <w:rsid w:val="00C078E8"/>
    <w:rsid w:val="00C07904"/>
    <w:rsid w:val="00C11320"/>
    <w:rsid w:val="00C14C80"/>
    <w:rsid w:val="00C244E5"/>
    <w:rsid w:val="00C24CAD"/>
    <w:rsid w:val="00C355A5"/>
    <w:rsid w:val="00C43B64"/>
    <w:rsid w:val="00C53F37"/>
    <w:rsid w:val="00C5639E"/>
    <w:rsid w:val="00C600A6"/>
    <w:rsid w:val="00C62A0F"/>
    <w:rsid w:val="00C7705F"/>
    <w:rsid w:val="00C82862"/>
    <w:rsid w:val="00C84E4D"/>
    <w:rsid w:val="00C86A92"/>
    <w:rsid w:val="00C95C26"/>
    <w:rsid w:val="00CA0512"/>
    <w:rsid w:val="00CA0919"/>
    <w:rsid w:val="00CB27FE"/>
    <w:rsid w:val="00CB3C22"/>
    <w:rsid w:val="00CB75FA"/>
    <w:rsid w:val="00CD5181"/>
    <w:rsid w:val="00CD7485"/>
    <w:rsid w:val="00CD783D"/>
    <w:rsid w:val="00CF60F2"/>
    <w:rsid w:val="00D02D55"/>
    <w:rsid w:val="00D13AB8"/>
    <w:rsid w:val="00D22895"/>
    <w:rsid w:val="00D27D29"/>
    <w:rsid w:val="00D30AFE"/>
    <w:rsid w:val="00D4354E"/>
    <w:rsid w:val="00D43F69"/>
    <w:rsid w:val="00D50831"/>
    <w:rsid w:val="00D55609"/>
    <w:rsid w:val="00D625EB"/>
    <w:rsid w:val="00D67C0E"/>
    <w:rsid w:val="00D73957"/>
    <w:rsid w:val="00D75B0C"/>
    <w:rsid w:val="00D818CA"/>
    <w:rsid w:val="00D829DE"/>
    <w:rsid w:val="00D910AA"/>
    <w:rsid w:val="00D955E7"/>
    <w:rsid w:val="00DC28E6"/>
    <w:rsid w:val="00DC5C53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0FE1"/>
    <w:rsid w:val="00E32F85"/>
    <w:rsid w:val="00E3302C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C5F15"/>
    <w:rsid w:val="00ED0DEA"/>
    <w:rsid w:val="00ED73C4"/>
    <w:rsid w:val="00EE613C"/>
    <w:rsid w:val="00EF42E4"/>
    <w:rsid w:val="00F0368E"/>
    <w:rsid w:val="00F11AB3"/>
    <w:rsid w:val="00F13DD6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077"/>
    <w:rsid w:val="00F94976"/>
    <w:rsid w:val="00F976AD"/>
    <w:rsid w:val="00FB3392"/>
    <w:rsid w:val="00FC5694"/>
    <w:rsid w:val="00FC6423"/>
    <w:rsid w:val="00FD014C"/>
    <w:rsid w:val="00FD068A"/>
    <w:rsid w:val="00FE038F"/>
    <w:rsid w:val="00FE3412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4251D"/>
  <w15:docId w15:val="{491A4025-BFA4-49F8-874D-6F1953C3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A4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1A4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1A44"/>
    <w:pPr>
      <w:keepNext/>
      <w:keepLines/>
      <w:numPr>
        <w:numId w:val="29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A4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1A4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4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A44"/>
  </w:style>
  <w:style w:type="paragraph" w:styleId="Footer">
    <w:name w:val="footer"/>
    <w:basedOn w:val="Normal"/>
    <w:link w:val="FooterChar"/>
    <w:uiPriority w:val="99"/>
    <w:unhideWhenUsed/>
    <w:rsid w:val="00541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A44"/>
  </w:style>
  <w:style w:type="paragraph" w:styleId="BalloonText">
    <w:name w:val="Balloon Text"/>
    <w:basedOn w:val="Normal"/>
    <w:link w:val="BalloonTextChar"/>
    <w:uiPriority w:val="99"/>
    <w:semiHidden/>
    <w:unhideWhenUsed/>
    <w:rsid w:val="00541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A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1A4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1A4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1A4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41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1A4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41A4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41A44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541A4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1A44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44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541A4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541A4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541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E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37EA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41A44"/>
  </w:style>
  <w:style w:type="table" w:customStyle="1" w:styleId="TableGrid1">
    <w:name w:val="Table Grid1"/>
    <w:basedOn w:val="TableNormal"/>
    <w:next w:val="TableGrid"/>
    <w:uiPriority w:val="59"/>
    <w:rsid w:val="00541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41A4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1A44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uiPriority w:val="99"/>
    <w:rsid w:val="0098634C"/>
    <w:rPr>
      <w:rFonts w:ascii="Liberation Mono" w:eastAsia="Times New Roman" w:cs="Liberation Mono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47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hyperlink" Target="https://judge.softuni.bg/Contests/Practice/Index/1534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4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F1BFF-33CB-452E-BBB1-1BB5F71D1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224</TotalTime>
  <Pages>14</Pages>
  <Words>3163</Words>
  <Characters>18033</Characters>
  <Application>Microsoft Office Word</Application>
  <DocSecurity>0</DocSecurity>
  <Lines>150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21154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Hristomir Asenov</cp:lastModifiedBy>
  <cp:revision>126</cp:revision>
  <cp:lastPrinted>2015-10-26T22:35:00Z</cp:lastPrinted>
  <dcterms:created xsi:type="dcterms:W3CDTF">2019-06-05T16:35:00Z</dcterms:created>
  <dcterms:modified xsi:type="dcterms:W3CDTF">2019-06-24T10:16:00Z</dcterms:modified>
  <cp:category>programming, education, software engineering, software development</cp:category>
</cp:coreProperties>
</file>