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17" w:rsidRPr="00CF1E4C" w:rsidRDefault="00A56639" w:rsidP="007F4A17">
      <w:pPr>
        <w:pStyle w:val="1"/>
        <w:rPr>
          <w:noProof/>
        </w:rPr>
      </w:pPr>
      <w:r>
        <w:rPr>
          <w:noProof/>
        </w:rPr>
        <w:t>Lab</w:t>
      </w:r>
      <w:r w:rsidR="007F4A17" w:rsidRPr="00CF1E4C">
        <w:rPr>
          <w:noProof/>
        </w:rPr>
        <w:t xml:space="preserve">: </w:t>
      </w:r>
      <w:r w:rsidR="007F4A17">
        <w:rPr>
          <w:noProof/>
        </w:rPr>
        <w:t>Routing with Sammy.js and Templating</w:t>
      </w:r>
    </w:p>
    <w:p w:rsidR="007F4A17" w:rsidRPr="00772E9F" w:rsidRDefault="00A56639" w:rsidP="007F4A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 problem</w:t>
      </w:r>
      <w:r w:rsidR="007F4A17" w:rsidRPr="00772E9F">
        <w:rPr>
          <w:noProof/>
          <w:sz w:val="24"/>
          <w:szCs w:val="24"/>
        </w:rPr>
        <w:t xml:space="preserve"> for the </w:t>
      </w:r>
      <w:hyperlink r:id="rId8" w:history="1">
        <w:r w:rsidR="007F4A17" w:rsidRPr="00772E9F">
          <w:rPr>
            <w:rStyle w:val="a9"/>
            <w:noProof/>
            <w:sz w:val="24"/>
            <w:szCs w:val="24"/>
          </w:rPr>
          <w:t>“JavaScript Applications” course @ SoftUni</w:t>
        </w:r>
      </w:hyperlink>
      <w:r w:rsidR="007F4A17" w:rsidRPr="00772E9F">
        <w:rPr>
          <w:noProof/>
          <w:sz w:val="24"/>
          <w:szCs w:val="24"/>
        </w:rPr>
        <w:t>.</w:t>
      </w:r>
    </w:p>
    <w:p w:rsidR="007F4A17" w:rsidRPr="00CF1E4C" w:rsidRDefault="007F4A17" w:rsidP="007F4A17">
      <w:pPr>
        <w:pStyle w:val="1"/>
        <w:rPr>
          <w:noProof/>
        </w:rPr>
      </w:pPr>
      <w:r w:rsidRPr="00CF1E4C">
        <w:rPr>
          <w:noProof/>
        </w:rPr>
        <w:t>Team Manager</w:t>
      </w:r>
    </w:p>
    <w:p w:rsidR="007F4A17" w:rsidRPr="00772E9F" w:rsidRDefault="007F4A17" w:rsidP="007F4A17">
      <w:pPr>
        <w:tabs>
          <w:tab w:val="left" w:pos="6810"/>
        </w:tabs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Create a JS application for managing teams. Use Handlebars for rendering, Sammy.js for routing and Kinvey as a backend provider. Structure your work so that it is easy to manage. The example is styled using </w:t>
      </w:r>
      <w:hyperlink r:id="rId9" w:history="1">
        <w:r w:rsidRPr="00772E9F">
          <w:rPr>
            <w:rStyle w:val="a9"/>
            <w:noProof/>
            <w:sz w:val="24"/>
            <w:szCs w:val="24"/>
          </w:rPr>
          <w:t>Bootstrap</w:t>
        </w:r>
      </w:hyperlink>
      <w:r w:rsidRPr="00772E9F">
        <w:rPr>
          <w:noProof/>
          <w:sz w:val="24"/>
          <w:szCs w:val="24"/>
        </w:rPr>
        <w:t>.</w:t>
      </w:r>
    </w:p>
    <w:p w:rsidR="007F4A17" w:rsidRDefault="007F4A17" w:rsidP="007F4A17">
      <w:pPr>
        <w:pStyle w:val="2"/>
        <w:ind w:left="357" w:hanging="357"/>
        <w:rPr>
          <w:noProof/>
        </w:rPr>
      </w:pPr>
      <w:r>
        <w:rPr>
          <w:noProof/>
        </w:rPr>
        <w:t>App Structure</w:t>
      </w:r>
    </w:p>
    <w:p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Home Page</w:t>
      </w:r>
      <w:r w:rsidRPr="00772E9F">
        <w:rPr>
          <w:noProof/>
          <w:sz w:val="24"/>
          <w:szCs w:val="24"/>
        </w:rPr>
        <w:t xml:space="preserve"> – show relevant info, depending on the status of the user</w:t>
      </w:r>
    </w:p>
    <w:p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Catalog</w:t>
      </w:r>
      <w:r w:rsidRPr="00772E9F">
        <w:rPr>
          <w:noProof/>
          <w:sz w:val="24"/>
          <w:szCs w:val="24"/>
        </w:rPr>
        <w:t xml:space="preserve"> – a list of all registered teams</w:t>
      </w:r>
    </w:p>
    <w:p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About</w:t>
      </w:r>
      <w:r w:rsidRPr="00772E9F">
        <w:rPr>
          <w:noProof/>
          <w:sz w:val="24"/>
          <w:szCs w:val="24"/>
        </w:rPr>
        <w:t xml:space="preserve"> – dummy page that would hold information about the app</w:t>
      </w:r>
    </w:p>
    <w:p w:rsidR="007F4A17" w:rsidRPr="00772E9F" w:rsidRDefault="007F4A17" w:rsidP="007F4A17">
      <w:pPr>
        <w:pStyle w:val="ac"/>
        <w:numPr>
          <w:ilvl w:val="0"/>
          <w:numId w:val="12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Register User</w:t>
      </w:r>
    </w:p>
    <w:p w:rsidR="007F4A17" w:rsidRPr="00772E9F" w:rsidRDefault="007F4A17" w:rsidP="007F4A17">
      <w:pPr>
        <w:pStyle w:val="ac"/>
        <w:numPr>
          <w:ilvl w:val="0"/>
          <w:numId w:val="12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Create Team</w:t>
      </w:r>
      <w:bookmarkStart w:id="0" w:name="_GoBack"/>
      <w:bookmarkEnd w:id="0"/>
    </w:p>
    <w:p w:rsidR="007F4A17" w:rsidRPr="00772E9F" w:rsidRDefault="007F4A17" w:rsidP="007F4A17">
      <w:pPr>
        <w:pStyle w:val="ac"/>
        <w:numPr>
          <w:ilvl w:val="0"/>
          <w:numId w:val="12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Edit Team</w:t>
      </w:r>
    </w:p>
    <w:p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View Team Details</w:t>
      </w:r>
      <w:r w:rsidRPr="00772E9F">
        <w:rPr>
          <w:noProof/>
          <w:sz w:val="24"/>
          <w:szCs w:val="24"/>
        </w:rPr>
        <w:t xml:space="preserve"> – a detailed page that shows all members of the team and management controls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Create a header that is shared across all pages and place links to the relevant sections in it.</w:t>
      </w:r>
    </w:p>
    <w:p w:rsidR="007F4A17" w:rsidRDefault="007F4A17" w:rsidP="007F4A17">
      <w:pPr>
        <w:pStyle w:val="2"/>
        <w:ind w:left="357" w:hanging="357"/>
        <w:rPr>
          <w:noProof/>
        </w:rPr>
      </w:pPr>
      <w:r>
        <w:rPr>
          <w:noProof/>
        </w:rPr>
        <w:t>CRUD Operations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772E9F">
        <w:rPr>
          <w:b/>
          <w:noProof/>
          <w:sz w:val="24"/>
          <w:szCs w:val="24"/>
        </w:rPr>
        <w:t>session storage</w:t>
      </w:r>
      <w:r w:rsidRPr="00772E9F">
        <w:rPr>
          <w:noProof/>
          <w:sz w:val="24"/>
          <w:szCs w:val="24"/>
        </w:rPr>
        <w:t xml:space="preserve">. Once logged in, the user is free to browse all registered teams and </w:t>
      </w:r>
      <w:r w:rsidRPr="00772E9F">
        <w:rPr>
          <w:b/>
          <w:noProof/>
          <w:sz w:val="24"/>
          <w:szCs w:val="24"/>
        </w:rPr>
        <w:t>join</w:t>
      </w:r>
      <w:r w:rsidRPr="00772E9F">
        <w:rPr>
          <w:noProof/>
          <w:sz w:val="24"/>
          <w:szCs w:val="24"/>
        </w:rPr>
        <w:t xml:space="preserve"> or </w:t>
      </w:r>
      <w:r w:rsidRPr="00772E9F">
        <w:rPr>
          <w:b/>
          <w:noProof/>
          <w:sz w:val="24"/>
          <w:szCs w:val="24"/>
        </w:rPr>
        <w:t>create</w:t>
      </w:r>
      <w:r w:rsidRPr="00772E9F">
        <w:rPr>
          <w:noProof/>
          <w:sz w:val="24"/>
          <w:szCs w:val="24"/>
        </w:rPr>
        <w:t xml:space="preserve"> a new team. At any point, the user is able to </w:t>
      </w:r>
      <w:r w:rsidRPr="00772E9F">
        <w:rPr>
          <w:b/>
          <w:noProof/>
          <w:sz w:val="24"/>
          <w:szCs w:val="24"/>
        </w:rPr>
        <w:t>leave</w:t>
      </w:r>
      <w:r w:rsidRPr="00772E9F">
        <w:rPr>
          <w:noProof/>
          <w:sz w:val="24"/>
          <w:szCs w:val="24"/>
        </w:rPr>
        <w:t xml:space="preserve"> the team he is a member of. The user can only join </w:t>
      </w:r>
      <w:r w:rsidRPr="00772E9F">
        <w:rPr>
          <w:b/>
          <w:noProof/>
          <w:sz w:val="24"/>
          <w:szCs w:val="24"/>
        </w:rPr>
        <w:t>one</w:t>
      </w:r>
      <w:r w:rsidRPr="00772E9F">
        <w:rPr>
          <w:noProof/>
          <w:sz w:val="24"/>
          <w:szCs w:val="24"/>
        </w:rPr>
        <w:t xml:space="preserve"> team at a time. Also when a user </w:t>
      </w:r>
      <w:r w:rsidRPr="00772E9F">
        <w:rPr>
          <w:b/>
          <w:noProof/>
          <w:sz w:val="24"/>
          <w:szCs w:val="24"/>
        </w:rPr>
        <w:t>creates</w:t>
      </w:r>
      <w:r w:rsidRPr="00772E9F">
        <w:rPr>
          <w:noProof/>
          <w:sz w:val="24"/>
          <w:szCs w:val="24"/>
        </w:rPr>
        <w:t xml:space="preserve"> a team he </w:t>
      </w:r>
      <w:r w:rsidRPr="00772E9F">
        <w:rPr>
          <w:b/>
          <w:noProof/>
          <w:sz w:val="24"/>
          <w:szCs w:val="24"/>
        </w:rPr>
        <w:t>automatically</w:t>
      </w:r>
      <w:r w:rsidRPr="00772E9F">
        <w:rPr>
          <w:noProof/>
          <w:sz w:val="24"/>
          <w:szCs w:val="24"/>
        </w:rPr>
        <w:t xml:space="preserve"> joins it. He </w:t>
      </w:r>
      <w:r w:rsidRPr="00772E9F">
        <w:rPr>
          <w:b/>
          <w:noProof/>
          <w:sz w:val="24"/>
          <w:szCs w:val="24"/>
        </w:rPr>
        <w:t>cannnot</w:t>
      </w:r>
      <w:r w:rsidRPr="00772E9F">
        <w:rPr>
          <w:noProof/>
          <w:sz w:val="24"/>
          <w:szCs w:val="24"/>
        </w:rPr>
        <w:t xml:space="preserve"> create a team </w:t>
      </w:r>
      <w:r w:rsidRPr="00772E9F">
        <w:rPr>
          <w:b/>
          <w:noProof/>
          <w:sz w:val="24"/>
          <w:szCs w:val="24"/>
        </w:rPr>
        <w:t>again</w:t>
      </w:r>
      <w:r w:rsidRPr="00772E9F">
        <w:rPr>
          <w:noProof/>
          <w:sz w:val="24"/>
          <w:szCs w:val="24"/>
        </w:rPr>
        <w:t xml:space="preserve"> unless he leaves the newly created team.</w:t>
      </w:r>
    </w:p>
    <w:p w:rsidR="007F4A17" w:rsidRDefault="007F4A17" w:rsidP="007F4A17">
      <w:pPr>
        <w:pStyle w:val="2"/>
        <w:ind w:left="357" w:hanging="357"/>
        <w:rPr>
          <w:noProof/>
        </w:rPr>
      </w:pPr>
      <w:r>
        <w:rPr>
          <w:noProof/>
        </w:rPr>
        <w:t>Entity Structure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A team has a </w:t>
      </w:r>
      <w:r w:rsidRPr="00772E9F">
        <w:rPr>
          <w:b/>
          <w:noProof/>
          <w:sz w:val="24"/>
          <w:szCs w:val="24"/>
        </w:rPr>
        <w:t>name</w:t>
      </w:r>
      <w:r w:rsidRPr="00772E9F">
        <w:rPr>
          <w:noProof/>
          <w:sz w:val="24"/>
          <w:szCs w:val="24"/>
        </w:rPr>
        <w:t xml:space="preserve"> and a </w:t>
      </w:r>
      <w:r w:rsidRPr="00772E9F">
        <w:rPr>
          <w:b/>
          <w:noProof/>
          <w:sz w:val="24"/>
          <w:szCs w:val="24"/>
        </w:rPr>
        <w:t>comment</w:t>
      </w:r>
      <w:r w:rsidRPr="00772E9F">
        <w:rPr>
          <w:noProof/>
          <w:sz w:val="24"/>
          <w:szCs w:val="24"/>
        </w:rPr>
        <w:t xml:space="preserve"> that are displayed while browsing. A user has a </w:t>
      </w:r>
      <w:r w:rsidRPr="00772E9F">
        <w:rPr>
          <w:b/>
          <w:noProof/>
          <w:sz w:val="24"/>
          <w:szCs w:val="24"/>
        </w:rPr>
        <w:t>username</w:t>
      </w:r>
      <w:r w:rsidRPr="00772E9F">
        <w:rPr>
          <w:noProof/>
          <w:sz w:val="24"/>
          <w:szCs w:val="24"/>
        </w:rPr>
        <w:t>. You may create databases and entries as you see fit. A sample collection structure is as follows: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teams {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name,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comment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}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lastRenderedPageBreak/>
        <w:t xml:space="preserve">Add a column </w:t>
      </w:r>
      <w:r w:rsidRPr="00772E9F">
        <w:rPr>
          <w:rStyle w:val="CodeChar"/>
          <w:sz w:val="24"/>
          <w:szCs w:val="24"/>
        </w:rPr>
        <w:t>teamId</w:t>
      </w:r>
      <w:r w:rsidRPr="00772E9F">
        <w:rPr>
          <w:noProof/>
          <w:sz w:val="24"/>
          <w:szCs w:val="24"/>
        </w:rPr>
        <w:t xml:space="preserve"> to the default </w:t>
      </w:r>
      <w:r w:rsidRPr="00772E9F">
        <w:rPr>
          <w:rStyle w:val="CodeChar"/>
          <w:sz w:val="24"/>
          <w:szCs w:val="24"/>
        </w:rPr>
        <w:t>users</w:t>
      </w:r>
      <w:r w:rsidRPr="00772E9F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772E9F">
        <w:rPr>
          <w:rStyle w:val="CodeChar"/>
          <w:sz w:val="24"/>
          <w:szCs w:val="24"/>
        </w:rPr>
        <w:t>_acl.creator</w:t>
      </w:r>
      <w:r w:rsidRPr="00772E9F">
        <w:rPr>
          <w:noProof/>
          <w:sz w:val="24"/>
          <w:szCs w:val="24"/>
        </w:rPr>
        <w:t xml:space="preserve"> of the team record.</w:t>
      </w:r>
    </w:p>
    <w:p w:rsidR="007F4A17" w:rsidRDefault="007F4A17" w:rsidP="007F4A17">
      <w:pPr>
        <w:pStyle w:val="3"/>
        <w:rPr>
          <w:noProof/>
        </w:rPr>
      </w:pPr>
      <w:r>
        <w:rPr>
          <w:noProof/>
        </w:rPr>
        <w:t>Screenshots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when the user is logged in and a header, that is shared across all pages.</w:t>
      </w:r>
    </w:p>
    <w:p w:rsidR="007F4A17" w:rsidRDefault="007F4A17" w:rsidP="007F4A17">
      <w:pPr>
        <w:rPr>
          <w:noProof/>
        </w:rPr>
      </w:pPr>
      <w:r>
        <w:rPr>
          <w:noProof/>
        </w:rPr>
        <w:drawing>
          <wp:inline distT="0" distB="0" distL="0" distR="0" wp14:anchorId="0C194214" wp14:editId="4008B549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User registration form</w:t>
      </w:r>
    </w:p>
    <w:p w:rsidR="007F4A17" w:rsidRDefault="007F4A17" w:rsidP="007F4A17">
      <w:pPr>
        <w:rPr>
          <w:noProof/>
        </w:rPr>
      </w:pPr>
      <w:r>
        <w:rPr>
          <w:noProof/>
        </w:rPr>
        <w:drawing>
          <wp:inline distT="0" distB="0" distL="0" distR="0" wp14:anchorId="1DE2C26E" wp14:editId="1F49AFE2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Login form</w:t>
      </w:r>
    </w:p>
    <w:p w:rsidR="007F4A17" w:rsidRDefault="007F4A17" w:rsidP="007F4A17">
      <w:pPr>
        <w:rPr>
          <w:noProof/>
        </w:rPr>
      </w:pPr>
      <w:r>
        <w:rPr>
          <w:noProof/>
        </w:rPr>
        <w:drawing>
          <wp:inline distT="0" distB="0" distL="0" distR="0" wp14:anchorId="01EFFC3B" wp14:editId="6EAC0D04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view for a registered user. Note the header navigation has changed to reflect that.</w:t>
      </w:r>
    </w:p>
    <w:p w:rsidR="007F4A17" w:rsidRDefault="007F4A17" w:rsidP="007F4A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96B38F" wp14:editId="23731B8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browser.</w:t>
      </w:r>
    </w:p>
    <w:p w:rsidR="007F4A17" w:rsidRDefault="007F4A17" w:rsidP="007F4A17">
      <w:pPr>
        <w:rPr>
          <w:noProof/>
        </w:rPr>
      </w:pPr>
      <w:r>
        <w:rPr>
          <w:noProof/>
        </w:rPr>
        <w:drawing>
          <wp:inline distT="0" distB="0" distL="0" distR="0" wp14:anchorId="35934ADB" wp14:editId="6EAB7737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Default="007F4A17" w:rsidP="007F4A17">
      <w:pPr>
        <w:rPr>
          <w:noProof/>
        </w:rPr>
      </w:pPr>
      <w:r w:rsidRPr="00772E9F">
        <w:rPr>
          <w:noProof/>
          <w:sz w:val="24"/>
          <w:szCs w:val="24"/>
        </w:rPr>
        <w:t>Create team and edit team forms are identical.</w:t>
      </w:r>
      <w:r w:rsidRPr="00772E9F">
        <w:rPr>
          <w:noProof/>
          <w:sz w:val="24"/>
          <w:szCs w:val="24"/>
        </w:rPr>
        <w:br/>
      </w:r>
      <w:r>
        <w:rPr>
          <w:noProof/>
        </w:rPr>
        <w:drawing>
          <wp:inline distT="0" distB="0" distL="0" distR="0" wp14:anchorId="5D9A7079" wp14:editId="08D9B252">
            <wp:extent cx="6626225" cy="1696720"/>
            <wp:effectExtent l="19050" t="19050" r="222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details with option to join the team and a list of all current members.</w:t>
      </w:r>
    </w:p>
    <w:p w:rsidR="007F4A17" w:rsidRDefault="007F4A17" w:rsidP="007F4A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B83839" wp14:editId="2E51D559">
            <wp:extent cx="6626225" cy="1717040"/>
            <wp:effectExtent l="19050" t="19050" r="222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:rsidR="00075EC5" w:rsidRPr="007F4A17" w:rsidRDefault="00075EC5" w:rsidP="007F4A17"/>
    <w:sectPr w:rsidR="00075EC5" w:rsidRPr="007F4A17">
      <w:footerReference w:type="defaul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297" w:rsidRDefault="007C1297" w:rsidP="003345E1">
      <w:pPr>
        <w:spacing w:before="0" w:after="0" w:line="240" w:lineRule="auto"/>
      </w:pPr>
      <w:r>
        <w:separator/>
      </w:r>
    </w:p>
  </w:endnote>
  <w:endnote w:type="continuationSeparator" w:id="0">
    <w:p w:rsidR="007C1297" w:rsidRDefault="007C1297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2" w:rsidRPr="00AC77AD" w:rsidRDefault="00B144D2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22590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66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66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66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66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AE352D" wp14:editId="1D3AA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728B43" wp14:editId="3B558B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E3874F" wp14:editId="42CABC5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90D61" wp14:editId="4E733B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C2787" wp14:editId="2875316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5CBBC" wp14:editId="1A95BA6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D93E0" wp14:editId="72BF05F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55A071" wp14:editId="60F8C75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37E70" wp14:editId="78166CD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5B8D38" wp14:editId="464547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AE352D" wp14:editId="1D3AA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728B43" wp14:editId="3B558B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E3874F" wp14:editId="42CABC5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90D61" wp14:editId="4E733B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C2787" wp14:editId="2875316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5CBBC" wp14:editId="1A95BA6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D93E0" wp14:editId="72BF05F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55A071" wp14:editId="60F8C75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37E70" wp14:editId="78166CD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5B8D38" wp14:editId="464547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D3219" w:rsidRDefault="004D32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297" w:rsidRDefault="007C1297" w:rsidP="003345E1">
      <w:pPr>
        <w:spacing w:before="0" w:after="0" w:line="240" w:lineRule="auto"/>
      </w:pPr>
      <w:r>
        <w:separator/>
      </w:r>
    </w:p>
  </w:footnote>
  <w:footnote w:type="continuationSeparator" w:id="0">
    <w:p w:rsidR="007C1297" w:rsidRDefault="007C1297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4C39CC"/>
    <w:multiLevelType w:val="hybridMultilevel"/>
    <w:tmpl w:val="230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6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97D58"/>
    <w:multiLevelType w:val="hybridMultilevel"/>
    <w:tmpl w:val="C4F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C7C4E"/>
    <w:multiLevelType w:val="hybridMultilevel"/>
    <w:tmpl w:val="010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8"/>
  </w:num>
  <w:num w:numId="5">
    <w:abstractNumId w:val="20"/>
  </w:num>
  <w:num w:numId="6">
    <w:abstractNumId w:val="1"/>
  </w:num>
  <w:num w:numId="7">
    <w:abstractNumId w:val="4"/>
  </w:num>
  <w:num w:numId="8">
    <w:abstractNumId w:val="6"/>
  </w:num>
  <w:num w:numId="9">
    <w:abstractNumId w:val="21"/>
  </w:num>
  <w:num w:numId="10">
    <w:abstractNumId w:val="25"/>
  </w:num>
  <w:num w:numId="11">
    <w:abstractNumId w:val="3"/>
  </w:num>
  <w:num w:numId="12">
    <w:abstractNumId w:val="2"/>
  </w:num>
  <w:num w:numId="13">
    <w:abstractNumId w:val="8"/>
  </w:num>
  <w:num w:numId="14">
    <w:abstractNumId w:val="19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0"/>
  </w:num>
  <w:num w:numId="20">
    <w:abstractNumId w:val="10"/>
  </w:num>
  <w:num w:numId="21">
    <w:abstractNumId w:val="24"/>
  </w:num>
  <w:num w:numId="22">
    <w:abstractNumId w:val="26"/>
  </w:num>
  <w:num w:numId="23">
    <w:abstractNumId w:val="16"/>
  </w:num>
  <w:num w:numId="24">
    <w:abstractNumId w:val="13"/>
  </w:num>
  <w:num w:numId="25">
    <w:abstractNumId w:val="17"/>
  </w:num>
  <w:num w:numId="26">
    <w:abstractNumId w:val="27"/>
  </w:num>
  <w:num w:numId="27">
    <w:abstractNumId w:val="23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3"/>
    <w:rsid w:val="00035E78"/>
    <w:rsid w:val="000502CF"/>
    <w:rsid w:val="00065F48"/>
    <w:rsid w:val="00075EC5"/>
    <w:rsid w:val="00093734"/>
    <w:rsid w:val="00100C99"/>
    <w:rsid w:val="00111ED3"/>
    <w:rsid w:val="00177CE0"/>
    <w:rsid w:val="00183973"/>
    <w:rsid w:val="0022127C"/>
    <w:rsid w:val="002A2373"/>
    <w:rsid w:val="0031154C"/>
    <w:rsid w:val="003345E1"/>
    <w:rsid w:val="003473F3"/>
    <w:rsid w:val="00386950"/>
    <w:rsid w:val="003C120D"/>
    <w:rsid w:val="003C70C1"/>
    <w:rsid w:val="00410834"/>
    <w:rsid w:val="00472D60"/>
    <w:rsid w:val="00473C0C"/>
    <w:rsid w:val="004C714D"/>
    <w:rsid w:val="004D3219"/>
    <w:rsid w:val="00532D71"/>
    <w:rsid w:val="005A0AA4"/>
    <w:rsid w:val="00640334"/>
    <w:rsid w:val="0067234F"/>
    <w:rsid w:val="006945EA"/>
    <w:rsid w:val="006A1F39"/>
    <w:rsid w:val="006E23AC"/>
    <w:rsid w:val="00762AA7"/>
    <w:rsid w:val="00782FC2"/>
    <w:rsid w:val="00786D10"/>
    <w:rsid w:val="007C1297"/>
    <w:rsid w:val="007E52FE"/>
    <w:rsid w:val="007F4A17"/>
    <w:rsid w:val="00895152"/>
    <w:rsid w:val="0097261B"/>
    <w:rsid w:val="009801CC"/>
    <w:rsid w:val="009B40FE"/>
    <w:rsid w:val="00A45D2D"/>
    <w:rsid w:val="00A47024"/>
    <w:rsid w:val="00A50367"/>
    <w:rsid w:val="00A56639"/>
    <w:rsid w:val="00AA5A98"/>
    <w:rsid w:val="00AE03FB"/>
    <w:rsid w:val="00B126A2"/>
    <w:rsid w:val="00B144D2"/>
    <w:rsid w:val="00B437D8"/>
    <w:rsid w:val="00B44C3C"/>
    <w:rsid w:val="00B5106C"/>
    <w:rsid w:val="00B565E7"/>
    <w:rsid w:val="00B75FDA"/>
    <w:rsid w:val="00B8345F"/>
    <w:rsid w:val="00BB58E0"/>
    <w:rsid w:val="00C42CE8"/>
    <w:rsid w:val="00C50B29"/>
    <w:rsid w:val="00C66B7F"/>
    <w:rsid w:val="00D54206"/>
    <w:rsid w:val="00D805A8"/>
    <w:rsid w:val="00D85389"/>
    <w:rsid w:val="00DF4130"/>
    <w:rsid w:val="00DF56A7"/>
    <w:rsid w:val="00E17903"/>
    <w:rsid w:val="00E214CD"/>
    <w:rsid w:val="00E270DC"/>
    <w:rsid w:val="00E34C19"/>
    <w:rsid w:val="00E7609D"/>
    <w:rsid w:val="00E771E3"/>
    <w:rsid w:val="00EA534B"/>
    <w:rsid w:val="00EC2A19"/>
    <w:rsid w:val="00F0690A"/>
    <w:rsid w:val="00F5391D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3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A5663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5663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5663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663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63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5663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56639"/>
  </w:style>
  <w:style w:type="character" w:customStyle="1" w:styleId="10">
    <w:name w:val="Заглавие 1 Знак"/>
    <w:basedOn w:val="a0"/>
    <w:link w:val="1"/>
    <w:uiPriority w:val="9"/>
    <w:rsid w:val="00A5663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5663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5663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A56639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56639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56639"/>
  </w:style>
  <w:style w:type="paragraph" w:styleId="a5">
    <w:name w:val="footer"/>
    <w:basedOn w:val="a"/>
    <w:link w:val="a6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56639"/>
  </w:style>
  <w:style w:type="paragraph" w:styleId="a7">
    <w:name w:val="Balloon Text"/>
    <w:basedOn w:val="a"/>
    <w:link w:val="a8"/>
    <w:uiPriority w:val="99"/>
    <w:semiHidden/>
    <w:unhideWhenUsed/>
    <w:rsid w:val="00A5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5663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56639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A56639"/>
    <w:rPr>
      <w:b/>
      <w:bCs/>
    </w:rPr>
  </w:style>
  <w:style w:type="paragraph" w:styleId="ac">
    <w:name w:val="List Paragraph"/>
    <w:basedOn w:val="a"/>
    <w:link w:val="ad"/>
    <w:uiPriority w:val="34"/>
    <w:qFormat/>
    <w:rsid w:val="00A56639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56639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5663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56639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A56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A56639"/>
  </w:style>
  <w:style w:type="table" w:customStyle="1" w:styleId="TableGrid1">
    <w:name w:val="Table Grid1"/>
    <w:basedOn w:val="a1"/>
    <w:next w:val="af"/>
    <w:uiPriority w:val="59"/>
    <w:rsid w:val="00A56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A5663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56639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3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A5663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5663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5663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663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63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5663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56639"/>
  </w:style>
  <w:style w:type="character" w:customStyle="1" w:styleId="10">
    <w:name w:val="Заглавие 1 Знак"/>
    <w:basedOn w:val="a0"/>
    <w:link w:val="1"/>
    <w:uiPriority w:val="9"/>
    <w:rsid w:val="00A5663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5663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5663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A56639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56639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56639"/>
  </w:style>
  <w:style w:type="paragraph" w:styleId="a5">
    <w:name w:val="footer"/>
    <w:basedOn w:val="a"/>
    <w:link w:val="a6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56639"/>
  </w:style>
  <w:style w:type="paragraph" w:styleId="a7">
    <w:name w:val="Balloon Text"/>
    <w:basedOn w:val="a"/>
    <w:link w:val="a8"/>
    <w:uiPriority w:val="99"/>
    <w:semiHidden/>
    <w:unhideWhenUsed/>
    <w:rsid w:val="00A5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5663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56639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A56639"/>
    <w:rPr>
      <w:b/>
      <w:bCs/>
    </w:rPr>
  </w:style>
  <w:style w:type="paragraph" w:styleId="ac">
    <w:name w:val="List Paragraph"/>
    <w:basedOn w:val="a"/>
    <w:link w:val="ad"/>
    <w:uiPriority w:val="34"/>
    <w:qFormat/>
    <w:rsid w:val="00A56639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56639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5663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56639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A56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A56639"/>
  </w:style>
  <w:style w:type="table" w:customStyle="1" w:styleId="TableGrid1">
    <w:name w:val="Table Grid1"/>
    <w:basedOn w:val="a1"/>
    <w:next w:val="af"/>
    <w:uiPriority w:val="59"/>
    <w:rsid w:val="00A56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A5663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56639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Templating</vt:lpstr>
      <vt:lpstr/>
    </vt:vector>
  </TitlesOfParts>
  <Manager>Alen Paunov</Manager>
  <Company>Software University (SoftUni)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22</cp:revision>
  <dcterms:created xsi:type="dcterms:W3CDTF">2019-02-19T09:51:00Z</dcterms:created>
  <dcterms:modified xsi:type="dcterms:W3CDTF">2019-02-28T09:15:00Z</dcterms:modified>
  <cp:category>computer programming, programming</cp:category>
</cp:coreProperties>
</file>