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C998" w14:textId="16EEFC7B" w:rsidR="00E5723D" w:rsidRPr="005C5A92" w:rsidRDefault="00E5723D" w:rsidP="006C1636">
      <w:pPr>
        <w:pStyle w:val="Heading1"/>
        <w:jc w:val="center"/>
        <w:rPr>
          <w:noProof/>
        </w:rPr>
      </w:pPr>
      <w:r w:rsidRPr="0069645D">
        <w:rPr>
          <w:noProof/>
        </w:rPr>
        <w:t xml:space="preserve">Lab: </w:t>
      </w:r>
      <w:r w:rsidR="006C1636">
        <w:rPr>
          <w:noProof/>
        </w:rPr>
        <w:t>Remote Databases</w:t>
      </w:r>
    </w:p>
    <w:p w14:paraId="4E32AE39" w14:textId="711F4348" w:rsidR="00E5723D" w:rsidRPr="00B1043E" w:rsidRDefault="00E5723D" w:rsidP="00E5723D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r w:rsidR="00E06190">
        <w:rPr>
          <w:noProof/>
          <w:sz w:val="24"/>
          <w:szCs w:val="24"/>
        </w:rPr>
        <w:t>"</w:t>
      </w:r>
      <w:hyperlink r:id="rId7" w:history="1">
        <w:r w:rsidRPr="00903EC8">
          <w:rPr>
            <w:rStyle w:val="Hyperlink"/>
            <w:sz w:val="24"/>
            <w:szCs w:val="24"/>
          </w:rPr>
          <w:t xml:space="preserve">JavaScript </w:t>
        </w:r>
        <w:r>
          <w:rPr>
            <w:rStyle w:val="Hyperlink"/>
            <w:sz w:val="24"/>
            <w:szCs w:val="24"/>
          </w:rPr>
          <w:t>Applications</w:t>
        </w:r>
        <w:r w:rsidR="00E06190">
          <w:rPr>
            <w:rStyle w:val="Hyperlink"/>
            <w:sz w:val="24"/>
            <w:szCs w:val="24"/>
          </w:rPr>
          <w:t>"</w:t>
        </w:r>
        <w:r w:rsidRPr="00903EC8">
          <w:rPr>
            <w:rStyle w:val="Hyperlink"/>
            <w:sz w:val="24"/>
            <w:szCs w:val="24"/>
          </w:rPr>
          <w:t xml:space="preserve"> course @ SoftUni</w:t>
        </w:r>
      </w:hyperlink>
      <w:bookmarkStart w:id="0" w:name="_GoBack"/>
      <w:bookmarkEnd w:id="0"/>
      <w:r w:rsidRPr="00B1043E">
        <w:rPr>
          <w:noProof/>
          <w:sz w:val="24"/>
          <w:szCs w:val="24"/>
        </w:rPr>
        <w:t xml:space="preserve"> </w:t>
      </w:r>
    </w:p>
    <w:p w14:paraId="484ADD41" w14:textId="79B43674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All Books</w:t>
      </w:r>
    </w:p>
    <w:p w14:paraId="7B16E40C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217EA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217EA1">
        <w:rPr>
          <w:rFonts w:eastAsiaTheme="majorEastAsia" w:cstheme="majorBidi"/>
          <w:b/>
          <w:noProof/>
          <w:sz w:val="24"/>
          <w:szCs w:val="24"/>
        </w:rPr>
        <w:t>mobile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and </w:t>
      </w:r>
      <w:r w:rsidRPr="00217EA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developmen</w:t>
      </w:r>
      <w:r>
        <w:rPr>
          <w:rFonts w:eastAsiaTheme="majorEastAsia" w:cstheme="majorBidi"/>
          <w:noProof/>
          <w:sz w:val="24"/>
          <w:szCs w:val="24"/>
        </w:rPr>
        <w:t xml:space="preserve">t </w:t>
      </w:r>
      <w:r w:rsidRPr="00217EA1">
        <w:rPr>
          <w:rFonts w:eastAsiaTheme="majorEastAsia" w:cstheme="majorBidi"/>
          <w:b/>
          <w:noProof/>
          <w:sz w:val="24"/>
          <w:szCs w:val="24"/>
        </w:rPr>
        <w:t>platform</w:t>
      </w:r>
      <w:r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38378D9B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</w:t>
      </w:r>
      <w:r>
        <w:rPr>
          <w:rFonts w:eastAsiaTheme="majorEastAsia" w:cstheme="majorBidi"/>
          <w:noProof/>
          <w:sz w:val="24"/>
          <w:szCs w:val="24"/>
        </w:rPr>
        <w:t>then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464046DB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234CCCE3" wp14:editId="545CE2ED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0757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14:paraId="15856EE6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3AFC1C50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0A7A7C5C" wp14:editId="18019C3B">
            <wp:extent cx="5000843" cy="1958164"/>
            <wp:effectExtent l="19050" t="19050" r="952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6E9B9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73D1550A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lastRenderedPageBreak/>
        <w:drawing>
          <wp:inline distT="0" distB="0" distL="0" distR="0" wp14:anchorId="10D34FDD" wp14:editId="15AB8F41">
            <wp:extent cx="6626225" cy="2059305"/>
            <wp:effectExtent l="19050" t="19050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86422" w14:textId="5C28C06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Firebase: Get Book </w:t>
      </w:r>
    </w:p>
    <w:p w14:paraId="7CE63DC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14:paraId="27DDA5F5" w14:textId="763D893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Create Book</w:t>
      </w:r>
    </w:p>
    <w:p w14:paraId="7D3482BD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62888B96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71A36C67" wp14:editId="2582A9AD">
            <wp:extent cx="2232660" cy="896051"/>
            <wp:effectExtent l="19050" t="19050" r="1524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FEE4F" w14:textId="2F9E5B0F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Firebase: Patch Book </w:t>
      </w:r>
    </w:p>
    <w:p w14:paraId="1A4606FF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0B872441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B407E0" wp14:editId="359ECE6E">
            <wp:extent cx="2335563" cy="830580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68D41" w14:textId="5BEBB1CA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</w:t>
      </w:r>
      <w:r w:rsidR="00E5723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Firebase: Change Book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Author</w:t>
      </w:r>
    </w:p>
    <w:p w14:paraId="76E5E6EE" w14:textId="77777777" w:rsidR="00E5723D" w:rsidRPr="00B1043E" w:rsidRDefault="00377404" w:rsidP="00E5723D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</w:t>
      </w:r>
      <w:r w:rsidR="0056571A">
        <w:rPr>
          <w:rFonts w:eastAsiaTheme="majorEastAsia" w:cstheme="minorHAnsi"/>
          <w:noProof/>
          <w:sz w:val="24"/>
          <w:szCs w:val="24"/>
        </w:rPr>
        <w:t xml:space="preserve"> next task is </w:t>
      </w:r>
      <w:r w:rsidR="00E5723D" w:rsidRPr="00B1043E">
        <w:rPr>
          <w:rFonts w:eastAsiaTheme="majorEastAsia" w:cstheme="minorHAnsi"/>
          <w:noProof/>
          <w:sz w:val="24"/>
          <w:szCs w:val="24"/>
        </w:rPr>
        <w:t>to execute a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="00E5723D"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="00E5723D" w:rsidRPr="00B1043E">
        <w:rPr>
          <w:rFonts w:eastAsiaTheme="majorEastAsia" w:cstheme="minorHAnsi"/>
          <w:noProof/>
          <w:sz w:val="24"/>
          <w:szCs w:val="24"/>
        </w:rPr>
        <w:t>".</w:t>
      </w:r>
    </w:p>
    <w:p w14:paraId="6CD91D03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603AF34D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5094AA83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14:paraId="725E3FC0" w14:textId="208150F0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Handshake</w:t>
      </w:r>
    </w:p>
    <w:p w14:paraId="24C092A0" w14:textId="77777777" w:rsidR="00E5723D" w:rsidRPr="00377404" w:rsidRDefault="00E5723D" w:rsidP="00377404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0AC5D0EE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13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>
        <w:rPr>
          <w:rFonts w:eastAsiaTheme="majorEastAsia" w:cstheme="majorBidi"/>
          <w:b/>
          <w:noProof/>
          <w:sz w:val="24"/>
          <w:szCs w:val="24"/>
        </w:rPr>
        <w:t xml:space="preserve"> (App Key)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>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</w:t>
      </w:r>
      <w:r>
        <w:rPr>
          <w:rFonts w:eastAsiaTheme="majorEastAsia" w:cstheme="majorBidi"/>
          <w:noProof/>
          <w:sz w:val="24"/>
          <w:szCs w:val="24"/>
        </w:rPr>
        <w:t>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>: “guest”.</w:t>
      </w:r>
    </w:p>
    <w:p w14:paraId="61ECF4E7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621253" wp14:editId="5565D51D">
            <wp:extent cx="5973822" cy="1447800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078" cy="1451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C35D5" w14:textId="54CE99AB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All Posts</w:t>
      </w:r>
    </w:p>
    <w:p w14:paraId="6A2A0624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14:paraId="693A8425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3EADA701" wp14:editId="26ECB9AA">
            <wp:extent cx="6013450" cy="1048824"/>
            <wp:effectExtent l="19050" t="19050" r="254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638" cy="1052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C5CF5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16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14:paraId="7AB6CA7D" w14:textId="0C41ED8A" w:rsidR="00E5723D" w:rsidRPr="0052320C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Create New Post</w:t>
      </w:r>
    </w:p>
    <w:p w14:paraId="5183130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14:paraId="2C7E9418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629B829A" wp14:editId="02EE319B">
            <wp:extent cx="5981700" cy="1505329"/>
            <wp:effectExtent l="19050" t="19050" r="19050" b="19050"/>
            <wp:docPr id="24" name="Picture 24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8" cy="15102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4234E" w14:textId="00088DAC" w:rsidR="00E5723D" w:rsidRPr="0069645D" w:rsidRDefault="006C1636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</w:t>
      </w:r>
      <w:r w:rsidR="00E5723D"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Delete a Post</w:t>
      </w:r>
    </w:p>
    <w:p w14:paraId="2CCB1ED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14:paraId="076BA841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18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48228048" w14:textId="37AF3C04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6C163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0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Edit a Post</w:t>
      </w:r>
    </w:p>
    <w:p w14:paraId="6EA02C9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14:paraId="11DC5070" w14:textId="48DDDE34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6C163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Kinvey: Login</w:t>
      </w:r>
    </w:p>
    <w:p w14:paraId="4C06A497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>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19" w:history="1">
        <w:r w:rsidRPr="00B1043E">
          <w:rPr>
            <w:rStyle w:val="Hyperlink"/>
            <w:noProof/>
            <w:sz w:val="24"/>
            <w:szCs w:val="24"/>
          </w:rPr>
          <w:t>https://baas.kinvey.com/user/{appId}/login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35E50EC5" w14:textId="77777777" w:rsidR="00E5723D" w:rsidRPr="002E105C" w:rsidRDefault="00E5723D" w:rsidP="00E5723D">
      <w:pPr>
        <w:pStyle w:val="ListParagraph"/>
        <w:numPr>
          <w:ilvl w:val="0"/>
          <w:numId w:val="20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2E105C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2E105C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2E105C">
        <w:rPr>
          <w:rFonts w:eastAsiaTheme="majorEastAsia" w:cstheme="majorBidi"/>
          <w:b/>
          <w:noProof/>
          <w:sz w:val="24"/>
          <w:szCs w:val="24"/>
        </w:rPr>
        <w:t>Basic Auth</w:t>
      </w:r>
      <w:r w:rsidRPr="002E105C">
        <w:rPr>
          <w:rFonts w:eastAsiaTheme="majorEastAsia" w:cstheme="majorBidi"/>
          <w:noProof/>
          <w:sz w:val="24"/>
          <w:szCs w:val="24"/>
        </w:rPr>
        <w:t>”</w:t>
      </w:r>
    </w:p>
    <w:p w14:paraId="2F747435" w14:textId="77777777" w:rsidR="00E5723D" w:rsidRPr="009238CB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u</w:t>
      </w:r>
      <w:r w:rsidRPr="009238CB">
        <w:rPr>
          <w:rFonts w:eastAsiaTheme="majorEastAsia" w:cstheme="majorBidi"/>
          <w:b/>
          <w:noProof/>
          <w:sz w:val="24"/>
          <w:szCs w:val="24"/>
        </w:rPr>
        <w:t>sername</w:t>
      </w:r>
    </w:p>
    <w:p w14:paraId="219AEA86" w14:textId="77777777" w:rsidR="00E5723D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</w:t>
      </w:r>
      <w:r w:rsidRPr="009238CB">
        <w:rPr>
          <w:rFonts w:eastAsiaTheme="majorEastAsia" w:cstheme="majorBidi"/>
          <w:b/>
          <w:noProof/>
          <w:sz w:val="24"/>
          <w:szCs w:val="24"/>
        </w:rPr>
        <w:t>assword</w:t>
      </w:r>
    </w:p>
    <w:p w14:paraId="4F23E547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F1AAC1" wp14:editId="00305E60">
            <wp:extent cx="5997575" cy="1261589"/>
            <wp:effectExtent l="19050" t="19050" r="22225" b="152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9918" cy="1264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FC363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70978AB3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5AA12C15" wp14:editId="7424FA72">
            <wp:extent cx="6012621" cy="1492250"/>
            <wp:effectExtent l="19050" t="19050" r="26670" b="12700"/>
            <wp:docPr id="50" name="Picture 50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6032690" cy="14972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D7C9" w14:textId="77777777" w:rsidR="00E5723D" w:rsidRPr="00084589" w:rsidRDefault="00E5723D" w:rsidP="00084589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1B52FD15" w14:textId="4D136A19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6C163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 Bonus Kinvey: Logout</w:t>
      </w:r>
    </w:p>
    <w:p w14:paraId="59C3D7E9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2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493EDD59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14:paraId="0BBE7D72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49A8E06C" wp14:editId="6EB6768F">
            <wp:extent cx="5956300" cy="1073119"/>
            <wp:effectExtent l="19050" t="19050" r="6350" b="13335"/>
            <wp:docPr id="31" name="Picture 31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71" cy="1076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F3749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sectPr w:rsidR="00E5723D" w:rsidRPr="00B1043E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CFA5" w14:textId="77777777" w:rsidR="008B01AC" w:rsidRDefault="008B01AC" w:rsidP="004A2906">
      <w:pPr>
        <w:spacing w:before="0" w:after="0" w:line="240" w:lineRule="auto"/>
      </w:pPr>
      <w:r>
        <w:separator/>
      </w:r>
    </w:p>
  </w:endnote>
  <w:endnote w:type="continuationSeparator" w:id="0">
    <w:p w14:paraId="5049E6D4" w14:textId="77777777" w:rsidR="008B01AC" w:rsidRDefault="008B01A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7443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729E4A" wp14:editId="3C2F42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C13CBEC" wp14:editId="1E8320C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78C8E6A" wp14:editId="56404D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D64D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91A68" wp14:editId="38A706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CA8FC1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91A6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BCA8FC1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F0228" wp14:editId="0CC2A96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E7E463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F022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FE7E463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890A2" wp14:editId="4F0158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71CEB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1D4AC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8525B" wp14:editId="1B4C47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629610" wp14:editId="5923BE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4F1FEB" wp14:editId="35884CC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F6DA18" wp14:editId="4119961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00C96" wp14:editId="500F7F4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1B341" wp14:editId="5996D23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BE09A" wp14:editId="04B42C2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E43C3" wp14:editId="314A4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A1D7D" wp14:editId="5859F21E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A3B19" wp14:editId="56A9EB8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890A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7F71CEB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1D4AC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8525B" wp14:editId="1B4C47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629610" wp14:editId="5923BE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4F1FEB" wp14:editId="35884CC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F6DA18" wp14:editId="4119961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00C96" wp14:editId="500F7F4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1B341" wp14:editId="5996D23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BE09A" wp14:editId="04B42C2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E43C3" wp14:editId="314A4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A1D7D" wp14:editId="5859F21E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A3B19" wp14:editId="56A9EB8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79A1D8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95D0" w14:textId="77777777" w:rsidR="008B01AC" w:rsidRDefault="008B01A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B17665A" w14:textId="77777777" w:rsidR="008B01AC" w:rsidRDefault="008B01A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7"/>
  </w:num>
  <w:num w:numId="11">
    <w:abstractNumId w:val="18"/>
  </w:num>
  <w:num w:numId="12">
    <w:abstractNumId w:val="12"/>
  </w:num>
  <w:num w:numId="13">
    <w:abstractNumId w:val="9"/>
  </w:num>
  <w:num w:numId="14">
    <w:abstractNumId w:val="13"/>
  </w:num>
  <w:num w:numId="15">
    <w:abstractNumId w:val="19"/>
  </w:num>
  <w:num w:numId="16">
    <w:abstractNumId w:val="16"/>
  </w:num>
  <w:num w:numId="17">
    <w:abstractNumId w:val="5"/>
  </w:num>
  <w:num w:numId="18">
    <w:abstractNumId w:val="20"/>
  </w:num>
  <w:num w:numId="19">
    <w:abstractNumId w:val="6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84589"/>
    <w:rsid w:val="00377404"/>
    <w:rsid w:val="004049CF"/>
    <w:rsid w:val="004A2906"/>
    <w:rsid w:val="0056571A"/>
    <w:rsid w:val="00585D64"/>
    <w:rsid w:val="006A3611"/>
    <w:rsid w:val="006C1636"/>
    <w:rsid w:val="008B01AC"/>
    <w:rsid w:val="008C056D"/>
    <w:rsid w:val="009801CC"/>
    <w:rsid w:val="009C3ABE"/>
    <w:rsid w:val="00A3123D"/>
    <w:rsid w:val="00AA1EA5"/>
    <w:rsid w:val="00B54485"/>
    <w:rsid w:val="00B65F80"/>
    <w:rsid w:val="00BD4233"/>
    <w:rsid w:val="00E06190"/>
    <w:rsid w:val="00E17B9F"/>
    <w:rsid w:val="00E5723D"/>
    <w:rsid w:val="00E573F0"/>
    <w:rsid w:val="00F14347"/>
    <w:rsid w:val="00F21D65"/>
    <w:rsid w:val="00F5573F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33C9C"/>
  <w15:docId w15:val="{01FF5F78-8663-4F57-936C-CE4E138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C1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appdata/%7bappId%7d" TargetMode="External"/><Relationship Id="rId18" Type="http://schemas.openxmlformats.org/officeDocument/2006/relationships/hyperlink" Target="https://baas.kinvey.com/appdata/%7bappId%7d/posts/%7bpostId%7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oftuni.bg/courses/js-app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as.kinvey.com/appdata/%7bappId%7d/post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baas.kinvey.com/user/%7bappId%7d%2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aas.kinvey.com/user/%7bappId%7d/_logou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REST Services - Lab</vt:lpstr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/>
  <dc:creator>Tanya Staneva</dc:creator>
  <cp:keywords>JavaScript, JS, ES6, ES2017, Sofware University, SoftUni, programming, coding, software development, education, training, course</cp:keywords>
  <dc:description>JavaScript Applications Course @ SoftUni - https://softuni.bg/courses/javascript-applications</dc:description>
  <cp:lastModifiedBy>Hristomir Asenov</cp:lastModifiedBy>
  <cp:revision>6</cp:revision>
  <dcterms:created xsi:type="dcterms:W3CDTF">2019-06-12T12:50:00Z</dcterms:created>
  <dcterms:modified xsi:type="dcterms:W3CDTF">2019-07-11T17:12:00Z</dcterms:modified>
</cp:coreProperties>
</file>