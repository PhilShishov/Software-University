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DA08F" w14:textId="7C24068F" w:rsidR="00950FF8" w:rsidRPr="00B4460A" w:rsidRDefault="00950FF8" w:rsidP="00635739">
      <w:pPr>
        <w:pStyle w:val="Heading1"/>
        <w:jc w:val="center"/>
        <w:rPr>
          <w:noProof/>
        </w:rPr>
      </w:pPr>
      <w:r w:rsidRPr="00B4460A">
        <w:rPr>
          <w:noProof/>
        </w:rPr>
        <w:t xml:space="preserve">Exercise: </w:t>
      </w:r>
      <w:r w:rsidR="00635739">
        <w:rPr>
          <w:noProof/>
        </w:rPr>
        <w:t>REST Services and AJAX</w:t>
      </w:r>
    </w:p>
    <w:p w14:paraId="15A54F11" w14:textId="1C707CFD" w:rsidR="00950FF8" w:rsidRPr="00AD4D27" w:rsidRDefault="00950FF8" w:rsidP="00950FF8">
      <w:pPr>
        <w:rPr>
          <w:noProof/>
          <w:sz w:val="24"/>
          <w:szCs w:val="24"/>
        </w:rPr>
      </w:pPr>
      <w:r w:rsidRPr="00AD4D27">
        <w:rPr>
          <w:noProof/>
          <w:sz w:val="24"/>
          <w:szCs w:val="24"/>
        </w:rPr>
        <w:t xml:space="preserve">Problems for exercises and homework for the </w:t>
      </w:r>
      <w:hyperlink r:id="rId7" w:history="1">
        <w:r w:rsidR="00635739">
          <w:rPr>
            <w:rStyle w:val="Hyperlink"/>
            <w:noProof/>
            <w:sz w:val="24"/>
            <w:szCs w:val="24"/>
          </w:rPr>
          <w:t>"</w:t>
        </w:r>
        <w:r w:rsidRPr="00AD4D27">
          <w:rPr>
            <w:rStyle w:val="Hyperlink"/>
            <w:noProof/>
            <w:sz w:val="24"/>
            <w:szCs w:val="24"/>
          </w:rPr>
          <w:t>JavaScript Applications</w:t>
        </w:r>
        <w:r w:rsidR="00635739">
          <w:rPr>
            <w:rStyle w:val="Hyperlink"/>
            <w:noProof/>
            <w:sz w:val="24"/>
            <w:szCs w:val="24"/>
          </w:rPr>
          <w:t>"</w:t>
        </w:r>
        <w:r w:rsidRPr="00AD4D27">
          <w:rPr>
            <w:rStyle w:val="Hyperlink"/>
            <w:noProof/>
            <w:sz w:val="24"/>
            <w:szCs w:val="24"/>
          </w:rPr>
          <w:t xml:space="preserve"> course @ SoftUni</w:t>
        </w:r>
      </w:hyperlink>
      <w:r w:rsidRPr="00AD4D27">
        <w:rPr>
          <w:noProof/>
          <w:sz w:val="24"/>
          <w:szCs w:val="24"/>
        </w:rPr>
        <w:t xml:space="preserve">. Submit your solutions in the SoftUni </w:t>
      </w:r>
      <w:r w:rsidR="00635739">
        <w:rPr>
          <w:noProof/>
          <w:sz w:val="24"/>
          <w:szCs w:val="24"/>
        </w:rPr>
        <w:t xml:space="preserve">Page - </w:t>
      </w:r>
      <w:hyperlink r:id="rId8" w:anchor="lesson-11778" w:history="1">
        <w:r w:rsidR="00635739">
          <w:rPr>
            <w:rStyle w:val="Hyperlink"/>
          </w:rPr>
          <w:t>https://softuni.bg/trainings/2347/js-apps-july-2019#lesson-11778</w:t>
        </w:r>
      </w:hyperlink>
    </w:p>
    <w:p w14:paraId="01D6ECBC" w14:textId="77777777" w:rsidR="00950FF8" w:rsidRPr="00B4460A" w:rsidRDefault="00950FF8" w:rsidP="00950FF8">
      <w:pPr>
        <w:pStyle w:val="Heading2"/>
        <w:ind w:left="357" w:hanging="357"/>
        <w:rPr>
          <w:noProof/>
        </w:rPr>
      </w:pPr>
      <w:r w:rsidRPr="00B4460A">
        <w:rPr>
          <w:noProof/>
        </w:rPr>
        <w:t>Bus Stop</w:t>
      </w:r>
    </w:p>
    <w:p w14:paraId="2D44AC8F" w14:textId="749FF1D4" w:rsidR="00950FF8" w:rsidRPr="00635739" w:rsidRDefault="00950FF8" w:rsidP="00950FF8">
      <w:pPr>
        <w:rPr>
          <w:noProof/>
          <w:sz w:val="24"/>
          <w:szCs w:val="24"/>
        </w:rPr>
      </w:pPr>
      <w:r w:rsidRPr="00AD4D27">
        <w:rPr>
          <w:noProof/>
          <w:sz w:val="24"/>
          <w:szCs w:val="24"/>
        </w:rPr>
        <w:t xml:space="preserve">Write a JS program that displays arrival times for all buses by a given bus stop ID when a button is clicked. </w:t>
      </w:r>
      <w:r w:rsidR="00635739" w:rsidRPr="00635739">
        <w:rPr>
          <w:noProof/>
          <w:sz w:val="24"/>
          <w:szCs w:val="24"/>
          <w:u w:val="single"/>
        </w:rPr>
        <w:t>Use the skeleton from the provided resources.</w:t>
      </w:r>
    </w:p>
    <w:p w14:paraId="07ABF943" w14:textId="77777777" w:rsidR="00950FF8" w:rsidRPr="00AD4D27" w:rsidRDefault="00950FF8" w:rsidP="00950FF8">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filled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highlighted part with the correct value) and parse the response. You will receive a JSON object in the format:</w:t>
      </w:r>
    </w:p>
    <w:p w14:paraId="6B8622A1" w14:textId="77777777" w:rsidR="00950FF8" w:rsidRPr="00AD4D27" w:rsidRDefault="00950FF8" w:rsidP="00950FF8">
      <w:pPr>
        <w:pStyle w:val="Code"/>
        <w:rPr>
          <w:sz w:val="24"/>
          <w:szCs w:val="24"/>
        </w:rPr>
      </w:pPr>
      <w:r w:rsidRPr="00AD4D27">
        <w:rPr>
          <w:sz w:val="24"/>
          <w:szCs w:val="24"/>
        </w:rPr>
        <w:t>stopId: {</w:t>
      </w:r>
    </w:p>
    <w:p w14:paraId="13EB6989" w14:textId="77777777" w:rsidR="00950FF8" w:rsidRPr="00AD4D27" w:rsidRDefault="00950FF8" w:rsidP="00950FF8">
      <w:pPr>
        <w:pStyle w:val="Code"/>
        <w:rPr>
          <w:sz w:val="24"/>
          <w:szCs w:val="24"/>
        </w:rPr>
      </w:pPr>
      <w:r w:rsidRPr="00AD4D27">
        <w:rPr>
          <w:sz w:val="24"/>
          <w:szCs w:val="24"/>
        </w:rPr>
        <w:t xml:space="preserve">  name: stopName,</w:t>
      </w:r>
    </w:p>
    <w:p w14:paraId="493C67BD" w14:textId="77777777" w:rsidR="00950FF8" w:rsidRPr="00AD4D27" w:rsidRDefault="00950FF8" w:rsidP="00950FF8">
      <w:pPr>
        <w:pStyle w:val="Code"/>
        <w:rPr>
          <w:sz w:val="24"/>
          <w:szCs w:val="24"/>
        </w:rPr>
      </w:pPr>
      <w:r w:rsidRPr="00AD4D27">
        <w:rPr>
          <w:sz w:val="24"/>
          <w:szCs w:val="24"/>
        </w:rPr>
        <w:t xml:space="preserve">  buses: { busId: time, … }</w:t>
      </w:r>
    </w:p>
    <w:p w14:paraId="2D6495A1" w14:textId="77777777" w:rsidR="00950FF8" w:rsidRPr="00AD4D27" w:rsidRDefault="00950FF8" w:rsidP="00950FF8">
      <w:pPr>
        <w:pStyle w:val="Code"/>
        <w:rPr>
          <w:sz w:val="24"/>
          <w:szCs w:val="24"/>
        </w:rPr>
      </w:pPr>
      <w:r w:rsidRPr="00AD4D27">
        <w:rPr>
          <w:sz w:val="24"/>
          <w:szCs w:val="24"/>
        </w:rPr>
        <w:t>}</w:t>
      </w:r>
    </w:p>
    <w:p w14:paraId="06CCFE69" w14:textId="77777777" w:rsidR="00950FF8" w:rsidRPr="00AD4D27" w:rsidRDefault="00950FF8" w:rsidP="00950FF8">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14:paraId="0148A91D" w14:textId="77777777" w:rsidR="00950FF8" w:rsidRPr="00AD4D27" w:rsidRDefault="00950FF8" w:rsidP="00950FF8">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14:paraId="5B8C5C08" w14:textId="77777777" w:rsidR="00950FF8" w:rsidRPr="00AD4D27" w:rsidRDefault="00950FF8" w:rsidP="00950FF8">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14:paraId="29C1B94F" w14:textId="77777777" w:rsidR="009B72A1" w:rsidRDefault="00950FF8" w:rsidP="009B72A1">
      <w:pPr>
        <w:pStyle w:val="Heading3"/>
        <w:rPr>
          <w:noProof/>
        </w:rPr>
      </w:pPr>
      <w:r w:rsidRPr="00B4460A">
        <w:rPr>
          <w:noProof/>
        </w:rPr>
        <w:lastRenderedPageBreak/>
        <w:t>Examples</w:t>
      </w:r>
    </w:p>
    <w:p w14:paraId="07EEDC1A" w14:textId="77777777" w:rsidR="00950FF8" w:rsidRPr="00B4460A" w:rsidRDefault="009B72A1" w:rsidP="00635739">
      <w:pPr>
        <w:rPr>
          <w:noProof/>
        </w:rPr>
      </w:pPr>
      <w:r>
        <w:rPr>
          <w:noProof/>
        </w:rPr>
        <w:drawing>
          <wp:inline distT="0" distB="0" distL="0" distR="0" wp14:anchorId="65B86E23" wp14:editId="6F660FFA">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7FCCCD" wp14:editId="76E0AC5C">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108" cy="1891525"/>
                    </a:xfrm>
                    <a:prstGeom prst="rect">
                      <a:avLst/>
                    </a:prstGeom>
                    <a:ln w="12700">
                      <a:solidFill>
                        <a:schemeClr val="tx1"/>
                      </a:solidFill>
                    </a:ln>
                  </pic:spPr>
                </pic:pic>
              </a:graphicData>
            </a:graphic>
          </wp:inline>
        </w:drawing>
      </w:r>
    </w:p>
    <w:p w14:paraId="717E8119" w14:textId="77777777" w:rsidR="00950FF8" w:rsidRPr="00AD4D27" w:rsidRDefault="00950FF8" w:rsidP="00950FF8">
      <w:pPr>
        <w:rPr>
          <w:noProof/>
          <w:sz w:val="24"/>
          <w:szCs w:val="24"/>
        </w:rPr>
      </w:pPr>
      <w:r w:rsidRPr="00AD4D27">
        <w:rPr>
          <w:noProof/>
          <w:sz w:val="24"/>
          <w:szCs w:val="24"/>
        </w:rPr>
        <w:t>When the button is clicked, the results are displayed in the corresponding elements:</w:t>
      </w:r>
    </w:p>
    <w:p w14:paraId="1D2B8A01" w14:textId="77777777" w:rsidR="00950FF8" w:rsidRDefault="00293CBC" w:rsidP="00635739">
      <w:pPr>
        <w:rPr>
          <w:noProof/>
        </w:rPr>
      </w:pPr>
      <w:r>
        <w:rPr>
          <w:noProof/>
        </w:rPr>
        <w:drawing>
          <wp:inline distT="0" distB="0" distL="0" distR="0" wp14:anchorId="24414819" wp14:editId="7777B887">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504" cy="2061261"/>
                    </a:xfrm>
                    <a:prstGeom prst="rect">
                      <a:avLst/>
                    </a:prstGeom>
                    <a:ln w="12700">
                      <a:solidFill>
                        <a:schemeClr val="tx1"/>
                      </a:solidFill>
                    </a:ln>
                  </pic:spPr>
                </pic:pic>
              </a:graphicData>
            </a:graphic>
          </wp:inline>
        </w:drawing>
      </w:r>
    </w:p>
    <w:p w14:paraId="2A5A0DD3" w14:textId="77777777" w:rsidR="00293CBC" w:rsidRPr="00B4460A" w:rsidRDefault="00293CBC" w:rsidP="00635739">
      <w:pPr>
        <w:rPr>
          <w:noProof/>
        </w:rPr>
      </w:pPr>
      <w:r>
        <w:rPr>
          <w:noProof/>
        </w:rPr>
        <w:lastRenderedPageBreak/>
        <w:drawing>
          <wp:inline distT="0" distB="0" distL="0" distR="0" wp14:anchorId="46EEFDE4" wp14:editId="598EEE91">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114550"/>
                    </a:xfrm>
                    <a:prstGeom prst="rect">
                      <a:avLst/>
                    </a:prstGeom>
                    <a:ln w="12700">
                      <a:solidFill>
                        <a:schemeClr val="tx1"/>
                      </a:solidFill>
                    </a:ln>
                  </pic:spPr>
                </pic:pic>
              </a:graphicData>
            </a:graphic>
          </wp:inline>
        </w:drawing>
      </w:r>
    </w:p>
    <w:p w14:paraId="5BD119BD" w14:textId="77777777" w:rsidR="00950FF8" w:rsidRPr="00AD4D27" w:rsidRDefault="00950FF8" w:rsidP="00950FF8">
      <w:pPr>
        <w:rPr>
          <w:noProof/>
          <w:sz w:val="24"/>
          <w:szCs w:val="24"/>
        </w:rPr>
      </w:pPr>
      <w:r w:rsidRPr="00AD4D27">
        <w:rPr>
          <w:noProof/>
          <w:sz w:val="24"/>
          <w:szCs w:val="24"/>
        </w:rPr>
        <w:t>If an error occurs, the stop name changes to Error:</w:t>
      </w:r>
    </w:p>
    <w:p w14:paraId="346F4F77" w14:textId="24337D32" w:rsidR="00293CBC" w:rsidRPr="00B4460A" w:rsidRDefault="00293CBC" w:rsidP="00950FF8">
      <w:pPr>
        <w:rPr>
          <w:noProof/>
        </w:rPr>
      </w:pPr>
      <w:r>
        <w:rPr>
          <w:noProof/>
        </w:rPr>
        <w:drawing>
          <wp:inline distT="0" distB="0" distL="0" distR="0" wp14:anchorId="5B63093D" wp14:editId="01665DD4">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28" cy="1654527"/>
                    </a:xfrm>
                    <a:prstGeom prst="rect">
                      <a:avLst/>
                    </a:prstGeom>
                    <a:ln w="12700">
                      <a:solidFill>
                        <a:schemeClr val="tx1"/>
                      </a:solidFill>
                    </a:ln>
                  </pic:spPr>
                </pic:pic>
              </a:graphicData>
            </a:graphic>
          </wp:inline>
        </w:drawing>
      </w:r>
      <w:r>
        <w:rPr>
          <w:noProof/>
        </w:rPr>
        <w:drawing>
          <wp:inline distT="0" distB="0" distL="0" distR="0" wp14:anchorId="4F2A3A5F" wp14:editId="220E3CBC">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426" cy="1483290"/>
                    </a:xfrm>
                    <a:prstGeom prst="rect">
                      <a:avLst/>
                    </a:prstGeom>
                    <a:ln w="12700">
                      <a:solidFill>
                        <a:schemeClr val="tx1"/>
                      </a:solidFill>
                    </a:ln>
                  </pic:spPr>
                </pic:pic>
              </a:graphicData>
            </a:graphic>
          </wp:inline>
        </w:drawing>
      </w:r>
    </w:p>
    <w:p w14:paraId="2D4852C9" w14:textId="77777777" w:rsidR="00950FF8" w:rsidRPr="00B4460A" w:rsidRDefault="00950FF8" w:rsidP="00950FF8">
      <w:pPr>
        <w:pStyle w:val="Heading3"/>
        <w:rPr>
          <w:noProof/>
        </w:rPr>
      </w:pPr>
      <w:r w:rsidRPr="00B4460A">
        <w:rPr>
          <w:noProof/>
        </w:rPr>
        <w:t>Hints</w:t>
      </w:r>
    </w:p>
    <w:p w14:paraId="4A9CB898" w14:textId="77777777" w:rsidR="00950FF8" w:rsidRPr="00AD4D27" w:rsidRDefault="00950FF8" w:rsidP="00950FF8">
      <w:pPr>
        <w:rPr>
          <w:noProof/>
          <w:sz w:val="24"/>
          <w:szCs w:val="24"/>
        </w:rPr>
      </w:pPr>
      <w:r w:rsidRPr="00AD4D27">
        <w:rPr>
          <w:noProof/>
          <w:sz w:val="24"/>
          <w:szCs w:val="24"/>
        </w:rPr>
        <w:t>The webhost will respond with valid data to IDs 1287, 1308, 1327 and 2334.</w:t>
      </w:r>
    </w:p>
    <w:p w14:paraId="7962754F" w14:textId="77777777" w:rsidR="00950FF8" w:rsidRPr="00B4460A" w:rsidRDefault="00950FF8" w:rsidP="00950FF8">
      <w:pPr>
        <w:pStyle w:val="Heading2"/>
        <w:ind w:left="357" w:hanging="357"/>
        <w:rPr>
          <w:noProof/>
        </w:rPr>
      </w:pPr>
      <w:r w:rsidRPr="00B4460A">
        <w:rPr>
          <w:noProof/>
        </w:rPr>
        <w:t>Bus Schedule</w:t>
      </w:r>
    </w:p>
    <w:p w14:paraId="513B4C96" w14:textId="18546841" w:rsidR="00950FF8" w:rsidRPr="000B7047" w:rsidRDefault="00950FF8" w:rsidP="00950FF8">
      <w:pPr>
        <w:rPr>
          <w:noProof/>
          <w:sz w:val="24"/>
          <w:szCs w:val="24"/>
          <w:u w:val="single"/>
        </w:rPr>
      </w:pPr>
      <w:r w:rsidRPr="00AD4D2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00635739" w:rsidRPr="000B7047">
        <w:rPr>
          <w:noProof/>
          <w:sz w:val="24"/>
          <w:szCs w:val="24"/>
          <w:u w:val="single"/>
        </w:rPr>
        <w:t>Use the skeleton from the provided resources.</w:t>
      </w:r>
    </w:p>
    <w:p w14:paraId="6AF5FE1E" w14:textId="77777777" w:rsidR="00D942F6" w:rsidRPr="00AD4D27" w:rsidRDefault="00D942F6" w:rsidP="00950FF8">
      <w:pPr>
        <w:rPr>
          <w:noProof/>
          <w:sz w:val="24"/>
          <w:szCs w:val="24"/>
        </w:rPr>
      </w:pPr>
    </w:p>
    <w:p w14:paraId="043143C7" w14:textId="77777777" w:rsidR="00950FF8" w:rsidRPr="00AD4D27" w:rsidRDefault="00950FF8" w:rsidP="00950FF8">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14:paraId="7101E0E3" w14:textId="77777777" w:rsidR="00950FF8" w:rsidRPr="00AD4D27" w:rsidRDefault="00950FF8" w:rsidP="00950FF8">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a response, you will receive a JSON object in the following format:</w:t>
      </w:r>
    </w:p>
    <w:p w14:paraId="701D5C1F" w14:textId="77777777" w:rsidR="00950FF8" w:rsidRPr="00AD4D27" w:rsidRDefault="00950FF8" w:rsidP="00950FF8">
      <w:pPr>
        <w:pStyle w:val="Code"/>
        <w:rPr>
          <w:sz w:val="24"/>
          <w:szCs w:val="24"/>
        </w:rPr>
      </w:pPr>
      <w:r w:rsidRPr="00AD4D27">
        <w:rPr>
          <w:sz w:val="24"/>
          <w:szCs w:val="24"/>
        </w:rPr>
        <w:t>stopId {</w:t>
      </w:r>
    </w:p>
    <w:p w14:paraId="3164149D" w14:textId="77777777" w:rsidR="00950FF8" w:rsidRPr="00AD4D27" w:rsidRDefault="00950FF8" w:rsidP="00950FF8">
      <w:pPr>
        <w:pStyle w:val="Code"/>
        <w:rPr>
          <w:sz w:val="24"/>
          <w:szCs w:val="24"/>
        </w:rPr>
      </w:pPr>
      <w:r w:rsidRPr="00AD4D27">
        <w:rPr>
          <w:sz w:val="24"/>
          <w:szCs w:val="24"/>
        </w:rPr>
        <w:t xml:space="preserve">  name: stopName,</w:t>
      </w:r>
    </w:p>
    <w:p w14:paraId="67778E8B" w14:textId="77777777" w:rsidR="00950FF8" w:rsidRPr="00AD4D27" w:rsidRDefault="00950FF8" w:rsidP="00950FF8">
      <w:pPr>
        <w:pStyle w:val="Code"/>
        <w:rPr>
          <w:sz w:val="24"/>
          <w:szCs w:val="24"/>
        </w:rPr>
      </w:pPr>
      <w:r w:rsidRPr="00AD4D27">
        <w:rPr>
          <w:sz w:val="24"/>
          <w:szCs w:val="24"/>
        </w:rPr>
        <w:t xml:space="preserve">  next: nextStopId</w:t>
      </w:r>
    </w:p>
    <w:p w14:paraId="70A45D95" w14:textId="77777777" w:rsidR="00950FF8" w:rsidRPr="00AD4D27" w:rsidRDefault="00950FF8" w:rsidP="00950FF8">
      <w:pPr>
        <w:pStyle w:val="Code"/>
        <w:rPr>
          <w:sz w:val="24"/>
          <w:szCs w:val="24"/>
        </w:rPr>
      </w:pPr>
      <w:r w:rsidRPr="00AD4D27">
        <w:rPr>
          <w:sz w:val="24"/>
          <w:szCs w:val="24"/>
        </w:rPr>
        <w:t>}</w:t>
      </w:r>
    </w:p>
    <w:p w14:paraId="6CA71D54" w14:textId="77777777" w:rsidR="00950FF8" w:rsidRPr="00B4460A" w:rsidRDefault="00950FF8" w:rsidP="00950FF8">
      <w:pPr>
        <w:rPr>
          <w:noProof/>
        </w:rPr>
      </w:pPr>
      <w:r w:rsidRPr="00B4460A">
        <w:rPr>
          <w:noProof/>
        </w:rPr>
        <w:t>Update the info box with</w:t>
      </w:r>
      <w:r>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14:paraId="621D17A0" w14:textId="77777777" w:rsidR="00950FF8" w:rsidRPr="00B4460A" w:rsidRDefault="00950FF8" w:rsidP="00950FF8">
      <w:pPr>
        <w:pStyle w:val="Code"/>
      </w:pPr>
      <w:r w:rsidRPr="00B4460A">
        <w:t xml:space="preserve">Next stop </w:t>
      </w:r>
      <w:r w:rsidRPr="00B4460A">
        <w:rPr>
          <w:highlight w:val="yellow"/>
        </w:rPr>
        <w:t>{stopName}</w:t>
      </w:r>
    </w:p>
    <w:p w14:paraId="11203590" w14:textId="77777777" w:rsidR="00950FF8" w:rsidRPr="00B4460A" w:rsidRDefault="00950FF8" w:rsidP="00950FF8">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14:paraId="1BB38006" w14:textId="77777777" w:rsidR="00950FF8" w:rsidRPr="00B4460A" w:rsidRDefault="00950FF8" w:rsidP="00950FF8">
      <w:pPr>
        <w:pStyle w:val="Code"/>
      </w:pPr>
      <w:r w:rsidRPr="00B4460A">
        <w:t xml:space="preserve">Arriving at </w:t>
      </w:r>
      <w:r w:rsidRPr="00B4460A">
        <w:rPr>
          <w:highlight w:val="yellow"/>
        </w:rPr>
        <w:t>{stopName}</w:t>
      </w:r>
    </w:p>
    <w:p w14:paraId="50432E2F" w14:textId="77777777" w:rsidR="00950FF8" w:rsidRPr="00AD4D27" w:rsidRDefault="00950FF8" w:rsidP="00950FF8">
      <w:pPr>
        <w:rPr>
          <w:noProof/>
          <w:sz w:val="24"/>
          <w:szCs w:val="24"/>
        </w:rPr>
      </w:pPr>
      <w:r w:rsidRPr="00AD4D27">
        <w:rPr>
          <w:noProof/>
          <w:sz w:val="24"/>
          <w:szCs w:val="24"/>
        </w:rPr>
        <w:t>Clicking the</w:t>
      </w:r>
      <w:r>
        <w:rPr>
          <w:noProof/>
          <w:sz w:val="24"/>
          <w:szCs w:val="24"/>
        </w:rPr>
        <w:t xml:space="preserve"> buttons successfully </w:t>
      </w:r>
      <w:r w:rsidRPr="00AD4D27">
        <w:rPr>
          <w:noProof/>
          <w:sz w:val="24"/>
          <w:szCs w:val="24"/>
        </w:rPr>
        <w:t>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14:paraId="582A0FD2" w14:textId="77777777" w:rsidR="00950FF8" w:rsidRPr="00B4460A" w:rsidRDefault="00950FF8" w:rsidP="00950FF8">
      <w:pPr>
        <w:pStyle w:val="Heading3"/>
        <w:rPr>
          <w:noProof/>
        </w:rPr>
      </w:pPr>
      <w:r w:rsidRPr="00B4460A">
        <w:rPr>
          <w:noProof/>
        </w:rPr>
        <w:t>Examples</w:t>
      </w:r>
    </w:p>
    <w:p w14:paraId="60ADD370" w14:textId="77777777" w:rsidR="00950FF8" w:rsidRDefault="00950FF8" w:rsidP="00950FF8">
      <w:pPr>
        <w:rPr>
          <w:noProof/>
          <w:sz w:val="24"/>
          <w:szCs w:val="24"/>
        </w:rPr>
      </w:pPr>
      <w:r w:rsidRPr="00AD4D27">
        <w:rPr>
          <w:noProof/>
          <w:sz w:val="24"/>
          <w:szCs w:val="24"/>
        </w:rPr>
        <w:t>Initially, the info box shows “Not Connected” and the arrive button is disabled.</w:t>
      </w:r>
    </w:p>
    <w:p w14:paraId="07955BF6" w14:textId="77777777" w:rsidR="006D167B" w:rsidRPr="00AD4D27" w:rsidRDefault="006D167B" w:rsidP="006D167B">
      <w:pPr>
        <w:jc w:val="center"/>
        <w:rPr>
          <w:noProof/>
          <w:sz w:val="24"/>
          <w:szCs w:val="24"/>
        </w:rPr>
      </w:pPr>
      <w:r>
        <w:rPr>
          <w:noProof/>
        </w:rPr>
        <w:lastRenderedPageBreak/>
        <w:drawing>
          <wp:inline distT="0" distB="0" distL="0" distR="0" wp14:anchorId="173CBEA8" wp14:editId="106AFC04">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625" cy="1046731"/>
                    </a:xfrm>
                    <a:prstGeom prst="rect">
                      <a:avLst/>
                    </a:prstGeom>
                    <a:ln w="12700">
                      <a:solidFill>
                        <a:schemeClr val="tx1"/>
                      </a:solidFill>
                    </a:ln>
                  </pic:spPr>
                </pic:pic>
              </a:graphicData>
            </a:graphic>
          </wp:inline>
        </w:drawing>
      </w:r>
      <w:r>
        <w:rPr>
          <w:noProof/>
        </w:rPr>
        <w:drawing>
          <wp:inline distT="0" distB="0" distL="0" distR="0" wp14:anchorId="7352D5C7" wp14:editId="4BE0399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9072" cy="1853658"/>
                    </a:xfrm>
                    <a:prstGeom prst="rect">
                      <a:avLst/>
                    </a:prstGeom>
                    <a:ln w="12700">
                      <a:solidFill>
                        <a:schemeClr val="tx1"/>
                      </a:solidFill>
                    </a:ln>
                  </pic:spPr>
                </pic:pic>
              </a:graphicData>
            </a:graphic>
          </wp:inline>
        </w:drawing>
      </w:r>
    </w:p>
    <w:p w14:paraId="07F5B1E8" w14:textId="77777777" w:rsidR="00950FF8" w:rsidRPr="00B4460A" w:rsidRDefault="00950FF8" w:rsidP="00950FF8">
      <w:pPr>
        <w:rPr>
          <w:noProof/>
        </w:rPr>
      </w:pPr>
    </w:p>
    <w:p w14:paraId="77B6B3F8" w14:textId="77777777" w:rsidR="00950FF8" w:rsidRDefault="00950FF8" w:rsidP="006D167B">
      <w:pPr>
        <w:jc w:val="center"/>
        <w:rPr>
          <w:noProof/>
        </w:rPr>
      </w:pPr>
      <w:r w:rsidRPr="00AD4D27">
        <w:rPr>
          <w:noProof/>
          <w:sz w:val="24"/>
          <w:szCs w:val="24"/>
        </w:rPr>
        <w:t>When Depart is clicked, a request is made with the first ID. The info box is updated with the new information and the buttons are changed:</w:t>
      </w:r>
      <w:r w:rsidR="006D167B" w:rsidRPr="006D167B">
        <w:rPr>
          <w:noProof/>
        </w:rPr>
        <w:t xml:space="preserve"> </w:t>
      </w:r>
      <w:r w:rsidR="006D167B">
        <w:rPr>
          <w:noProof/>
        </w:rPr>
        <w:drawing>
          <wp:inline distT="0" distB="0" distL="0" distR="0" wp14:anchorId="740D3655" wp14:editId="39EA3FBC">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160" cy="1127760"/>
                    </a:xfrm>
                    <a:prstGeom prst="rect">
                      <a:avLst/>
                    </a:prstGeom>
                    <a:ln w="12700">
                      <a:solidFill>
                        <a:schemeClr val="tx1"/>
                      </a:solidFill>
                    </a:ln>
                  </pic:spPr>
                </pic:pic>
              </a:graphicData>
            </a:graphic>
          </wp:inline>
        </w:drawing>
      </w:r>
    </w:p>
    <w:p w14:paraId="3723351E" w14:textId="77777777" w:rsidR="006D167B" w:rsidRPr="00AD4D27" w:rsidRDefault="006D167B" w:rsidP="006D167B">
      <w:pPr>
        <w:jc w:val="center"/>
        <w:rPr>
          <w:noProof/>
          <w:sz w:val="24"/>
          <w:szCs w:val="24"/>
        </w:rPr>
      </w:pPr>
      <w:r>
        <w:rPr>
          <w:noProof/>
        </w:rPr>
        <w:drawing>
          <wp:inline distT="0" distB="0" distL="0" distR="0" wp14:anchorId="6A9BD5A7" wp14:editId="77605702">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925320"/>
                    </a:xfrm>
                    <a:prstGeom prst="rect">
                      <a:avLst/>
                    </a:prstGeom>
                    <a:ln w="12700">
                      <a:solidFill>
                        <a:schemeClr val="tx1"/>
                      </a:solidFill>
                    </a:ln>
                  </pic:spPr>
                </pic:pic>
              </a:graphicData>
            </a:graphic>
          </wp:inline>
        </w:drawing>
      </w:r>
    </w:p>
    <w:p w14:paraId="5CB99BD6" w14:textId="77777777" w:rsidR="00950FF8" w:rsidRPr="00B4460A" w:rsidRDefault="00950FF8" w:rsidP="00950FF8">
      <w:pPr>
        <w:rPr>
          <w:noProof/>
        </w:rPr>
      </w:pPr>
    </w:p>
    <w:p w14:paraId="579C35B6" w14:textId="77777777" w:rsidR="00950FF8" w:rsidRDefault="00950FF8" w:rsidP="00950FF8">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14:paraId="1EC56036" w14:textId="77777777" w:rsidR="006D167B" w:rsidRPr="00AD4D27" w:rsidRDefault="006D167B" w:rsidP="006D167B">
      <w:pPr>
        <w:jc w:val="center"/>
        <w:rPr>
          <w:noProof/>
          <w:sz w:val="24"/>
          <w:szCs w:val="24"/>
        </w:rPr>
      </w:pPr>
      <w:r>
        <w:rPr>
          <w:noProof/>
        </w:rPr>
        <w:lastRenderedPageBreak/>
        <w:drawing>
          <wp:inline distT="0" distB="0" distL="0" distR="0" wp14:anchorId="45F6E4C8" wp14:editId="2BB3ACA4">
            <wp:extent cx="4267200" cy="114748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448" cy="1157230"/>
                    </a:xfrm>
                    <a:prstGeom prst="rect">
                      <a:avLst/>
                    </a:prstGeom>
                    <a:ln w="12700">
                      <a:solidFill>
                        <a:schemeClr val="tx1"/>
                      </a:solidFill>
                    </a:ln>
                  </pic:spPr>
                </pic:pic>
              </a:graphicData>
            </a:graphic>
          </wp:inline>
        </w:drawing>
      </w:r>
    </w:p>
    <w:p w14:paraId="1508A9F9" w14:textId="77777777" w:rsidR="00950FF8" w:rsidRPr="00875B2D" w:rsidRDefault="006D167B" w:rsidP="00E2785C">
      <w:pPr>
        <w:jc w:val="center"/>
        <w:rPr>
          <w:noProof/>
          <w:lang w:val="bg-BG"/>
        </w:rPr>
      </w:pPr>
      <w:r>
        <w:rPr>
          <w:noProof/>
        </w:rPr>
        <w:drawing>
          <wp:inline distT="0" distB="0" distL="0" distR="0" wp14:anchorId="26F2DD35" wp14:editId="4E1CF49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81BE5B6" w14:textId="77777777" w:rsidR="00950FF8" w:rsidRPr="00B4460A" w:rsidRDefault="00950FF8" w:rsidP="00950FF8">
      <w:pPr>
        <w:pStyle w:val="Heading2"/>
        <w:ind w:left="357" w:hanging="357"/>
        <w:rPr>
          <w:noProof/>
        </w:rPr>
      </w:pPr>
      <w:r w:rsidRPr="00B4460A">
        <w:rPr>
          <w:noProof/>
        </w:rPr>
        <w:t>Phonebook</w:t>
      </w:r>
    </w:p>
    <w:p w14:paraId="31483490" w14:textId="77777777" w:rsidR="00950FF8" w:rsidRPr="0022029D" w:rsidRDefault="00950FF8" w:rsidP="00950FF8">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14:paraId="1C1C28D4" w14:textId="77777777" w:rsidR="00285F0F" w:rsidRPr="000B7047" w:rsidRDefault="00285F0F" w:rsidP="00285F0F">
      <w:pPr>
        <w:rPr>
          <w:noProof/>
          <w:sz w:val="24"/>
          <w:szCs w:val="24"/>
          <w:u w:val="single"/>
        </w:rPr>
      </w:pPr>
      <w:r w:rsidRPr="000B7047">
        <w:rPr>
          <w:noProof/>
          <w:sz w:val="24"/>
          <w:szCs w:val="24"/>
          <w:u w:val="single"/>
        </w:rPr>
        <w:t>Use the skeleton from the provided resources.</w:t>
      </w:r>
    </w:p>
    <w:p w14:paraId="65131179" w14:textId="77777777" w:rsidR="00950FF8" w:rsidRPr="0022029D" w:rsidRDefault="00950FF8" w:rsidP="00950FF8">
      <w:pPr>
        <w:rPr>
          <w:rFonts w:cstheme="minorHAnsi"/>
          <w:b/>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all phonebook entries. Each  received entry 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r w:rsidRPr="0022029D">
        <w:rPr>
          <w:rStyle w:val="CodeChar"/>
          <w:rFonts w:asciiTheme="minorHAnsi" w:hAnsiTheme="minorHAnsi" w:cstheme="minorHAnsi"/>
          <w:sz w:val="24"/>
          <w:szCs w:val="24"/>
        </w:rPr>
        <w:t>ul</w:t>
      </w:r>
      <w:r w:rsidRPr="0022029D">
        <w:rPr>
          <w:rFonts w:cstheme="minorHAnsi"/>
          <w:noProof/>
          <w:sz w:val="24"/>
          <w:szCs w:val="24"/>
        </w:rPr>
        <w:t xml:space="preserve"> with </w:t>
      </w:r>
      <w:r w:rsidRPr="0022029D">
        <w:rPr>
          <w:rStyle w:val="CodeChar"/>
          <w:rFonts w:asciiTheme="minorHAnsi" w:hAnsiTheme="minorHAnsi" w:cstheme="minorHAnsi"/>
          <w:sz w:val="24"/>
          <w:szCs w:val="24"/>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14:paraId="279228DF" w14:textId="77777777" w:rsidR="00950FF8" w:rsidRPr="0022029D" w:rsidRDefault="00950FF8" w:rsidP="00950FF8">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14:paraId="2D36CBA7" w14:textId="77777777" w:rsidR="00950FF8" w:rsidRPr="0022029D" w:rsidRDefault="00950FF8" w:rsidP="00950FF8">
      <w:pPr>
        <w:rPr>
          <w:rStyle w:val="CodeChar"/>
          <w:rFonts w:asciiTheme="minorHAnsi" w:hAnsiTheme="minorHAnsi" w:cstheme="minorHAnsi"/>
          <w:sz w:val="24"/>
          <w:szCs w:val="24"/>
        </w:rPr>
      </w:pPr>
      <w:r w:rsidRPr="0022029D">
        <w:rPr>
          <w:rFonts w:cstheme="minorHAnsi"/>
          <w:noProof/>
          <w:sz w:val="24"/>
          <w:szCs w:val="24"/>
        </w:rPr>
        <w:t xml:space="preserve">The data sent on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a valid JSON object, containing properties </w:t>
      </w:r>
      <w:r w:rsidRPr="0022029D">
        <w:rPr>
          <w:rStyle w:val="CodeChar"/>
          <w:rFonts w:asciiTheme="minorHAnsi" w:hAnsiTheme="minorHAnsi" w:cstheme="minorHAnsi"/>
          <w:sz w:val="24"/>
          <w:szCs w:val="24"/>
        </w:rPr>
        <w:t>person</w:t>
      </w:r>
      <w:r w:rsidRPr="0022029D">
        <w:rPr>
          <w:rFonts w:cstheme="minorHAnsi"/>
          <w:noProof/>
          <w:sz w:val="24"/>
          <w:szCs w:val="24"/>
        </w:rPr>
        <w:t xml:space="preserve"> and </w:t>
      </w:r>
      <w:r w:rsidRPr="0022029D">
        <w:rPr>
          <w:rStyle w:val="CodeChar"/>
          <w:rFonts w:asciiTheme="minorHAnsi" w:hAnsiTheme="minorHAnsi" w:cstheme="minorHAnsi"/>
          <w:sz w:val="24"/>
          <w:szCs w:val="24"/>
        </w:rPr>
        <w:t>phone.</w:t>
      </w:r>
      <w:r w:rsidRPr="0022029D">
        <w:rPr>
          <w:rFonts w:cstheme="minorHAnsi"/>
          <w:noProof/>
          <w:sz w:val="24"/>
          <w:szCs w:val="24"/>
        </w:rPr>
        <w:t xml:space="preserve"> Example format: </w:t>
      </w:r>
      <w:r w:rsidRPr="0022029D">
        <w:rPr>
          <w:rFonts w:cstheme="minorHAnsi"/>
          <w:noProof/>
          <w:sz w:val="24"/>
          <w:szCs w:val="24"/>
        </w:rPr>
        <w:br/>
      </w:r>
      <w:r w:rsidRPr="0022029D">
        <w:rPr>
          <w:rStyle w:val="CodeChar"/>
          <w:rFonts w:asciiTheme="minorHAnsi" w:hAnsiTheme="minorHAnsi" w:cstheme="minorHAnsi"/>
          <w:sz w:val="24"/>
          <w:szCs w:val="24"/>
        </w:rPr>
        <w:t>{</w:t>
      </w:r>
    </w:p>
    <w:p w14:paraId="2A2F9AF0" w14:textId="77777777" w:rsidR="00950FF8" w:rsidRPr="0022029D" w:rsidRDefault="00950FF8" w:rsidP="00950FF8">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lastRenderedPageBreak/>
        <w:t>"person": "&lt;person&gt;",</w:t>
      </w:r>
    </w:p>
    <w:p w14:paraId="7F57B7C9" w14:textId="77777777" w:rsidR="00950FF8" w:rsidRPr="0022029D" w:rsidRDefault="00950FF8" w:rsidP="00950FF8">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14:paraId="6332889D" w14:textId="77777777" w:rsidR="00950FF8" w:rsidRPr="0022029D" w:rsidRDefault="00950FF8" w:rsidP="00950FF8">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14:paraId="24AFCCC6" w14:textId="77777777" w:rsidR="00950FF8" w:rsidRPr="0022029D" w:rsidRDefault="00950FF8" w:rsidP="0095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14:paraId="074F8453" w14:textId="77777777" w:rsidR="00950FF8" w:rsidRPr="0022029D" w:rsidRDefault="00950FF8" w:rsidP="00950FF8">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14:paraId="10942711" w14:textId="6D3CF1AC" w:rsidR="00950FF8" w:rsidRPr="0022029D" w:rsidRDefault="00950FF8" w:rsidP="00950FF8">
      <w:pPr>
        <w:rPr>
          <w:rFonts w:cstheme="minorHAnsi"/>
          <w:noProof/>
          <w:sz w:val="24"/>
          <w:szCs w:val="24"/>
        </w:rPr>
      </w:pPr>
      <w:r w:rsidRPr="0022029D">
        <w:rPr>
          <w:rStyle w:val="Strong"/>
          <w:rFonts w:cstheme="minorHAnsi"/>
          <w:sz w:val="24"/>
          <w:szCs w:val="24"/>
        </w:rPr>
        <w:t>You may create your own app</w:t>
      </w:r>
      <w:r w:rsidRPr="0022029D">
        <w:rPr>
          <w:rFonts w:cstheme="minorHAnsi"/>
          <w:noProof/>
          <w:sz w:val="24"/>
          <w:szCs w:val="24"/>
        </w:rPr>
        <w:t xml:space="preserve"> in Firebase</w:t>
      </w:r>
      <w:r w:rsidR="00285F0F">
        <w:rPr>
          <w:rFonts w:cstheme="minorHAnsi"/>
          <w:noProof/>
          <w:sz w:val="24"/>
          <w:szCs w:val="24"/>
        </w:rPr>
        <w:t>.</w:t>
      </w:r>
    </w:p>
    <w:p w14:paraId="1EAB7285" w14:textId="77777777" w:rsidR="00950FF8" w:rsidRPr="00B4460A" w:rsidRDefault="00950FF8" w:rsidP="00950FF8">
      <w:pPr>
        <w:pStyle w:val="Heading3"/>
        <w:rPr>
          <w:noProof/>
        </w:rPr>
      </w:pPr>
      <w:r w:rsidRPr="00B4460A">
        <w:rPr>
          <w:noProof/>
        </w:rPr>
        <w:t>Screenshots:</w:t>
      </w:r>
    </w:p>
    <w:p w14:paraId="1FD76308" w14:textId="0F4F8F37" w:rsidR="00950FF8" w:rsidRDefault="008420DB" w:rsidP="00950FF8">
      <w:pPr>
        <w:rPr>
          <w:noProof/>
        </w:rPr>
      </w:pPr>
      <w:r>
        <w:rPr>
          <w:noProof/>
        </w:rPr>
        <w:drawing>
          <wp:inline distT="0" distB="0" distL="0" distR="0" wp14:anchorId="61949080" wp14:editId="1B7866BA">
            <wp:extent cx="2469272" cy="4216400"/>
            <wp:effectExtent l="19050" t="19050" r="266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4247" cy="4241971"/>
                    </a:xfrm>
                    <a:prstGeom prst="rect">
                      <a:avLst/>
                    </a:prstGeom>
                    <a:ln w="12700">
                      <a:solidFill>
                        <a:schemeClr val="tx1"/>
                      </a:solidFill>
                    </a:ln>
                  </pic:spPr>
                </pic:pic>
              </a:graphicData>
            </a:graphic>
          </wp:inline>
        </w:drawing>
      </w:r>
      <w:r w:rsidR="001610E0">
        <w:rPr>
          <w:noProof/>
        </w:rPr>
        <w:drawing>
          <wp:inline distT="0" distB="0" distL="0" distR="0" wp14:anchorId="7509BA72" wp14:editId="11428F31">
            <wp:extent cx="2202180" cy="4204640"/>
            <wp:effectExtent l="19050" t="19050" r="2667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6424" cy="4231837"/>
                    </a:xfrm>
                    <a:prstGeom prst="rect">
                      <a:avLst/>
                    </a:prstGeom>
                    <a:ln w="12700">
                      <a:solidFill>
                        <a:schemeClr val="tx1"/>
                      </a:solidFill>
                    </a:ln>
                  </pic:spPr>
                </pic:pic>
              </a:graphicData>
            </a:graphic>
          </wp:inline>
        </w:drawing>
      </w:r>
    </w:p>
    <w:p w14:paraId="7A35DC49" w14:textId="7F50DC45" w:rsidR="00C75E2D" w:rsidRDefault="00C75E2D" w:rsidP="00950FF8">
      <w:pPr>
        <w:rPr>
          <w:noProof/>
        </w:rPr>
      </w:pPr>
    </w:p>
    <w:p w14:paraId="5C1F37BA" w14:textId="77777777" w:rsidR="00C75E2D" w:rsidRPr="00B4460A" w:rsidRDefault="00C75E2D" w:rsidP="00950FF8">
      <w:pPr>
        <w:rPr>
          <w:noProof/>
        </w:rPr>
      </w:pPr>
    </w:p>
    <w:p w14:paraId="43C3FCF8" w14:textId="2D2D2183" w:rsidR="000B7047" w:rsidRPr="00B4460A" w:rsidRDefault="000B7047" w:rsidP="000B7047">
      <w:pPr>
        <w:pStyle w:val="Heading2"/>
        <w:ind w:left="357" w:hanging="357"/>
        <w:rPr>
          <w:noProof/>
        </w:rPr>
      </w:pPr>
      <w:r w:rsidRPr="00B4460A">
        <w:rPr>
          <w:noProof/>
        </w:rPr>
        <w:lastRenderedPageBreak/>
        <w:t>Messenger</w:t>
      </w:r>
    </w:p>
    <w:p w14:paraId="097B1A3D" w14:textId="5E1807C3" w:rsidR="00C75E2D" w:rsidRDefault="000B7047" w:rsidP="000B7047">
      <w:pPr>
        <w:rPr>
          <w:b/>
          <w:bCs/>
          <w:noProof/>
          <w:sz w:val="24"/>
          <w:szCs w:val="24"/>
          <w:u w:val="single"/>
        </w:rPr>
      </w:pPr>
      <w:r w:rsidRPr="00AD4D27">
        <w:rPr>
          <w:noProof/>
          <w:sz w:val="24"/>
          <w:szCs w:val="24"/>
        </w:rPr>
        <w:t>Write a JS program that records and displays messages. The user can post a message, supplying a name and content and retrieve all currently recorded messages.</w:t>
      </w:r>
      <w:r w:rsidR="0029244D">
        <w:rPr>
          <w:noProof/>
          <w:sz w:val="24"/>
          <w:szCs w:val="24"/>
        </w:rPr>
        <w:br/>
      </w:r>
      <w:r w:rsidRPr="000B7047">
        <w:rPr>
          <w:noProof/>
          <w:sz w:val="24"/>
          <w:szCs w:val="24"/>
          <w:u w:val="single"/>
        </w:rPr>
        <w:t>Use the skeleton from the provided resources</w:t>
      </w:r>
    </w:p>
    <w:p w14:paraId="50CC88AA" w14:textId="611E29F1" w:rsidR="000B7047" w:rsidRPr="00C75E2D" w:rsidRDefault="00C75E2D" w:rsidP="000B7047">
      <w:pPr>
        <w:rPr>
          <w:rFonts w:cstheme="minorHAnsi"/>
          <w:noProof/>
          <w:sz w:val="24"/>
          <w:szCs w:val="24"/>
        </w:rPr>
      </w:pPr>
      <w:r w:rsidRPr="00C75E2D">
        <w:rPr>
          <w:b/>
          <w:bCs/>
          <w:noProof/>
          <w:sz w:val="24"/>
          <w:szCs w:val="24"/>
        </w:rPr>
        <w:t>Firebase url</w:t>
      </w:r>
      <w:r>
        <w:rPr>
          <w:noProof/>
          <w:sz w:val="24"/>
          <w:szCs w:val="24"/>
        </w:rPr>
        <w:t xml:space="preserve"> for the requests - </w:t>
      </w:r>
      <w:hyperlink r:id="rId23" w:history="1">
        <w:r w:rsidRPr="000E479F">
          <w:rPr>
            <w:rStyle w:val="Hyperlink"/>
            <w:noProof/>
            <w:sz w:val="24"/>
            <w:szCs w:val="24"/>
          </w:rPr>
          <w:t>https://rest-messanger.firebaseio.com/messanger</w:t>
        </w:r>
      </w:hyperlink>
    </w:p>
    <w:p w14:paraId="6618CB76" w14:textId="77777777" w:rsidR="00C75E2D" w:rsidRPr="0022029D" w:rsidRDefault="00C75E2D" w:rsidP="00C75E2D">
      <w:pPr>
        <w:rPr>
          <w:rFonts w:cstheme="minorHAnsi"/>
          <w:noProof/>
          <w:sz w:val="24"/>
          <w:szCs w:val="24"/>
        </w:rPr>
      </w:pPr>
      <w:r>
        <w:rPr>
          <w:rFonts w:cstheme="minorHAnsi"/>
          <w:noProof/>
          <w:sz w:val="24"/>
          <w:szCs w:val="24"/>
        </w:rPr>
        <w:t>When [</w:t>
      </w:r>
      <w:r w:rsidRPr="00C75E2D">
        <w:rPr>
          <w:rFonts w:ascii="Consolas" w:hAnsi="Consolas" w:cstheme="minorHAnsi"/>
          <w:b/>
          <w:bCs/>
          <w:noProof/>
          <w:sz w:val="24"/>
          <w:szCs w:val="24"/>
        </w:rPr>
        <w:t>Send</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is clicked you should create</w:t>
      </w:r>
      <w:r>
        <w:rPr>
          <w:rFonts w:cstheme="minorHAnsi"/>
          <w:noProof/>
          <w:sz w:val="24"/>
          <w:szCs w:val="24"/>
        </w:rPr>
        <w:t xml:space="preserve"> a </w:t>
      </w:r>
      <w:r w:rsidRPr="00C75E2D">
        <w:rPr>
          <w:rFonts w:cstheme="minorHAnsi"/>
          <w:b/>
          <w:bCs/>
          <w:noProof/>
          <w:sz w:val="24"/>
          <w:szCs w:val="24"/>
        </w:rPr>
        <w:t>new</w:t>
      </w:r>
      <w:r>
        <w:rPr>
          <w:rFonts w:cstheme="minorHAnsi"/>
          <w:noProof/>
          <w:sz w:val="24"/>
          <w:szCs w:val="24"/>
        </w:rPr>
        <w:t xml:space="preserve"> </w:t>
      </w:r>
      <w:r w:rsidRPr="00C75E2D">
        <w:rPr>
          <w:rFonts w:cstheme="minorHAnsi"/>
          <w:b/>
          <w:bCs/>
          <w:noProof/>
          <w:sz w:val="24"/>
          <w:szCs w:val="24"/>
        </w:rPr>
        <w:t>object</w:t>
      </w:r>
      <w:r>
        <w:rPr>
          <w:rFonts w:cstheme="minorHAnsi"/>
          <w:noProof/>
          <w:sz w:val="24"/>
          <w:szCs w:val="24"/>
        </w:rPr>
        <w:t xml:space="preserve"> and send a </w:t>
      </w:r>
      <w:r w:rsidRPr="00C75E2D">
        <w:rPr>
          <w:rFonts w:cstheme="minorHAnsi"/>
          <w:b/>
          <w:bCs/>
          <w:noProof/>
          <w:sz w:val="24"/>
          <w:szCs w:val="24"/>
        </w:rPr>
        <w:t>post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to the firebase url. </w:t>
      </w:r>
      <w:r w:rsidRPr="0022029D">
        <w:rPr>
          <w:rFonts w:cstheme="minorHAnsi"/>
          <w:noProof/>
          <w:sz w:val="24"/>
          <w:szCs w:val="24"/>
        </w:rPr>
        <w:t>Use the following message structure:</w:t>
      </w:r>
    </w:p>
    <w:p w14:paraId="604259D6"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C7D5D20"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14:paraId="206A9488"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14:paraId="60C2F1AD" w14:textId="6E7923A2"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8B23778" w14:textId="13FAD625" w:rsidR="000B7047" w:rsidRDefault="000B7047" w:rsidP="000B7047">
      <w:pPr>
        <w:rPr>
          <w:rFonts w:cstheme="minorHAnsi"/>
          <w:noProof/>
          <w:sz w:val="24"/>
          <w:szCs w:val="24"/>
        </w:rPr>
      </w:pPr>
      <w:r w:rsidRPr="0022029D">
        <w:rPr>
          <w:rFonts w:cstheme="minorHAnsi"/>
          <w:noProof/>
          <w:sz w:val="24"/>
          <w:szCs w:val="24"/>
        </w:rPr>
        <w:t xml:space="preserve">The key associated with each message object is not important </w:t>
      </w:r>
      <w:r>
        <w:rPr>
          <w:rFonts w:cstheme="minorHAnsi"/>
          <w:noProof/>
          <w:sz w:val="24"/>
          <w:szCs w:val="24"/>
        </w:rPr>
        <w:t>-</w:t>
      </w:r>
      <w:r w:rsidRPr="0022029D">
        <w:rPr>
          <w:rFonts w:cstheme="minorHAnsi"/>
          <w:noProof/>
          <w:sz w:val="24"/>
          <w:szCs w:val="24"/>
        </w:rPr>
        <w:t xml:space="preserve">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w:t>
      </w:r>
      <w:r w:rsidR="00C75E2D">
        <w:rPr>
          <w:rFonts w:cstheme="minorHAnsi"/>
          <w:noProof/>
          <w:sz w:val="24"/>
          <w:szCs w:val="24"/>
        </w:rPr>
        <w:t>.</w:t>
      </w:r>
    </w:p>
    <w:p w14:paraId="18F6175F" w14:textId="28F0FADA" w:rsidR="00C75E2D" w:rsidRDefault="00C75E2D" w:rsidP="000B7047">
      <w:pPr>
        <w:rPr>
          <w:rFonts w:cstheme="minorHAnsi"/>
          <w:noProof/>
          <w:sz w:val="24"/>
          <w:szCs w:val="24"/>
        </w:rPr>
      </w:pPr>
      <w:r>
        <w:rPr>
          <w:noProof/>
        </w:rPr>
        <w:drawing>
          <wp:inline distT="0" distB="0" distL="0" distR="0" wp14:anchorId="3FD44F3E" wp14:editId="64B77219">
            <wp:extent cx="5972810" cy="647065"/>
            <wp:effectExtent l="19050" t="19050" r="2794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6820E94" w14:textId="0139E9EA" w:rsidR="00C75E2D" w:rsidRPr="00C75E2D" w:rsidRDefault="00C75E2D" w:rsidP="000B7047">
      <w:pPr>
        <w:rPr>
          <w:rFonts w:cstheme="minorHAnsi"/>
          <w:noProof/>
          <w:sz w:val="24"/>
          <w:szCs w:val="24"/>
        </w:rPr>
      </w:pPr>
      <w:r>
        <w:rPr>
          <w:rFonts w:cstheme="minorHAnsi"/>
          <w:noProof/>
          <w:sz w:val="24"/>
          <w:szCs w:val="24"/>
        </w:rPr>
        <w:t>If you click over [</w:t>
      </w:r>
      <w:r w:rsidRPr="00C75E2D">
        <w:rPr>
          <w:rFonts w:ascii="Consolas" w:hAnsi="Consolas" w:cstheme="minorHAnsi"/>
          <w:b/>
          <w:bCs/>
          <w:noProof/>
          <w:sz w:val="24"/>
          <w:szCs w:val="24"/>
        </w:rPr>
        <w:t>Refresh</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you should </w:t>
      </w:r>
      <w:r w:rsidRPr="00C75E2D">
        <w:rPr>
          <w:rFonts w:cstheme="minorHAnsi"/>
          <w:b/>
          <w:bCs/>
          <w:noProof/>
          <w:sz w:val="24"/>
          <w:szCs w:val="24"/>
        </w:rPr>
        <w:t>get all</w:t>
      </w:r>
      <w:r>
        <w:rPr>
          <w:rFonts w:cstheme="minorHAnsi"/>
          <w:noProof/>
          <w:sz w:val="24"/>
          <w:szCs w:val="24"/>
        </w:rPr>
        <w:t xml:space="preserve"> messages with </w:t>
      </w:r>
      <w:r w:rsidRPr="00C75E2D">
        <w:rPr>
          <w:rFonts w:cstheme="minorHAnsi"/>
          <w:b/>
          <w:bCs/>
          <w:noProof/>
          <w:sz w:val="24"/>
          <w:szCs w:val="24"/>
        </w:rPr>
        <w:t>GET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and display them into the textarea. Use the following message format:</w:t>
      </w:r>
      <w:r>
        <w:rPr>
          <w:rFonts w:cstheme="minorHAnsi"/>
          <w:noProof/>
          <w:sz w:val="24"/>
          <w:szCs w:val="24"/>
        </w:rPr>
        <w:br/>
        <w:t>"</w:t>
      </w:r>
      <w:r w:rsidRPr="00C75E2D">
        <w:rPr>
          <w:rFonts w:ascii="Consolas" w:hAnsi="Consolas" w:cstheme="minorHAnsi"/>
          <w:b/>
          <w:bCs/>
          <w:noProof/>
          <w:sz w:val="24"/>
          <w:szCs w:val="24"/>
        </w:rPr>
        <w:t>{author}: {message}</w:t>
      </w:r>
      <w:r>
        <w:rPr>
          <w:rFonts w:cstheme="minorHAnsi"/>
          <w:noProof/>
          <w:sz w:val="24"/>
          <w:szCs w:val="24"/>
        </w:rPr>
        <w:t>"</w:t>
      </w:r>
      <w:bookmarkStart w:id="0" w:name="_GoBack"/>
      <w:bookmarkEnd w:id="0"/>
    </w:p>
    <w:p w14:paraId="1806DF59" w14:textId="77777777" w:rsidR="000B7047" w:rsidRPr="00B4460A" w:rsidRDefault="000B7047" w:rsidP="000B7047">
      <w:pPr>
        <w:pStyle w:val="Heading3"/>
        <w:rPr>
          <w:noProof/>
        </w:rPr>
      </w:pPr>
      <w:r w:rsidRPr="00B4460A">
        <w:rPr>
          <w:noProof/>
        </w:rPr>
        <w:t>Examples</w:t>
      </w:r>
    </w:p>
    <w:p w14:paraId="5AB30A42" w14:textId="27F43CD8" w:rsidR="000B7047" w:rsidRPr="00B4460A" w:rsidRDefault="0029244D" w:rsidP="000B7047">
      <w:pPr>
        <w:rPr>
          <w:noProof/>
        </w:rPr>
      </w:pPr>
      <w:r>
        <w:rPr>
          <w:noProof/>
        </w:rPr>
        <w:drawing>
          <wp:inline distT="0" distB="0" distL="0" distR="0" wp14:anchorId="5FCF0282" wp14:editId="47F73145">
            <wp:extent cx="3822700" cy="2800985"/>
            <wp:effectExtent l="19050" t="19050" r="2540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24FF003A" w14:textId="37F5FE83" w:rsidR="009801CC" w:rsidRDefault="0029244D">
      <w:pPr>
        <w:rPr>
          <w:noProof/>
        </w:rPr>
      </w:pPr>
      <w:r>
        <w:rPr>
          <w:noProof/>
        </w:rPr>
        <w:lastRenderedPageBreak/>
        <w:drawing>
          <wp:inline distT="0" distB="0" distL="0" distR="0" wp14:anchorId="68E31645" wp14:editId="40C34347">
            <wp:extent cx="3809764" cy="2432643"/>
            <wp:effectExtent l="19050" t="19050" r="1968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sectPr w:rsidR="009801CC">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6D318" w14:textId="77777777" w:rsidR="008F7CB7" w:rsidRDefault="008F7CB7" w:rsidP="004A2906">
      <w:pPr>
        <w:spacing w:before="0" w:after="0" w:line="240" w:lineRule="auto"/>
      </w:pPr>
      <w:r>
        <w:separator/>
      </w:r>
    </w:p>
  </w:endnote>
  <w:endnote w:type="continuationSeparator" w:id="0">
    <w:p w14:paraId="7C4ACAFF" w14:textId="77777777" w:rsidR="008F7CB7" w:rsidRDefault="008F7CB7"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D791D" w14:textId="77777777" w:rsidR="00875B2D" w:rsidRPr="00AC77AD" w:rsidRDefault="00875B2D" w:rsidP="00875B2D">
    <w:pPr>
      <w:pStyle w:val="Footer"/>
    </w:pPr>
    <w:r>
      <w:rPr>
        <w:noProof/>
      </w:rPr>
      <w:drawing>
        <wp:anchor distT="0" distB="0" distL="114300" distR="114300" simplePos="0" relativeHeight="251659264" behindDoc="0" locked="0" layoutInCell="1" allowOverlap="1" wp14:anchorId="154C9F4C" wp14:editId="3787F429">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75AEA2A8" wp14:editId="47A2F819">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5214B4AB" wp14:editId="7F63D8F0">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F1F7B8"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48660B4" wp14:editId="2238BA6D">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8660B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54A3B0" wp14:editId="4B188AB4">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4E7C63B" w14:textId="77777777" w:rsidR="00875B2D" w:rsidRDefault="00875B2D" w:rsidP="00875B2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54A3B0"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64E7C63B" w14:textId="77777777" w:rsidR="00875B2D" w:rsidRDefault="00875B2D" w:rsidP="00875B2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8DE74C" wp14:editId="69EF022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8DE74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AFC32C4" w14:textId="77777777" w:rsidR="00875B2D" w:rsidRDefault="00875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419B4" w14:textId="77777777" w:rsidR="008F7CB7" w:rsidRDefault="008F7CB7" w:rsidP="004A2906">
      <w:pPr>
        <w:spacing w:before="0" w:after="0" w:line="240" w:lineRule="auto"/>
      </w:pPr>
      <w:r>
        <w:separator/>
      </w:r>
    </w:p>
  </w:footnote>
  <w:footnote w:type="continuationSeparator" w:id="0">
    <w:p w14:paraId="022E4E73" w14:textId="77777777" w:rsidR="008F7CB7" w:rsidRDefault="008F7CB7"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2"/>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611"/>
    <w:rsid w:val="00073DAF"/>
    <w:rsid w:val="00084280"/>
    <w:rsid w:val="000B7047"/>
    <w:rsid w:val="001610E0"/>
    <w:rsid w:val="00285F0F"/>
    <w:rsid w:val="0029244D"/>
    <w:rsid w:val="00293CBC"/>
    <w:rsid w:val="0033680E"/>
    <w:rsid w:val="00366983"/>
    <w:rsid w:val="00376C92"/>
    <w:rsid w:val="003D6A17"/>
    <w:rsid w:val="004A2906"/>
    <w:rsid w:val="00520300"/>
    <w:rsid w:val="005D688A"/>
    <w:rsid w:val="00635739"/>
    <w:rsid w:val="006A3611"/>
    <w:rsid w:val="006D167B"/>
    <w:rsid w:val="006F79C2"/>
    <w:rsid w:val="008420DB"/>
    <w:rsid w:val="00875B2D"/>
    <w:rsid w:val="008F7CB7"/>
    <w:rsid w:val="00950FF8"/>
    <w:rsid w:val="009801CC"/>
    <w:rsid w:val="009B72A1"/>
    <w:rsid w:val="00A312E0"/>
    <w:rsid w:val="00A425C8"/>
    <w:rsid w:val="00C75E2D"/>
    <w:rsid w:val="00D942F6"/>
    <w:rsid w:val="00DF323A"/>
    <w:rsid w:val="00E17B9F"/>
    <w:rsid w:val="00E2785C"/>
    <w:rsid w:val="00E47DF4"/>
    <w:rsid w:val="00EC249F"/>
    <w:rsid w:val="00F4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972"/>
  <w15:docId w15:val="{BEBB5FFE-94C9-4F9F-9FE8-FA54B5F1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styleId="HTMLPreformatted">
    <w:name w:val="HTML Preformatted"/>
    <w:basedOn w:val="Normal"/>
    <w:link w:val="HTMLPreformattedChar"/>
    <w:uiPriority w:val="99"/>
    <w:unhideWhenUsed/>
    <w:rsid w:val="0095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F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2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701281">
      <w:bodyDiv w:val="1"/>
      <w:marLeft w:val="0"/>
      <w:marRight w:val="0"/>
      <w:marTop w:val="0"/>
      <w:marBottom w:val="0"/>
      <w:divBdr>
        <w:top w:val="none" w:sz="0" w:space="0" w:color="auto"/>
        <w:left w:val="none" w:sz="0" w:space="0" w:color="auto"/>
        <w:bottom w:val="none" w:sz="0" w:space="0" w:color="auto"/>
        <w:right w:val="none" w:sz="0" w:space="0" w:color="auto"/>
      </w:divBdr>
      <w:divsChild>
        <w:div w:id="866063360">
          <w:marLeft w:val="0"/>
          <w:marRight w:val="0"/>
          <w:marTop w:val="0"/>
          <w:marBottom w:val="0"/>
          <w:divBdr>
            <w:top w:val="none" w:sz="0" w:space="0" w:color="auto"/>
            <w:left w:val="none" w:sz="0" w:space="0" w:color="auto"/>
            <w:bottom w:val="none" w:sz="0" w:space="0" w:color="auto"/>
            <w:right w:val="none" w:sz="0" w:space="0" w:color="auto"/>
          </w:divBdr>
          <w:divsChild>
            <w:div w:id="46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7/js-apps-july-201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courses/js-applic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st-messanger.firebaseio.com/messang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 Type="http://schemas.openxmlformats.org/officeDocument/2006/relationships/image" Target="media/image19.pn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8.png"/><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159</TotalTime>
  <Pages>9</Pages>
  <Words>952</Words>
  <Characters>5431</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Hristomir Asenov</cp:lastModifiedBy>
  <cp:revision>29</cp:revision>
  <dcterms:created xsi:type="dcterms:W3CDTF">2019-02-25T10:06:00Z</dcterms:created>
  <dcterms:modified xsi:type="dcterms:W3CDTF">2019-07-09T18:21:00Z</dcterms:modified>
</cp:coreProperties>
</file>