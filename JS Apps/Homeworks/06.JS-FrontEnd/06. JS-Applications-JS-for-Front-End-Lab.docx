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3DE21" w14:textId="1C4B73FD" w:rsidR="00782FC2" w:rsidRPr="00AC7DBA" w:rsidRDefault="00782FC2" w:rsidP="00782FC2">
      <w:pPr>
        <w:pStyle w:val="Heading1"/>
        <w:jc w:val="center"/>
      </w:pPr>
      <w:r>
        <w:t>Lab:</w:t>
      </w:r>
      <w:r w:rsidR="005B4D7C">
        <w:t xml:space="preserve"> JS</w:t>
      </w:r>
      <w:r w:rsidR="00AC7DBA">
        <w:t xml:space="preserve"> fo</w:t>
      </w:r>
      <w:bookmarkStart w:id="0" w:name="_GoBack"/>
      <w:bookmarkEnd w:id="0"/>
      <w:r w:rsidR="00AC7DBA">
        <w:t>r Front-End</w:t>
      </w:r>
    </w:p>
    <w:p w14:paraId="78AD75DF" w14:textId="6D652500" w:rsidR="00782FC2" w:rsidRDefault="00782FC2" w:rsidP="00782FC2">
      <w:r>
        <w:t xml:space="preserve">Problems for exercises and homework for the </w:t>
      </w:r>
      <w:hyperlink r:id="rId7" w:history="1">
        <w:r w:rsidR="00AC7DBA">
          <w:rPr>
            <w:rStyle w:val="Hyperlink"/>
          </w:rPr>
          <w:t>"JavaScript Applications Course @ SoftUni"</w:t>
        </w:r>
      </w:hyperlink>
      <w:r>
        <w:t xml:space="preserve">. </w:t>
      </w:r>
    </w:p>
    <w:p w14:paraId="318FDCB4" w14:textId="77777777" w:rsidR="00782FC2" w:rsidRPr="006944FA" w:rsidRDefault="00782FC2" w:rsidP="00782FC2">
      <w:pPr>
        <w:pStyle w:val="Heading2"/>
        <w:numPr>
          <w:ilvl w:val="0"/>
          <w:numId w:val="7"/>
        </w:numPr>
      </w:pPr>
      <w:r>
        <w:t>Grid System</w:t>
      </w:r>
    </w:p>
    <w:p w14:paraId="7712C66B" w14:textId="77777777" w:rsidR="00782FC2" w:rsidRDefault="00782FC2" w:rsidP="00782FC2">
      <w:r>
        <w:t>Create a Web Page like the following:</w:t>
      </w:r>
    </w:p>
    <w:p w14:paraId="2652FFB1" w14:textId="77777777" w:rsidR="00782FC2" w:rsidRDefault="00782FC2" w:rsidP="00782FC2">
      <w:r w:rsidRPr="00BF3FD8">
        <w:rPr>
          <w:noProof/>
        </w:rPr>
        <w:drawing>
          <wp:inline distT="0" distB="0" distL="0" distR="0" wp14:anchorId="2200A6FE" wp14:editId="0753DDEC">
            <wp:extent cx="5460483" cy="1417501"/>
            <wp:effectExtent l="19050" t="19050" r="26035" b="11430"/>
            <wp:docPr id="3" name="Picture 3" descr="C:\Users\Antonia\Desktop\06. JavaScript-for-Front-End-Introduction-to-Bootstrap-Lab\01. Grid-System\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a\Desktop\06. JavaScript-for-Front-End-Introduction-to-Bootstrap-Lab\01. Grid-System\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81" cy="1429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7F6DA" w14:textId="77777777" w:rsidR="00782FC2" w:rsidRDefault="00782FC2" w:rsidP="00782FC2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14:paraId="6D35E2F5" w14:textId="77777777" w:rsidR="00AC42BE" w:rsidRDefault="00AC42BE" w:rsidP="00AC42BE">
      <w:pPr>
        <w:pStyle w:val="ListParagraph"/>
        <w:numPr>
          <w:ilvl w:val="0"/>
          <w:numId w:val="8"/>
        </w:numPr>
      </w:pPr>
      <w:r>
        <w:t xml:space="preserve">Look at </w:t>
      </w:r>
      <w:hyperlink r:id="rId9" w:history="1">
        <w:r w:rsidRPr="00BD04F4">
          <w:rPr>
            <w:rStyle w:val="Hyperlink"/>
          </w:rPr>
          <w:t>Bootstrap Grid System documentation</w:t>
        </w:r>
      </w:hyperlink>
    </w:p>
    <w:p w14:paraId="4750C212" w14:textId="77777777" w:rsidR="00782FC2" w:rsidRDefault="00782FC2" w:rsidP="00782FC2">
      <w:pPr>
        <w:pStyle w:val="ListParagraph"/>
        <w:numPr>
          <w:ilvl w:val="0"/>
          <w:numId w:val="8"/>
        </w:numPr>
      </w:pPr>
      <w:r>
        <w:t xml:space="preserve">Use class </w:t>
      </w:r>
      <w:r w:rsidRPr="00E87BE6">
        <w:rPr>
          <w:b/>
        </w:rPr>
        <w:t>row</w:t>
      </w:r>
      <w:r>
        <w:t xml:space="preserve"> for every line</w:t>
      </w:r>
    </w:p>
    <w:p w14:paraId="00320A21" w14:textId="77777777" w:rsidR="00782FC2" w:rsidRDefault="00782FC2" w:rsidP="00782FC2">
      <w:pPr>
        <w:pStyle w:val="ListParagraph"/>
        <w:numPr>
          <w:ilvl w:val="0"/>
          <w:numId w:val="8"/>
        </w:numPr>
      </w:pPr>
      <w:r>
        <w:t xml:space="preserve">Define containers with class </w:t>
      </w:r>
      <w:r w:rsidRPr="00B34A19">
        <w:rPr>
          <w:b/>
        </w:rPr>
        <w:t>col</w:t>
      </w:r>
      <w:r>
        <w:t xml:space="preserve"> inside every row</w:t>
      </w:r>
    </w:p>
    <w:p w14:paraId="1ABB4272" w14:textId="77777777" w:rsidR="00782FC2" w:rsidRDefault="00782FC2" w:rsidP="00782FC2">
      <w:pPr>
        <w:pStyle w:val="ListParagraph"/>
        <w:numPr>
          <w:ilvl w:val="0"/>
          <w:numId w:val="8"/>
        </w:numPr>
      </w:pPr>
      <w:r>
        <w:t>Use margin (</w:t>
      </w:r>
      <w:r w:rsidRPr="00A8708F">
        <w:rPr>
          <w:b/>
        </w:rPr>
        <w:t>m-3</w:t>
      </w:r>
      <w:r>
        <w:t>) class for the main container</w:t>
      </w:r>
    </w:p>
    <w:p w14:paraId="1CF0DA92" w14:textId="77777777" w:rsidR="00782FC2" w:rsidRDefault="00782FC2" w:rsidP="00782FC2">
      <w:pPr>
        <w:pStyle w:val="ListParagraph"/>
        <w:numPr>
          <w:ilvl w:val="0"/>
          <w:numId w:val="8"/>
        </w:numPr>
      </w:pPr>
      <w:r>
        <w:t xml:space="preserve">Use </w:t>
      </w:r>
      <w:r w:rsidRPr="00E87BE6">
        <w:rPr>
          <w:b/>
        </w:rPr>
        <w:t>bg-secondary</w:t>
      </w:r>
      <w:r>
        <w:t xml:space="preserve"> color for every column</w:t>
      </w:r>
    </w:p>
    <w:p w14:paraId="5EFDDC05" w14:textId="77777777" w:rsidR="00782FC2" w:rsidRPr="00F57C44" w:rsidRDefault="00782FC2" w:rsidP="00782FC2">
      <w:pPr>
        <w:pStyle w:val="Heading2"/>
        <w:numPr>
          <w:ilvl w:val="0"/>
          <w:numId w:val="7"/>
        </w:numPr>
      </w:pPr>
      <w:r>
        <w:t xml:space="preserve">Navigation Bar </w:t>
      </w:r>
    </w:p>
    <w:p w14:paraId="4BEE8282" w14:textId="77777777" w:rsidR="00782FC2" w:rsidRDefault="00782FC2" w:rsidP="00782FC2">
      <w:pPr>
        <w:rPr>
          <w:lang w:val="bg-BG"/>
        </w:rPr>
      </w:pPr>
      <w:r>
        <w:t>Create a Web Page like the following:</w:t>
      </w:r>
    </w:p>
    <w:p w14:paraId="18119523" w14:textId="77777777" w:rsidR="00782FC2" w:rsidRDefault="00782FC2" w:rsidP="00782FC2">
      <w:r>
        <w:rPr>
          <w:noProof/>
        </w:rPr>
        <w:drawing>
          <wp:inline distT="0" distB="0" distL="0" distR="0" wp14:anchorId="0D071FA4" wp14:editId="79FDB2B2">
            <wp:extent cx="5804808" cy="834423"/>
            <wp:effectExtent l="19050" t="19050" r="2476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852" b="7759"/>
                    <a:stretch/>
                  </pic:blipFill>
                  <pic:spPr bwMode="auto">
                    <a:xfrm>
                      <a:off x="0" y="0"/>
                      <a:ext cx="5878340" cy="844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265F" w14:textId="77777777" w:rsidR="00782FC2" w:rsidRDefault="00782FC2" w:rsidP="00782FC2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14:paraId="2933EF5E" w14:textId="77777777" w:rsidR="008E1612" w:rsidRPr="001C667A" w:rsidRDefault="008E1612" w:rsidP="008E1612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Read about navigation bars at </w:t>
      </w:r>
      <w:hyperlink r:id="rId11" w:history="1">
        <w:r w:rsidRPr="0036567F">
          <w:rPr>
            <w:rStyle w:val="Hyperlink"/>
          </w:rPr>
          <w:t>https://getbootstrap.com/docs/4.0/components/navbar/</w:t>
        </w:r>
      </w:hyperlink>
    </w:p>
    <w:p w14:paraId="4872AF82" w14:textId="77777777" w:rsidR="00782FC2" w:rsidRPr="007266C9" w:rsidRDefault="00782FC2" w:rsidP="00782FC2">
      <w:pPr>
        <w:pStyle w:val="ListParagraph"/>
        <w:numPr>
          <w:ilvl w:val="0"/>
          <w:numId w:val="9"/>
        </w:numPr>
      </w:pPr>
      <w:r>
        <w:t xml:space="preserve">Use class </w:t>
      </w:r>
      <w:r w:rsidRPr="007266C9">
        <w:rPr>
          <w:b/>
        </w:rPr>
        <w:t>navbar</w:t>
      </w:r>
    </w:p>
    <w:p w14:paraId="72C3D734" w14:textId="77777777" w:rsidR="00782FC2" w:rsidRDefault="00782FC2" w:rsidP="00782FC2">
      <w:pPr>
        <w:pStyle w:val="ListParagraph"/>
        <w:numPr>
          <w:ilvl w:val="0"/>
          <w:numId w:val="9"/>
        </w:numPr>
      </w:pPr>
      <w:r>
        <w:t>Remove default paddings for the navigation  (</w:t>
      </w:r>
      <w:r w:rsidRPr="007266C9">
        <w:rPr>
          <w:b/>
        </w:rPr>
        <w:t>p-0</w:t>
      </w:r>
      <w:r>
        <w:t>)</w:t>
      </w:r>
    </w:p>
    <w:p w14:paraId="54EF99AD" w14:textId="77DA4844" w:rsidR="005B4D7C" w:rsidRDefault="00782FC2" w:rsidP="005B4D7C">
      <w:pPr>
        <w:pStyle w:val="ListParagraph"/>
        <w:numPr>
          <w:ilvl w:val="0"/>
          <w:numId w:val="9"/>
        </w:numPr>
      </w:pPr>
      <w:r>
        <w:t>Use separate containers for navigation and welcome message</w:t>
      </w:r>
    </w:p>
    <w:p w14:paraId="0C1356BC" w14:textId="77777777" w:rsidR="005B4D7C" w:rsidRDefault="005B4D7C" w:rsidP="005B4D7C"/>
    <w:p w14:paraId="21C63DE6" w14:textId="77777777" w:rsidR="00782FC2" w:rsidRPr="00F57C44" w:rsidRDefault="00782FC2" w:rsidP="00782FC2">
      <w:pPr>
        <w:pStyle w:val="Heading2"/>
        <w:numPr>
          <w:ilvl w:val="0"/>
          <w:numId w:val="7"/>
        </w:numPr>
      </w:pPr>
      <w:r>
        <w:lastRenderedPageBreak/>
        <w:t>Table</w:t>
      </w:r>
    </w:p>
    <w:p w14:paraId="4D416E2E" w14:textId="77777777" w:rsidR="00782FC2" w:rsidRDefault="00782FC2" w:rsidP="00782FC2">
      <w:pPr>
        <w:rPr>
          <w:lang w:val="bg-BG"/>
        </w:rPr>
      </w:pPr>
      <w:r>
        <w:t xml:space="preserve">Create a Web Page </w:t>
      </w:r>
      <w:r w:rsidR="00E26FFB">
        <w:t xml:space="preserve">that have table with First Name, Last Name and Job Position </w:t>
      </w:r>
      <w:r>
        <w:t>like the following:</w:t>
      </w:r>
    </w:p>
    <w:p w14:paraId="622CBB71" w14:textId="77777777" w:rsidR="00782FC2" w:rsidRDefault="00782FC2" w:rsidP="005B4D7C">
      <w:r>
        <w:rPr>
          <w:noProof/>
        </w:rPr>
        <w:drawing>
          <wp:inline distT="0" distB="0" distL="0" distR="0" wp14:anchorId="1DB22BDB" wp14:editId="0FFE09E7">
            <wp:extent cx="5282293" cy="1810985"/>
            <wp:effectExtent l="19050" t="19050" r="1397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74" r="-584" b="5965"/>
                    <a:stretch/>
                  </pic:blipFill>
                  <pic:spPr bwMode="auto">
                    <a:xfrm>
                      <a:off x="0" y="0"/>
                      <a:ext cx="5370381" cy="184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FCAFF" w14:textId="77777777" w:rsidR="00782FC2" w:rsidRPr="00897FF1" w:rsidRDefault="00774049" w:rsidP="00782FC2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14:paraId="03BB7687" w14:textId="77777777" w:rsidR="00782FC2" w:rsidRPr="006D3686" w:rsidRDefault="00782FC2" w:rsidP="00782FC2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Read about </w:t>
      </w:r>
      <w:r w:rsidRPr="00FD1978">
        <w:rPr>
          <w:b/>
        </w:rPr>
        <w:t>tables</w:t>
      </w:r>
      <w:r>
        <w:t xml:space="preserve"> in </w:t>
      </w:r>
      <w:r w:rsidRPr="00FD1978">
        <w:rPr>
          <w:b/>
        </w:rPr>
        <w:t>Bootstrap</w:t>
      </w:r>
      <w:r>
        <w:t xml:space="preserve"> at </w:t>
      </w:r>
      <w:hyperlink r:id="rId13" w:history="1">
        <w:r w:rsidRPr="00162542">
          <w:rPr>
            <w:rStyle w:val="Hyperlink"/>
          </w:rPr>
          <w:t>https://getbootstrap.com/docs/4.0/content/tables/</w:t>
        </w:r>
      </w:hyperlink>
    </w:p>
    <w:p w14:paraId="49BEBD02" w14:textId="77777777" w:rsidR="00782FC2" w:rsidRPr="00F57C44" w:rsidRDefault="00782FC2" w:rsidP="00782FC2">
      <w:pPr>
        <w:pStyle w:val="Heading2"/>
        <w:numPr>
          <w:ilvl w:val="0"/>
          <w:numId w:val="7"/>
        </w:numPr>
      </w:pPr>
      <w:r>
        <w:t>Form</w:t>
      </w:r>
    </w:p>
    <w:p w14:paraId="3565D6C2" w14:textId="77777777" w:rsidR="00782FC2" w:rsidRDefault="00782FC2" w:rsidP="00782FC2">
      <w:r>
        <w:t>Create a Web Page like the following:</w:t>
      </w:r>
    </w:p>
    <w:p w14:paraId="1EECB2EF" w14:textId="77777777" w:rsidR="00782FC2" w:rsidRPr="00AC2020" w:rsidRDefault="00782FC2" w:rsidP="005B4D7C">
      <w:pPr>
        <w:rPr>
          <w:lang w:val="bg-BG"/>
        </w:rPr>
      </w:pPr>
      <w:r>
        <w:rPr>
          <w:noProof/>
        </w:rPr>
        <w:drawing>
          <wp:inline distT="0" distB="0" distL="0" distR="0" wp14:anchorId="2D540F4B" wp14:editId="057ECDD5">
            <wp:extent cx="2696936" cy="3871405"/>
            <wp:effectExtent l="19050" t="19050" r="2730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1850" cy="390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94839" w14:textId="77777777" w:rsidR="00782FC2" w:rsidRPr="00897FF1" w:rsidRDefault="00774049" w:rsidP="00782FC2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Hints</w:t>
      </w:r>
    </w:p>
    <w:p w14:paraId="7DE6DE7F" w14:textId="2E822804" w:rsidR="00782FC2" w:rsidRPr="005B4D7C" w:rsidRDefault="00782FC2" w:rsidP="005B4D7C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Read about </w:t>
      </w:r>
      <w:r w:rsidRPr="00FD1978">
        <w:rPr>
          <w:b/>
        </w:rPr>
        <w:t>tables</w:t>
      </w:r>
      <w:r>
        <w:t xml:space="preserve"> in </w:t>
      </w:r>
      <w:r w:rsidRPr="00FD1978">
        <w:rPr>
          <w:b/>
        </w:rPr>
        <w:t>Bootstrap</w:t>
      </w:r>
      <w:r>
        <w:t xml:space="preserve"> at </w:t>
      </w:r>
      <w:hyperlink r:id="rId15" w:history="1">
        <w:r w:rsidRPr="00162542">
          <w:rPr>
            <w:rStyle w:val="Hyperlink"/>
          </w:rPr>
          <w:t>https://getbootstrap.com/docs/4.0/content/tables/</w:t>
        </w:r>
      </w:hyperlink>
    </w:p>
    <w:p w14:paraId="1CF2B144" w14:textId="77777777" w:rsidR="00782FC2" w:rsidRDefault="00782FC2" w:rsidP="00782FC2">
      <w:r>
        <w:rPr>
          <w:noProof/>
        </w:rPr>
        <w:drawing>
          <wp:inline distT="0" distB="0" distL="0" distR="0" wp14:anchorId="5D3EE04F" wp14:editId="62E9B86A">
            <wp:extent cx="2588051" cy="3451994"/>
            <wp:effectExtent l="19050" t="19050" r="2222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18"/>
                    <a:stretch/>
                  </pic:blipFill>
                  <pic:spPr bwMode="auto">
                    <a:xfrm>
                      <a:off x="0" y="0"/>
                      <a:ext cx="2615037" cy="3487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1FC8D04" wp14:editId="0CBD669F">
            <wp:extent cx="2615293" cy="3439935"/>
            <wp:effectExtent l="19050" t="19050" r="1397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158"/>
                    <a:stretch/>
                  </pic:blipFill>
                  <pic:spPr bwMode="auto">
                    <a:xfrm>
                      <a:off x="0" y="0"/>
                      <a:ext cx="2633414" cy="3463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72C63" w14:textId="77777777" w:rsidR="00782FC2" w:rsidRPr="0057138C" w:rsidRDefault="00782FC2" w:rsidP="00782FC2">
      <w:pPr>
        <w:jc w:val="center"/>
      </w:pPr>
    </w:p>
    <w:p w14:paraId="4DBE8BA9" w14:textId="77777777" w:rsidR="00075EC5" w:rsidRPr="00782FC2" w:rsidRDefault="00075EC5" w:rsidP="00782FC2"/>
    <w:sectPr w:rsidR="00075EC5" w:rsidRPr="00782FC2">
      <w:footerReference w:type="default" r:id="rId1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BFB5F" w14:textId="77777777" w:rsidR="00D36288" w:rsidRDefault="00D36288" w:rsidP="003345E1">
      <w:pPr>
        <w:spacing w:before="0" w:after="0" w:line="240" w:lineRule="auto"/>
      </w:pPr>
      <w:r>
        <w:separator/>
      </w:r>
    </w:p>
  </w:endnote>
  <w:endnote w:type="continuationSeparator" w:id="0">
    <w:p w14:paraId="6863F5AA" w14:textId="77777777" w:rsidR="00D36288" w:rsidRDefault="00D36288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B83EE" w14:textId="77777777" w:rsidR="00B144D2" w:rsidRPr="00AC77AD" w:rsidRDefault="00B144D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4EF902" wp14:editId="27B3929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F0AEADE" wp14:editId="50E11BD7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F5F519" wp14:editId="04C8B2C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A5AFCF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801979" wp14:editId="275DF6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38E43C" w14:textId="77777777"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F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6FF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80197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4038E43C" w14:textId="77777777"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6F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6FF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D4A087" wp14:editId="2A1F3A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A6CABF" w14:textId="77777777"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D4A08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3AA6CABF" w14:textId="77777777"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B22896E" wp14:editId="46FF03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B74BCC" w14:textId="77777777"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DE38663" w14:textId="77777777"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FD8765" wp14:editId="1E40180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E621A1" wp14:editId="66A4DE9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FC8DDD" wp14:editId="3CDB41E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7C4D54" wp14:editId="35AF668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FC5EA6" wp14:editId="00C7BC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967AAD" wp14:editId="6CECF6F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CB6F4E" wp14:editId="6C79F87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3D29F3" wp14:editId="2B7EFE8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87F07" wp14:editId="752E0987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08605" wp14:editId="1A92189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2896E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7B74BCC" w14:textId="77777777"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DE38663" w14:textId="77777777"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FD8765" wp14:editId="1E40180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E621A1" wp14:editId="66A4DE9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FC8DDD" wp14:editId="3CDB41E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7C4D54" wp14:editId="35AF668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FC5EA6" wp14:editId="00C7BC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967AAD" wp14:editId="6CECF6F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CB6F4E" wp14:editId="6C79F87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3D29F3" wp14:editId="2B7EFE8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87F07" wp14:editId="752E0987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308605" wp14:editId="1A92189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3B1086C" w14:textId="77777777"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5E662" w14:textId="77777777" w:rsidR="00D36288" w:rsidRDefault="00D36288" w:rsidP="003345E1">
      <w:pPr>
        <w:spacing w:before="0" w:after="0" w:line="240" w:lineRule="auto"/>
      </w:pPr>
      <w:r>
        <w:separator/>
      </w:r>
    </w:p>
  </w:footnote>
  <w:footnote w:type="continuationSeparator" w:id="0">
    <w:p w14:paraId="78B38462" w14:textId="77777777" w:rsidR="00D36288" w:rsidRDefault="00D36288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39CC"/>
    <w:multiLevelType w:val="hybridMultilevel"/>
    <w:tmpl w:val="2304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3" w15:restartNumberingAfterBreak="0">
    <w:nsid w:val="15202802"/>
    <w:multiLevelType w:val="hybridMultilevel"/>
    <w:tmpl w:val="47169EA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525BB"/>
    <w:multiLevelType w:val="hybridMultilevel"/>
    <w:tmpl w:val="6288679A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5007513F"/>
    <w:multiLevelType w:val="hybridMultilevel"/>
    <w:tmpl w:val="6A8872A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63B97D58"/>
    <w:multiLevelType w:val="hybridMultilevel"/>
    <w:tmpl w:val="C4F4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C7C4E"/>
    <w:multiLevelType w:val="hybridMultilevel"/>
    <w:tmpl w:val="010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E4E00"/>
    <w:multiLevelType w:val="hybridMultilevel"/>
    <w:tmpl w:val="3478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14757"/>
    <w:multiLevelType w:val="hybridMultilevel"/>
    <w:tmpl w:val="395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903"/>
    <w:rsid w:val="00035E78"/>
    <w:rsid w:val="000502CF"/>
    <w:rsid w:val="00065F48"/>
    <w:rsid w:val="00075EC5"/>
    <w:rsid w:val="00093734"/>
    <w:rsid w:val="00100C99"/>
    <w:rsid w:val="00111ED3"/>
    <w:rsid w:val="00177CE0"/>
    <w:rsid w:val="00183973"/>
    <w:rsid w:val="0022127C"/>
    <w:rsid w:val="002A2373"/>
    <w:rsid w:val="0031154C"/>
    <w:rsid w:val="003345E1"/>
    <w:rsid w:val="003473F3"/>
    <w:rsid w:val="00386950"/>
    <w:rsid w:val="003A0276"/>
    <w:rsid w:val="003C120D"/>
    <w:rsid w:val="003C70C1"/>
    <w:rsid w:val="00410834"/>
    <w:rsid w:val="00472D60"/>
    <w:rsid w:val="00473C0C"/>
    <w:rsid w:val="004D3219"/>
    <w:rsid w:val="00532D71"/>
    <w:rsid w:val="005A0AA4"/>
    <w:rsid w:val="005B4D7C"/>
    <w:rsid w:val="00640334"/>
    <w:rsid w:val="0067234F"/>
    <w:rsid w:val="006945EA"/>
    <w:rsid w:val="006A1F39"/>
    <w:rsid w:val="006D6672"/>
    <w:rsid w:val="00762AA7"/>
    <w:rsid w:val="00774049"/>
    <w:rsid w:val="00782FC2"/>
    <w:rsid w:val="00786D10"/>
    <w:rsid w:val="007E52FE"/>
    <w:rsid w:val="00895152"/>
    <w:rsid w:val="008E1612"/>
    <w:rsid w:val="0097261B"/>
    <w:rsid w:val="009801CC"/>
    <w:rsid w:val="009B40FE"/>
    <w:rsid w:val="00A45D2D"/>
    <w:rsid w:val="00A47024"/>
    <w:rsid w:val="00A50367"/>
    <w:rsid w:val="00AA5A98"/>
    <w:rsid w:val="00AC42BE"/>
    <w:rsid w:val="00AC7DBA"/>
    <w:rsid w:val="00AE03FB"/>
    <w:rsid w:val="00B126A2"/>
    <w:rsid w:val="00B144D2"/>
    <w:rsid w:val="00B437D8"/>
    <w:rsid w:val="00B5106C"/>
    <w:rsid w:val="00B565E7"/>
    <w:rsid w:val="00B75FDA"/>
    <w:rsid w:val="00B8345F"/>
    <w:rsid w:val="00BB58E0"/>
    <w:rsid w:val="00C30C88"/>
    <w:rsid w:val="00C42CE8"/>
    <w:rsid w:val="00C66B7F"/>
    <w:rsid w:val="00D36288"/>
    <w:rsid w:val="00D54206"/>
    <w:rsid w:val="00D805A8"/>
    <w:rsid w:val="00D85389"/>
    <w:rsid w:val="00DE1E91"/>
    <w:rsid w:val="00DF4130"/>
    <w:rsid w:val="00DF56A7"/>
    <w:rsid w:val="00E17903"/>
    <w:rsid w:val="00E214CD"/>
    <w:rsid w:val="00E26FFB"/>
    <w:rsid w:val="00E270DC"/>
    <w:rsid w:val="00E34C19"/>
    <w:rsid w:val="00E7609D"/>
    <w:rsid w:val="00E771E3"/>
    <w:rsid w:val="00EA534B"/>
    <w:rsid w:val="00EC2A19"/>
    <w:rsid w:val="00F5391D"/>
    <w:rsid w:val="00F712E8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22B72"/>
  <w15:docId w15:val="{3F07B3F7-2A82-4F3E-BAC3-0DE65417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2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6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6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bootstrap.com/docs/4.0/content/tables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pp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components/navba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tbootstrap.com/docs/4.0/content/table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layout/grid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56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for Front-End</vt:lpstr>
      <vt:lpstr/>
    </vt:vector>
  </TitlesOfParts>
  <Manager>Alen Paunov</Manager>
  <Company>Software University (SoftUni)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for Front-End</dc:title>
  <dc:subject/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23</cp:revision>
  <dcterms:created xsi:type="dcterms:W3CDTF">2019-02-19T09:51:00Z</dcterms:created>
  <dcterms:modified xsi:type="dcterms:W3CDTF">2019-07-16T09:58:00Z</dcterms:modified>
  <cp:category>computer programming, programming</cp:category>
</cp:coreProperties>
</file>