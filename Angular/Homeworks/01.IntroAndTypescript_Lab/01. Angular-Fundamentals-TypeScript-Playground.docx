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59" w:rsidRDefault="00704DC6" w:rsidP="00B67D59">
      <w:pPr>
        <w:pStyle w:val="Heading1"/>
        <w:rPr>
          <w:noProof/>
        </w:rPr>
      </w:pPr>
      <w:r>
        <w:rPr>
          <w:noProof/>
        </w:rPr>
        <w:t>Lab</w:t>
      </w:r>
      <w:r w:rsidR="00B67D59">
        <w:rPr>
          <w:noProof/>
        </w:rPr>
        <w:t xml:space="preserve">: </w:t>
      </w:r>
      <w:r>
        <w:rPr>
          <w:noProof/>
        </w:rPr>
        <w:t>TypeScript Playground</w:t>
      </w:r>
      <w:bookmarkStart w:id="0" w:name="_GoBack"/>
      <w:bookmarkEnd w:id="0"/>
    </w:p>
    <w:p w:rsidR="00B764BA" w:rsidRDefault="00F51F3E" w:rsidP="00B764BA">
      <w:r>
        <w:t xml:space="preserve">Tasks for homework and exercise for the </w:t>
      </w:r>
      <w:hyperlink r:id="rId8" w:history="1">
        <w:r w:rsidRPr="00F51F3E">
          <w:rPr>
            <w:rStyle w:val="Hyperlink"/>
          </w:rPr>
          <w:t>Angular Fundamentals Course @SoftUni</w:t>
        </w:r>
      </w:hyperlink>
    </w:p>
    <w:p w:rsidR="00B764BA" w:rsidRDefault="00B764BA" w:rsidP="00B764BA">
      <w:pPr>
        <w:pStyle w:val="Heading3"/>
      </w:pPr>
      <w:r>
        <w:t>Run Typescript code in VS Code</w:t>
      </w:r>
    </w:p>
    <w:p w:rsidR="00B764BA" w:rsidRDefault="00B764BA" w:rsidP="00B764BA">
      <w:pPr>
        <w:rPr>
          <w:rFonts w:ascii="Consolas" w:hAnsi="Consolas"/>
          <w:b/>
        </w:rPr>
      </w:pPr>
      <w:r>
        <w:t xml:space="preserve">Install typescript with the </w:t>
      </w:r>
      <w:r w:rsidRPr="00B764BA">
        <w:rPr>
          <w:rFonts w:ascii="Consolas" w:hAnsi="Consolas"/>
          <w:b/>
        </w:rPr>
        <w:t>"npm install typescript</w:t>
      </w:r>
      <w:r w:rsidR="0046188E">
        <w:rPr>
          <w:rFonts w:ascii="Consolas" w:hAnsi="Consolas"/>
          <w:b/>
        </w:rPr>
        <w:t xml:space="preserve"> -g</w:t>
      </w:r>
      <w:r w:rsidRPr="00B764BA">
        <w:rPr>
          <w:rFonts w:ascii="Consolas" w:hAnsi="Consolas"/>
          <w:b/>
        </w:rPr>
        <w:t>"</w:t>
      </w:r>
    </w:p>
    <w:p w:rsidR="00B764BA" w:rsidRDefault="00B764BA" w:rsidP="00B764BA">
      <w:pPr>
        <w:jc w:val="center"/>
      </w:pPr>
      <w:r>
        <w:rPr>
          <w:noProof/>
          <w:lang w:val="bg-BG" w:eastAsia="bg-BG"/>
        </w:rPr>
        <w:drawing>
          <wp:inline distT="0" distB="0" distL="0" distR="0" wp14:anchorId="7E52509B" wp14:editId="7AA20067">
            <wp:extent cx="2872740" cy="2476500"/>
            <wp:effectExtent l="19050" t="19050" r="2286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72740" cy="2476500"/>
                    </a:xfrm>
                    <a:prstGeom prst="rect">
                      <a:avLst/>
                    </a:prstGeom>
                    <a:ln>
                      <a:solidFill>
                        <a:schemeClr val="tx1"/>
                      </a:solidFill>
                    </a:ln>
                  </pic:spPr>
                </pic:pic>
              </a:graphicData>
            </a:graphic>
          </wp:inline>
        </w:drawing>
      </w:r>
    </w:p>
    <w:p w:rsidR="00B764BA" w:rsidRDefault="00B764BA" w:rsidP="00B764BA">
      <w:r>
        <w:t xml:space="preserve">Create a </w:t>
      </w:r>
      <w:r w:rsidRPr="00194351">
        <w:rPr>
          <w:rFonts w:ascii="Consolas" w:hAnsi="Consolas"/>
          <w:b/>
        </w:rPr>
        <w:t>.vscode</w:t>
      </w:r>
      <w:r>
        <w:t xml:space="preserve"> folder and a </w:t>
      </w:r>
      <w:r w:rsidRPr="00194351">
        <w:rPr>
          <w:rFonts w:ascii="Consolas" w:hAnsi="Consolas"/>
          <w:b/>
        </w:rPr>
        <w:t>tsconfig.json</w:t>
      </w:r>
      <w:r>
        <w:t xml:space="preserve"> file with the following configuration:</w:t>
      </w:r>
    </w:p>
    <w:p w:rsidR="00B764BA" w:rsidRPr="00194351" w:rsidRDefault="00B764BA" w:rsidP="00B764BA">
      <w:pPr>
        <w:rPr>
          <w:rFonts w:ascii="Consolas" w:hAnsi="Consolas"/>
          <w:b/>
        </w:rPr>
      </w:pPr>
      <w:r w:rsidRPr="00194351">
        <w:rPr>
          <w:rFonts w:ascii="Consolas" w:hAnsi="Consolas"/>
          <w:b/>
        </w:rPr>
        <w:t>'{</w:t>
      </w:r>
    </w:p>
    <w:p w:rsidR="00B764BA" w:rsidRPr="00194351" w:rsidRDefault="00B764BA" w:rsidP="00B764BA">
      <w:pPr>
        <w:rPr>
          <w:rFonts w:ascii="Consolas" w:hAnsi="Consolas"/>
          <w:b/>
        </w:rPr>
      </w:pPr>
      <w:r w:rsidRPr="00194351">
        <w:rPr>
          <w:rFonts w:ascii="Consolas" w:hAnsi="Consolas"/>
          <w:b/>
        </w:rPr>
        <w:t xml:space="preserve">  "compilerOptions": {</w:t>
      </w:r>
    </w:p>
    <w:p w:rsidR="00B764BA" w:rsidRPr="00194351" w:rsidRDefault="00194351" w:rsidP="00B764BA">
      <w:pPr>
        <w:rPr>
          <w:rFonts w:ascii="Consolas" w:hAnsi="Consolas"/>
          <w:b/>
        </w:rPr>
      </w:pPr>
      <w:r>
        <w:rPr>
          <w:rFonts w:ascii="Consolas" w:hAnsi="Consolas"/>
          <w:b/>
        </w:rPr>
        <w:t xml:space="preserve">    "target": "es6</w:t>
      </w:r>
      <w:r w:rsidR="00B764BA" w:rsidRPr="00194351">
        <w:rPr>
          <w:rFonts w:ascii="Consolas" w:hAnsi="Consolas"/>
          <w:b/>
        </w:rPr>
        <w:t>",</w:t>
      </w:r>
    </w:p>
    <w:p w:rsidR="00B764BA" w:rsidRPr="00194351" w:rsidRDefault="00B764BA" w:rsidP="00B764BA">
      <w:pPr>
        <w:rPr>
          <w:rFonts w:ascii="Consolas" w:hAnsi="Consolas"/>
          <w:b/>
        </w:rPr>
      </w:pPr>
      <w:r w:rsidRPr="00194351">
        <w:rPr>
          <w:rFonts w:ascii="Consolas" w:hAnsi="Consolas"/>
          <w:b/>
        </w:rPr>
        <w:t xml:space="preserve">    "module": "commonjs",</w:t>
      </w:r>
    </w:p>
    <w:p w:rsidR="00B764BA" w:rsidRPr="00194351" w:rsidRDefault="00B764BA" w:rsidP="00B764BA">
      <w:pPr>
        <w:rPr>
          <w:rFonts w:ascii="Consolas" w:hAnsi="Consolas"/>
          <w:b/>
        </w:rPr>
      </w:pPr>
      <w:r w:rsidRPr="00194351">
        <w:rPr>
          <w:rFonts w:ascii="Consolas" w:hAnsi="Consolas"/>
          <w:b/>
        </w:rPr>
        <w:t xml:space="preserve">    "sourceMap": true</w:t>
      </w:r>
    </w:p>
    <w:p w:rsidR="00B764BA" w:rsidRPr="00194351" w:rsidRDefault="00B764BA" w:rsidP="00B764BA">
      <w:pPr>
        <w:rPr>
          <w:rFonts w:ascii="Consolas" w:hAnsi="Consolas"/>
          <w:b/>
        </w:rPr>
      </w:pPr>
      <w:r w:rsidRPr="00194351">
        <w:rPr>
          <w:rFonts w:ascii="Consolas" w:hAnsi="Consolas"/>
          <w:b/>
        </w:rPr>
        <w:t xml:space="preserve">  }</w:t>
      </w:r>
    </w:p>
    <w:p w:rsidR="00B764BA" w:rsidRDefault="00B764BA" w:rsidP="00B764BA">
      <w:pPr>
        <w:rPr>
          <w:rFonts w:ascii="Consolas" w:hAnsi="Consolas"/>
          <w:b/>
        </w:rPr>
      </w:pPr>
      <w:r w:rsidRPr="00194351">
        <w:rPr>
          <w:rFonts w:ascii="Consolas" w:hAnsi="Consolas"/>
          <w:b/>
        </w:rPr>
        <w:t>}'</w:t>
      </w:r>
    </w:p>
    <w:p w:rsidR="00194351" w:rsidRDefault="00194351" w:rsidP="00194351">
      <w:pPr>
        <w:jc w:val="center"/>
        <w:rPr>
          <w:rFonts w:ascii="Consolas" w:hAnsi="Consolas"/>
          <w:b/>
        </w:rPr>
      </w:pPr>
      <w:r>
        <w:rPr>
          <w:noProof/>
          <w:lang w:val="bg-BG" w:eastAsia="bg-BG"/>
        </w:rPr>
        <w:drawing>
          <wp:inline distT="0" distB="0" distL="0" distR="0" wp14:anchorId="13462D56" wp14:editId="50EE98D4">
            <wp:extent cx="5972810" cy="2301240"/>
            <wp:effectExtent l="19050" t="19050" r="27940" b="2286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301240"/>
                    </a:xfrm>
                    <a:prstGeom prst="rect">
                      <a:avLst/>
                    </a:prstGeom>
                    <a:ln>
                      <a:solidFill>
                        <a:schemeClr val="tx1"/>
                      </a:solidFill>
                    </a:ln>
                  </pic:spPr>
                </pic:pic>
              </a:graphicData>
            </a:graphic>
          </wp:inline>
        </w:drawing>
      </w:r>
    </w:p>
    <w:p w:rsidR="00194351" w:rsidRDefault="00194351" w:rsidP="00194351">
      <w:pPr>
        <w:jc w:val="center"/>
        <w:rPr>
          <w:rFonts w:ascii="Consolas" w:hAnsi="Consolas"/>
          <w:b/>
        </w:rPr>
      </w:pPr>
    </w:p>
    <w:p w:rsidR="00194351" w:rsidRDefault="00194351" w:rsidP="00194351">
      <w:pPr>
        <w:jc w:val="center"/>
        <w:rPr>
          <w:rFonts w:ascii="Consolas" w:hAnsi="Consolas"/>
          <w:b/>
        </w:rPr>
      </w:pPr>
    </w:p>
    <w:p w:rsidR="00194351" w:rsidRDefault="00194351" w:rsidP="00194351">
      <w:pPr>
        <w:rPr>
          <w:rFonts w:cstheme="minorHAnsi"/>
          <w:b/>
        </w:rPr>
      </w:pPr>
      <w:r w:rsidRPr="00194351">
        <w:rPr>
          <w:rFonts w:cstheme="minorHAnsi"/>
        </w:rPr>
        <w:lastRenderedPageBreak/>
        <w:t>Aft</w:t>
      </w:r>
      <w:r>
        <w:rPr>
          <w:rFonts w:cstheme="minorHAnsi"/>
        </w:rPr>
        <w:t xml:space="preserve">er you have your </w:t>
      </w:r>
      <w:r w:rsidRPr="00194351">
        <w:rPr>
          <w:rFonts w:ascii="Consolas" w:hAnsi="Consolas" w:cstheme="minorHAnsi"/>
          <w:b/>
        </w:rPr>
        <w:t>.ts</w:t>
      </w:r>
      <w:r>
        <w:rPr>
          <w:rFonts w:cstheme="minorHAnsi"/>
        </w:rPr>
        <w:t xml:space="preserve"> file, open the </w:t>
      </w:r>
      <w:r w:rsidRPr="00194351">
        <w:rPr>
          <w:rFonts w:cstheme="minorHAnsi"/>
          <w:b/>
        </w:rPr>
        <w:t>terminal</w:t>
      </w:r>
      <w:r>
        <w:rPr>
          <w:rFonts w:cstheme="minorHAnsi"/>
        </w:rPr>
        <w:t xml:space="preserve"> and execute the </w:t>
      </w:r>
      <w:r w:rsidRPr="00194351">
        <w:rPr>
          <w:rFonts w:cstheme="minorHAnsi"/>
          <w:b/>
        </w:rPr>
        <w:t>following command</w:t>
      </w:r>
      <w:r>
        <w:rPr>
          <w:rFonts w:cstheme="minorHAnsi"/>
          <w:b/>
        </w:rPr>
        <w:t>s:</w:t>
      </w:r>
    </w:p>
    <w:p w:rsidR="00194351" w:rsidRPr="00194351" w:rsidRDefault="00194351" w:rsidP="00194351">
      <w:pPr>
        <w:rPr>
          <w:rFonts w:ascii="Consolas" w:hAnsi="Consolas" w:cstheme="minorHAnsi"/>
          <w:b/>
        </w:rPr>
      </w:pPr>
      <w:r w:rsidRPr="00194351">
        <w:rPr>
          <w:rFonts w:ascii="Consolas" w:hAnsi="Consolas" w:cstheme="minorHAnsi"/>
          <w:b/>
        </w:rPr>
        <w:t>tsc {filename}.ts</w:t>
      </w:r>
    </w:p>
    <w:p w:rsidR="00194351" w:rsidRDefault="00194351" w:rsidP="00194351">
      <w:pPr>
        <w:rPr>
          <w:rFonts w:ascii="Consolas" w:hAnsi="Consolas" w:cstheme="minorHAnsi"/>
          <w:b/>
        </w:rPr>
      </w:pPr>
      <w:r w:rsidRPr="00194351">
        <w:rPr>
          <w:rFonts w:ascii="Consolas" w:hAnsi="Consolas" w:cstheme="minorHAnsi"/>
          <w:b/>
        </w:rPr>
        <w:t>node {filename}</w:t>
      </w:r>
    </w:p>
    <w:p w:rsidR="00194351" w:rsidRPr="00194351" w:rsidRDefault="00194351" w:rsidP="00194351">
      <w:pPr>
        <w:jc w:val="center"/>
        <w:rPr>
          <w:rFonts w:ascii="Consolas" w:hAnsi="Consolas" w:cstheme="minorHAnsi"/>
          <w:b/>
        </w:rPr>
      </w:pPr>
      <w:r>
        <w:rPr>
          <w:noProof/>
          <w:lang w:val="bg-BG" w:eastAsia="bg-BG"/>
        </w:rPr>
        <w:drawing>
          <wp:inline distT="0" distB="0" distL="0" distR="0" wp14:anchorId="7A0DF8C1" wp14:editId="07B5DB82">
            <wp:extent cx="5972810" cy="4138930"/>
            <wp:effectExtent l="19050" t="19050" r="27940" b="1397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4138930"/>
                    </a:xfrm>
                    <a:prstGeom prst="rect">
                      <a:avLst/>
                    </a:prstGeom>
                    <a:ln>
                      <a:solidFill>
                        <a:schemeClr val="tx1"/>
                      </a:solidFill>
                    </a:ln>
                  </pic:spPr>
                </pic:pic>
              </a:graphicData>
            </a:graphic>
          </wp:inline>
        </w:drawing>
      </w:r>
    </w:p>
    <w:p w:rsidR="004F054C" w:rsidRDefault="004F054C" w:rsidP="004F054C">
      <w:pPr>
        <w:pStyle w:val="Heading2"/>
        <w:numPr>
          <w:ilvl w:val="0"/>
          <w:numId w:val="23"/>
        </w:numPr>
        <w:ind w:left="357" w:hanging="357"/>
      </w:pPr>
      <w:r>
        <w:t>Data Class</w:t>
      </w:r>
    </w:p>
    <w:p w:rsidR="004F054C" w:rsidRDefault="004F054C" w:rsidP="004F054C">
      <w:pPr>
        <w:rPr>
          <w:noProof/>
        </w:rPr>
      </w:pPr>
      <w:r>
        <w:rPr>
          <w:noProof/>
        </w:rPr>
        <w:t xml:space="preserve">Write a </w:t>
      </w:r>
      <w:r w:rsidR="001D24F8">
        <w:rPr>
          <w:noProof/>
        </w:rPr>
        <w:t>TypeScript</w:t>
      </w:r>
      <w:r>
        <w:rPr>
          <w:noProof/>
        </w:rPr>
        <w:t xml:space="preserve"> class that holds data about an HTTP request. It has the following properties:</w:t>
      </w:r>
    </w:p>
    <w:p w:rsidR="004F054C" w:rsidRDefault="004F054C" w:rsidP="004F054C">
      <w:pPr>
        <w:pStyle w:val="ListParagraph"/>
        <w:numPr>
          <w:ilvl w:val="0"/>
          <w:numId w:val="24"/>
        </w:numPr>
        <w:rPr>
          <w:noProof/>
        </w:rPr>
      </w:pPr>
      <w:r>
        <w:rPr>
          <w:rStyle w:val="CodeChar"/>
        </w:rPr>
        <w:t>method</w:t>
      </w:r>
      <w:r>
        <w:rPr>
          <w:noProof/>
        </w:rPr>
        <w:t xml:space="preserve"> (String)</w:t>
      </w:r>
    </w:p>
    <w:p w:rsidR="004F054C" w:rsidRDefault="004F054C" w:rsidP="004F054C">
      <w:pPr>
        <w:pStyle w:val="ListParagraph"/>
        <w:numPr>
          <w:ilvl w:val="0"/>
          <w:numId w:val="24"/>
        </w:numPr>
        <w:rPr>
          <w:noProof/>
        </w:rPr>
      </w:pPr>
      <w:r>
        <w:rPr>
          <w:rStyle w:val="CodeChar"/>
        </w:rPr>
        <w:t>uri</w:t>
      </w:r>
      <w:r>
        <w:rPr>
          <w:noProof/>
        </w:rPr>
        <w:t xml:space="preserve"> (String)</w:t>
      </w:r>
    </w:p>
    <w:p w:rsidR="004F054C" w:rsidRDefault="004F054C" w:rsidP="004F054C">
      <w:pPr>
        <w:pStyle w:val="ListParagraph"/>
        <w:numPr>
          <w:ilvl w:val="0"/>
          <w:numId w:val="24"/>
        </w:numPr>
        <w:rPr>
          <w:noProof/>
        </w:rPr>
      </w:pPr>
      <w:r>
        <w:rPr>
          <w:rStyle w:val="CodeChar"/>
        </w:rPr>
        <w:t>version</w:t>
      </w:r>
      <w:r>
        <w:rPr>
          <w:noProof/>
        </w:rPr>
        <w:t xml:space="preserve"> (String)</w:t>
      </w:r>
    </w:p>
    <w:p w:rsidR="004F054C" w:rsidRDefault="004F054C" w:rsidP="004F054C">
      <w:pPr>
        <w:pStyle w:val="ListParagraph"/>
        <w:numPr>
          <w:ilvl w:val="0"/>
          <w:numId w:val="24"/>
        </w:numPr>
        <w:rPr>
          <w:noProof/>
        </w:rPr>
      </w:pPr>
      <w:r>
        <w:rPr>
          <w:rStyle w:val="CodeChar"/>
        </w:rPr>
        <w:t>message</w:t>
      </w:r>
      <w:r>
        <w:rPr>
          <w:noProof/>
        </w:rPr>
        <w:t xml:space="preserve"> (String)</w:t>
      </w:r>
    </w:p>
    <w:p w:rsidR="004F054C" w:rsidRDefault="004F054C" w:rsidP="004F054C">
      <w:pPr>
        <w:pStyle w:val="ListParagraph"/>
        <w:numPr>
          <w:ilvl w:val="0"/>
          <w:numId w:val="24"/>
        </w:numPr>
        <w:rPr>
          <w:noProof/>
        </w:rPr>
      </w:pPr>
      <w:r>
        <w:rPr>
          <w:rStyle w:val="CodeChar"/>
        </w:rPr>
        <w:t>response</w:t>
      </w:r>
      <w:r>
        <w:rPr>
          <w:noProof/>
        </w:rPr>
        <w:t xml:space="preserve"> (String)</w:t>
      </w:r>
    </w:p>
    <w:p w:rsidR="004F054C" w:rsidRDefault="004F054C" w:rsidP="004F054C">
      <w:pPr>
        <w:pStyle w:val="ListParagraph"/>
        <w:numPr>
          <w:ilvl w:val="0"/>
          <w:numId w:val="24"/>
        </w:numPr>
        <w:rPr>
          <w:noProof/>
        </w:rPr>
      </w:pPr>
      <w:r>
        <w:rPr>
          <w:rStyle w:val="CodeChar"/>
        </w:rPr>
        <w:t>fulfilled</w:t>
      </w:r>
      <w:r>
        <w:rPr>
          <w:noProof/>
        </w:rPr>
        <w:t xml:space="preserve"> (Boolean)</w:t>
      </w:r>
    </w:p>
    <w:p w:rsidR="004F054C" w:rsidRDefault="004F054C" w:rsidP="004F054C">
      <w:pPr>
        <w:rPr>
          <w:noProof/>
        </w:rPr>
      </w:pPr>
      <w:r>
        <w:rPr>
          <w:noProof/>
        </w:rPr>
        <w:t>The first four properties (</w:t>
      </w:r>
      <w:r>
        <w:rPr>
          <w:rStyle w:val="Strong"/>
          <w:noProof/>
        </w:rPr>
        <w:t>method</w:t>
      </w:r>
      <w:r>
        <w:rPr>
          <w:noProof/>
        </w:rPr>
        <w:t xml:space="preserve">, </w:t>
      </w:r>
      <w:r>
        <w:rPr>
          <w:rStyle w:val="Strong"/>
          <w:noProof/>
        </w:rPr>
        <w:t>uri</w:t>
      </w:r>
      <w:r>
        <w:rPr>
          <w:noProof/>
        </w:rPr>
        <w:t xml:space="preserve">, </w:t>
      </w:r>
      <w:r>
        <w:rPr>
          <w:rStyle w:val="Strong"/>
          <w:noProof/>
        </w:rPr>
        <w:t>version</w:t>
      </w:r>
      <w:r>
        <w:rPr>
          <w:noProof/>
        </w:rPr>
        <w:t xml:space="preserve">, </w:t>
      </w:r>
      <w:r>
        <w:rPr>
          <w:rStyle w:val="Strong"/>
          <w:noProof/>
        </w:rPr>
        <w:t>message</w:t>
      </w:r>
      <w:r>
        <w:rPr>
          <w:noProof/>
        </w:rPr>
        <w:t xml:space="preserve">) are set trough the </w:t>
      </w:r>
      <w:r>
        <w:rPr>
          <w:rStyle w:val="Strong"/>
          <w:noProof/>
        </w:rPr>
        <w:t>constructor</w:t>
      </w:r>
      <w:r>
        <w:rPr>
          <w:noProof/>
        </w:rPr>
        <w:t xml:space="preserve">, in the listed order. The </w:t>
      </w:r>
      <w:r>
        <w:rPr>
          <w:rStyle w:val="Strong"/>
          <w:noProof/>
        </w:rPr>
        <w:t>response</w:t>
      </w:r>
      <w:r>
        <w:rPr>
          <w:noProof/>
        </w:rPr>
        <w:t xml:space="preserve"> property is initialized to </w:t>
      </w:r>
      <w:r>
        <w:rPr>
          <w:rStyle w:val="CodeChar"/>
        </w:rPr>
        <w:t>undefined</w:t>
      </w:r>
      <w:r>
        <w:rPr>
          <w:noProof/>
        </w:rPr>
        <w:t xml:space="preserve"> and the </w:t>
      </w:r>
      <w:r>
        <w:rPr>
          <w:rStyle w:val="Strong"/>
          <w:noProof/>
        </w:rPr>
        <w:t>fulfilled</w:t>
      </w:r>
      <w:r>
        <w:rPr>
          <w:noProof/>
        </w:rPr>
        <w:t xml:space="preserve"> property is initially set to </w:t>
      </w:r>
      <w:r>
        <w:rPr>
          <w:rStyle w:val="CodeChar"/>
        </w:rPr>
        <w:t>false</w:t>
      </w:r>
      <w:r>
        <w:rPr>
          <w:noProof/>
        </w:rPr>
        <w:t>..</w:t>
      </w:r>
    </w:p>
    <w:p w:rsidR="004F054C" w:rsidRDefault="004F054C" w:rsidP="004F054C">
      <w:pPr>
        <w:pStyle w:val="Heading3"/>
        <w:rPr>
          <w:noProof/>
        </w:rPr>
      </w:pPr>
      <w:r>
        <w:rPr>
          <w:noProof/>
        </w:rP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5100"/>
        <w:gridCol w:w="5100"/>
      </w:tblGrid>
      <w:tr w:rsidR="004F054C" w:rsidTr="004F054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Resulting object</w:t>
            </w:r>
          </w:p>
        </w:tc>
      </w:tr>
      <w:tr w:rsidR="004F054C" w:rsidTr="004F054C">
        <w:tc>
          <w:tcPr>
            <w:tcW w:w="5102"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let myData = new Request('GET', 'http://google.com', 'HTTP/1.1', '')</w:t>
            </w:r>
          </w:p>
        </w:tc>
        <w:tc>
          <w:tcPr>
            <w:tcW w:w="5102"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method: 'GET',</w:t>
            </w:r>
          </w:p>
          <w:p w:rsidR="004F054C" w:rsidRDefault="004F054C">
            <w:pPr>
              <w:pStyle w:val="Code"/>
            </w:pPr>
            <w:r>
              <w:t xml:space="preserve">  uri: 'http://google.com',</w:t>
            </w:r>
          </w:p>
          <w:p w:rsidR="004F054C" w:rsidRDefault="004F054C">
            <w:pPr>
              <w:pStyle w:val="Code"/>
            </w:pPr>
            <w:r>
              <w:t xml:space="preserve">  version: 'HTTP/1.1',</w:t>
            </w:r>
          </w:p>
          <w:p w:rsidR="004F054C" w:rsidRDefault="004F054C">
            <w:pPr>
              <w:pStyle w:val="Code"/>
            </w:pPr>
            <w:r>
              <w:lastRenderedPageBreak/>
              <w:t xml:space="preserve">  message: '',</w:t>
            </w:r>
          </w:p>
          <w:p w:rsidR="004F054C" w:rsidRDefault="004F054C">
            <w:pPr>
              <w:pStyle w:val="Code"/>
            </w:pPr>
            <w:r>
              <w:t xml:space="preserve">  response: undefined,</w:t>
            </w:r>
          </w:p>
          <w:p w:rsidR="004F054C" w:rsidRDefault="004F054C">
            <w:pPr>
              <w:pStyle w:val="Code"/>
            </w:pPr>
            <w:r>
              <w:t xml:space="preserve">  fulfilled: false }</w:t>
            </w:r>
          </w:p>
        </w:tc>
      </w:tr>
    </w:tbl>
    <w:p w:rsidR="004F054C" w:rsidRDefault="004F054C" w:rsidP="004F054C">
      <w:pPr>
        <w:pStyle w:val="Heading2"/>
        <w:numPr>
          <w:ilvl w:val="0"/>
          <w:numId w:val="23"/>
        </w:numPr>
        <w:ind w:left="357" w:hanging="357"/>
      </w:pPr>
      <w:r>
        <w:lastRenderedPageBreak/>
        <w:t>Tickets</w:t>
      </w:r>
    </w:p>
    <w:p w:rsidR="004F054C" w:rsidRDefault="004F054C" w:rsidP="004F054C">
      <w:r>
        <w:t xml:space="preserve">Write a </w:t>
      </w:r>
      <w:r w:rsidR="001D24F8">
        <w:t xml:space="preserve">program using TS </w:t>
      </w:r>
      <w:r>
        <w:t xml:space="preserve">that manages a database of tickets. A ticket has a </w:t>
      </w:r>
      <w:r>
        <w:rPr>
          <w:rStyle w:val="Strong"/>
        </w:rPr>
        <w:t>destination</w:t>
      </w:r>
      <w:r w:rsidR="001D24F8">
        <w:rPr>
          <w:rStyle w:val="Strong"/>
        </w:rPr>
        <w:t xml:space="preserve"> </w:t>
      </w:r>
      <w:r w:rsidR="001D24F8" w:rsidRPr="001D24F8">
        <w:rPr>
          <w:rStyle w:val="Strong"/>
          <w:b w:val="0"/>
        </w:rPr>
        <w:t>(string)</w:t>
      </w:r>
      <w:r>
        <w:rPr>
          <w:rStyle w:val="Strong"/>
        </w:rPr>
        <w:t xml:space="preserve">, </w:t>
      </w:r>
      <w:r>
        <w:t xml:space="preserve">a </w:t>
      </w:r>
      <w:r>
        <w:rPr>
          <w:rStyle w:val="Strong"/>
        </w:rPr>
        <w:t>price</w:t>
      </w:r>
      <w:r w:rsidR="001D24F8">
        <w:rPr>
          <w:rStyle w:val="Strong"/>
        </w:rPr>
        <w:t xml:space="preserve"> </w:t>
      </w:r>
      <w:r w:rsidR="001D24F8" w:rsidRPr="001D24F8">
        <w:rPr>
          <w:rStyle w:val="Strong"/>
          <w:b w:val="0"/>
        </w:rPr>
        <w:t>(number)</w:t>
      </w:r>
      <w:r w:rsidRPr="001D24F8">
        <w:rPr>
          <w:b/>
        </w:rPr>
        <w:t xml:space="preserve"> </w:t>
      </w:r>
      <w:r>
        <w:t xml:space="preserve">and a </w:t>
      </w:r>
      <w:r>
        <w:rPr>
          <w:rStyle w:val="Strong"/>
        </w:rPr>
        <w:t>status</w:t>
      </w:r>
      <w:r w:rsidR="001D24F8">
        <w:rPr>
          <w:rStyle w:val="Strong"/>
        </w:rPr>
        <w:t xml:space="preserve"> </w:t>
      </w:r>
      <w:r w:rsidR="001D24F8" w:rsidRPr="001D24F8">
        <w:rPr>
          <w:rStyle w:val="Strong"/>
          <w:b w:val="0"/>
        </w:rPr>
        <w:t>(string)</w:t>
      </w:r>
      <w:r>
        <w:t xml:space="preserve">. Your program will receive </w:t>
      </w:r>
      <w:r>
        <w:rPr>
          <w:rStyle w:val="Strong"/>
        </w:rPr>
        <w:t xml:space="preserve">two </w:t>
      </w:r>
      <w:r w:rsidR="008E45C4">
        <w:rPr>
          <w:rStyle w:val="Strong"/>
        </w:rPr>
        <w:t>arguments</w:t>
      </w:r>
      <w:r>
        <w:t xml:space="preserve"> – the first is an </w:t>
      </w:r>
      <w:r>
        <w:rPr>
          <w:rStyle w:val="Strong"/>
        </w:rPr>
        <w:t>array of strings</w:t>
      </w:r>
      <w:r>
        <w:t xml:space="preserve"> for ticket descriptions and the second is a </w:t>
      </w:r>
      <w:r>
        <w:rPr>
          <w:rStyle w:val="Strong"/>
        </w:rPr>
        <w:t>string</w:t>
      </w:r>
      <w:r>
        <w:t xml:space="preserve">, representing </w:t>
      </w:r>
      <w:r w:rsidR="008E45C4" w:rsidRPr="008E45C4">
        <w:rPr>
          <w:b/>
        </w:rPr>
        <w:t>sorting criteria</w:t>
      </w:r>
      <w:r>
        <w:t>. The ticket descriptions have the following format:</w:t>
      </w:r>
    </w:p>
    <w:p w:rsidR="004F054C" w:rsidRDefault="004F054C" w:rsidP="004F054C">
      <w:r>
        <w:rPr>
          <w:rStyle w:val="CodeChar"/>
        </w:rPr>
        <w:t>&lt;destinationName&gt;|&lt;price&gt;|&lt;status&gt;</w:t>
      </w:r>
    </w:p>
    <w:p w:rsidR="004F054C" w:rsidRDefault="004F054C" w:rsidP="004F054C">
      <w:r>
        <w:t xml:space="preserve">Store each ticket and at the end of execution </w:t>
      </w:r>
      <w:r>
        <w:rPr>
          <w:rStyle w:val="Strong"/>
        </w:rPr>
        <w:t>return</w:t>
      </w:r>
      <w:r>
        <w:t xml:space="preserve"> a sorted summary of all tickets, sorted by either </w:t>
      </w:r>
      <w:r>
        <w:rPr>
          <w:rStyle w:val="Strong"/>
        </w:rPr>
        <w:t>destination</w:t>
      </w:r>
      <w:r>
        <w:t xml:space="preserve">, </w:t>
      </w:r>
      <w:r>
        <w:rPr>
          <w:rStyle w:val="Strong"/>
        </w:rPr>
        <w:t>price</w:t>
      </w:r>
      <w:r>
        <w:t xml:space="preserve"> or </w:t>
      </w:r>
      <w:r>
        <w:rPr>
          <w:rStyle w:val="Strong"/>
        </w:rPr>
        <w:t>status</w:t>
      </w:r>
      <w:r>
        <w:t xml:space="preserve">, depending on the </w:t>
      </w:r>
      <w:r>
        <w:rPr>
          <w:rStyle w:val="Strong"/>
        </w:rPr>
        <w:t>second parameter</w:t>
      </w:r>
      <w:r>
        <w:t xml:space="preserve"> that your program received. Always sort in ascending order (default behavior for </w:t>
      </w:r>
      <w:r>
        <w:rPr>
          <w:rStyle w:val="Strong"/>
        </w:rPr>
        <w:t>alphabetical</w:t>
      </w:r>
      <w:r>
        <w:t xml:space="preserve"> sort). If two tickets compare the same, use order of appearance. See the examples for more information.</w:t>
      </w:r>
    </w:p>
    <w:p w:rsidR="004F054C" w:rsidRDefault="004F054C" w:rsidP="004F054C">
      <w:pPr>
        <w:pStyle w:val="Heading3"/>
      </w:pPr>
      <w:r>
        <w:t>Input</w:t>
      </w:r>
    </w:p>
    <w:p w:rsidR="004F054C" w:rsidRDefault="004F054C" w:rsidP="004F054C">
      <w:r>
        <w:t>Your program will receive two parameters – an array of strings and a single string.</w:t>
      </w:r>
    </w:p>
    <w:p w:rsidR="004F054C" w:rsidRDefault="004F054C" w:rsidP="004F054C">
      <w:pPr>
        <w:pStyle w:val="Heading3"/>
      </w:pPr>
      <w:r>
        <w:t>Output</w:t>
      </w:r>
    </w:p>
    <w:p w:rsidR="004F054C" w:rsidRDefault="004F054C" w:rsidP="004F054C">
      <w:r>
        <w:rPr>
          <w:rStyle w:val="Strong"/>
        </w:rPr>
        <w:t>Return</w:t>
      </w:r>
      <w:r>
        <w:t xml:space="preserve"> a </w:t>
      </w:r>
      <w:r>
        <w:rPr>
          <w:rStyle w:val="Strong"/>
        </w:rPr>
        <w:t>sorted array</w:t>
      </w:r>
      <w:r>
        <w:t xml:space="preserve"> of all the tickets that where registered.</w:t>
      </w:r>
    </w:p>
    <w:p w:rsidR="004F054C" w:rsidRDefault="004F054C" w:rsidP="004F054C">
      <w:pPr>
        <w:pStyle w:val="Heading3"/>
      </w:pPr>
      <w: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4F054C" w:rsidTr="004F054C">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Output Array</w:t>
            </w:r>
          </w:p>
        </w:tc>
      </w:tr>
      <w:tr w:rsidR="004F054C" w:rsidTr="004F054C">
        <w:tc>
          <w:tcPr>
            <w:tcW w:w="4535"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['Philadelphia|94.20|available',</w:t>
            </w:r>
          </w:p>
          <w:p w:rsidR="004F054C" w:rsidRDefault="004F054C">
            <w:pPr>
              <w:pStyle w:val="Code"/>
            </w:pPr>
            <w:r>
              <w:t xml:space="preserve"> 'New York City|95.99|available',</w:t>
            </w:r>
          </w:p>
          <w:p w:rsidR="004F054C" w:rsidRDefault="004F054C">
            <w:pPr>
              <w:pStyle w:val="Code"/>
            </w:pPr>
            <w:r>
              <w:t xml:space="preserve"> 'New York City|95.99|sold',</w:t>
            </w:r>
          </w:p>
          <w:p w:rsidR="004F054C" w:rsidRDefault="004F054C">
            <w:pPr>
              <w:pStyle w:val="Code"/>
            </w:pPr>
            <w:r>
              <w:t xml:space="preserve"> 'Boston|126.20|departed'],</w:t>
            </w:r>
          </w:p>
          <w:p w:rsidR="004F054C" w:rsidRDefault="004F054C">
            <w:pPr>
              <w:pStyle w:val="Code"/>
            </w:pPr>
            <w:r>
              <w:t>'destination'</w:t>
            </w:r>
          </w:p>
        </w:tc>
        <w:tc>
          <w:tcPr>
            <w:tcW w:w="5669"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Ticket { destination: 'Boston',</w:t>
            </w:r>
          </w:p>
          <w:p w:rsidR="004F054C" w:rsidRDefault="004F054C">
            <w:pPr>
              <w:pStyle w:val="Code"/>
            </w:pPr>
            <w:r>
              <w:t xml:space="preserve">    price: 126.20,</w:t>
            </w:r>
          </w:p>
          <w:p w:rsidR="004F054C" w:rsidRDefault="004F054C">
            <w:pPr>
              <w:pStyle w:val="Code"/>
            </w:pPr>
            <w:r>
              <w:t xml:space="preserve">    status: 'departed' },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'available' },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'sold' }, </w:t>
            </w:r>
          </w:p>
          <w:p w:rsidR="004F054C" w:rsidRDefault="004F054C">
            <w:pPr>
              <w:pStyle w:val="Code"/>
            </w:pPr>
            <w:r>
              <w:t xml:space="preserve">  Ticket { destination: 'Philadelphia',</w:t>
            </w:r>
          </w:p>
          <w:p w:rsidR="004F054C" w:rsidRDefault="004F054C">
            <w:pPr>
              <w:pStyle w:val="Code"/>
            </w:pPr>
            <w:r>
              <w:t xml:space="preserve">    price: 94.20,</w:t>
            </w:r>
          </w:p>
          <w:p w:rsidR="004F054C" w:rsidRDefault="004F054C">
            <w:pPr>
              <w:pStyle w:val="Code"/>
            </w:pPr>
            <w:r>
              <w:t xml:space="preserve">    status: 'available' } ]</w:t>
            </w:r>
          </w:p>
        </w:tc>
      </w:tr>
      <w:tr w:rsidR="004F054C" w:rsidTr="004F054C">
        <w:tc>
          <w:tcPr>
            <w:tcW w:w="4535"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['Philadelphia|94.20|available',</w:t>
            </w:r>
          </w:p>
          <w:p w:rsidR="004F054C" w:rsidRDefault="004F054C">
            <w:pPr>
              <w:pStyle w:val="Code"/>
            </w:pPr>
            <w:r>
              <w:t xml:space="preserve"> 'New York City|95.99|available',</w:t>
            </w:r>
          </w:p>
          <w:p w:rsidR="004F054C" w:rsidRDefault="004F054C">
            <w:pPr>
              <w:pStyle w:val="Code"/>
            </w:pPr>
            <w:r>
              <w:t xml:space="preserve"> 'New York City|95.99|sold',</w:t>
            </w:r>
          </w:p>
          <w:p w:rsidR="004F054C" w:rsidRDefault="004F054C">
            <w:pPr>
              <w:pStyle w:val="Code"/>
            </w:pPr>
            <w:r>
              <w:t xml:space="preserve"> 'Boston|126.20|departed'],</w:t>
            </w:r>
          </w:p>
          <w:p w:rsidR="004F054C" w:rsidRDefault="004F054C">
            <w:pPr>
              <w:pStyle w:val="Code"/>
            </w:pPr>
            <w:r>
              <w:lastRenderedPageBreak/>
              <w:t>'status'</w:t>
            </w:r>
          </w:p>
        </w:tc>
        <w:tc>
          <w:tcPr>
            <w:tcW w:w="5669"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lastRenderedPageBreak/>
              <w:t>[ Ticket { destination: 'Philadelphia',</w:t>
            </w:r>
          </w:p>
          <w:p w:rsidR="004F054C" w:rsidRDefault="004F054C">
            <w:pPr>
              <w:pStyle w:val="Code"/>
            </w:pPr>
            <w:r>
              <w:t xml:space="preserve">    price: 94.20,</w:t>
            </w:r>
          </w:p>
          <w:p w:rsidR="004F054C" w:rsidRDefault="004F054C">
            <w:pPr>
              <w:pStyle w:val="Code"/>
            </w:pPr>
            <w:r>
              <w:t xml:space="preserve">    status: 'available' },</w:t>
            </w:r>
          </w:p>
          <w:p w:rsidR="004F054C" w:rsidRDefault="004F054C">
            <w:pPr>
              <w:pStyle w:val="Code"/>
            </w:pPr>
            <w:r>
              <w:t xml:space="preserve">  Ticket { destination: 'New York City',</w:t>
            </w:r>
          </w:p>
          <w:p w:rsidR="004F054C" w:rsidRDefault="004F054C">
            <w:pPr>
              <w:pStyle w:val="Code"/>
            </w:pPr>
            <w:r>
              <w:lastRenderedPageBreak/>
              <w:t xml:space="preserve">    price: 95.99,</w:t>
            </w:r>
          </w:p>
          <w:p w:rsidR="004F054C" w:rsidRDefault="004F054C">
            <w:pPr>
              <w:pStyle w:val="Code"/>
            </w:pPr>
            <w:r>
              <w:t xml:space="preserve">    status: 'available' },</w:t>
            </w:r>
          </w:p>
          <w:p w:rsidR="004F054C" w:rsidRDefault="004F054C">
            <w:pPr>
              <w:pStyle w:val="Code"/>
            </w:pPr>
            <w:r>
              <w:t xml:space="preserve">  Ticket { destination: 'Boston',</w:t>
            </w:r>
          </w:p>
          <w:p w:rsidR="004F054C" w:rsidRDefault="004F054C">
            <w:pPr>
              <w:pStyle w:val="Code"/>
            </w:pPr>
            <w:r>
              <w:t xml:space="preserve">    price: 126.20,</w:t>
            </w:r>
          </w:p>
          <w:p w:rsidR="004F054C" w:rsidRDefault="004F054C">
            <w:pPr>
              <w:pStyle w:val="Code"/>
            </w:pPr>
            <w:r>
              <w:t xml:space="preserve">    status: 'departed'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'sold' } ]</w:t>
            </w:r>
          </w:p>
        </w:tc>
      </w:tr>
    </w:tbl>
    <w:p w:rsidR="004F054C" w:rsidRDefault="004F054C" w:rsidP="004F054C"/>
    <w:p w:rsidR="00667C34" w:rsidRDefault="00667C34" w:rsidP="0046188E">
      <w:pPr>
        <w:pStyle w:val="Heading2"/>
        <w:numPr>
          <w:ilvl w:val="0"/>
          <w:numId w:val="23"/>
        </w:numPr>
        <w:rPr>
          <w:noProof/>
        </w:rPr>
      </w:pPr>
      <w:r>
        <w:rPr>
          <w:noProof/>
        </w:rPr>
        <w:t>People</w:t>
      </w:r>
    </w:p>
    <w:p w:rsidR="00667C34" w:rsidRDefault="001D24F8" w:rsidP="00667C34">
      <w:pPr>
        <w:rPr>
          <w:noProof/>
        </w:rPr>
      </w:pPr>
      <w:r>
        <w:rPr>
          <w:noProof/>
        </w:rPr>
        <w:t>Define several T</w:t>
      </w:r>
      <w:r w:rsidR="00667C34">
        <w:rPr>
          <w:noProof/>
        </w:rPr>
        <w:t xml:space="preserve">S classes, that represent a company’s employee records. Every employee has a </w:t>
      </w:r>
      <w:r w:rsidR="00667C34" w:rsidRPr="001077D7">
        <w:rPr>
          <w:rStyle w:val="Strong"/>
          <w:noProof/>
        </w:rPr>
        <w:t>name</w:t>
      </w:r>
      <w:r w:rsidR="00667C34">
        <w:rPr>
          <w:noProof/>
        </w:rPr>
        <w:t xml:space="preserve"> and </w:t>
      </w:r>
      <w:r w:rsidR="00667C34" w:rsidRPr="001077D7">
        <w:rPr>
          <w:rStyle w:val="Strong"/>
          <w:noProof/>
        </w:rPr>
        <w:t>age</w:t>
      </w:r>
      <w:r w:rsidR="00667C34">
        <w:rPr>
          <w:noProof/>
        </w:rPr>
        <w:t xml:space="preserve">, a </w:t>
      </w:r>
      <w:r w:rsidR="00667C34" w:rsidRPr="001077D7">
        <w:rPr>
          <w:rStyle w:val="Strong"/>
          <w:noProof/>
        </w:rPr>
        <w:t>salary</w:t>
      </w:r>
      <w:r w:rsidR="00667C34">
        <w:rPr>
          <w:noProof/>
        </w:rPr>
        <w:t xml:space="preserve"> and a list of </w:t>
      </w:r>
      <w:r w:rsidR="00667C34">
        <w:rPr>
          <w:rStyle w:val="Strong"/>
          <w:noProof/>
        </w:rPr>
        <w:t>tasks</w:t>
      </w:r>
      <w:r w:rsidR="00667C34">
        <w:rPr>
          <w:noProof/>
        </w:rPr>
        <w:t xml:space="preserve">, while every position has specific properties not present in the others. Place all common functionality in a </w:t>
      </w:r>
      <w:r w:rsidR="00667C34" w:rsidRPr="009102C7">
        <w:rPr>
          <w:rStyle w:val="Strong"/>
          <w:noProof/>
        </w:rPr>
        <w:t>parent</w:t>
      </w:r>
      <w:r w:rsidR="00667C34">
        <w:rPr>
          <w:noProof/>
        </w:rPr>
        <w:t xml:space="preserve"> </w:t>
      </w:r>
      <w:r w:rsidR="00667C34" w:rsidRPr="00F921C0">
        <w:rPr>
          <w:rStyle w:val="Strong"/>
          <w:noProof/>
        </w:rPr>
        <w:t>abstract</w:t>
      </w:r>
      <w:r w:rsidR="00667C34">
        <w:rPr>
          <w:noProof/>
        </w:rPr>
        <w:t xml:space="preserve"> class. Follow the diagram bellow:</w:t>
      </w:r>
    </w:p>
    <w:p w:rsidR="00667C34" w:rsidRDefault="00A10D7F" w:rsidP="00667C34">
      <w:pPr>
        <w:jc w:val="center"/>
        <w:rPr>
          <w:noProof/>
        </w:rPr>
      </w:pPr>
      <w:r>
        <w:rPr>
          <w:noProof/>
          <w:lang w:val="bg-BG" w:eastAsia="bg-BG"/>
        </w:rPr>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2">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lastRenderedPageBreak/>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4F1A3A" w:rsidP="008E1331">
            <w:pPr>
              <w:pStyle w:val="Code"/>
              <w:spacing w:before="0" w:after="0"/>
              <w:jc w:val="center"/>
            </w:pPr>
            <w:r>
              <w:t>Type</w:t>
            </w:r>
            <w:r w:rsidR="00667C34">
              <w:t>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r w:rsidR="00A66B1A">
        <w:rPr>
          <w:noProof/>
        </w:rPr>
        <w:t xml:space="preserve"> Why should the class be abstract ?</w:t>
      </w:r>
    </w:p>
    <w:p w:rsidR="00667C34" w:rsidRDefault="00AA6106" w:rsidP="00667C34">
      <w:pPr>
        <w:rPr>
          <w:noProof/>
        </w:rPr>
      </w:pPr>
      <w:r>
        <w:rPr>
          <w:noProof/>
          <w:lang w:val="bg-BG" w:eastAsia="bg-BG"/>
        </w:rPr>
        <w:lastRenderedPageBreak/>
        <w:drawing>
          <wp:inline distT="0" distB="0" distL="0" distR="0" wp14:anchorId="0D49C972" wp14:editId="3EBCC43E">
            <wp:extent cx="4526280" cy="4762500"/>
            <wp:effectExtent l="19050" t="19050" r="26670" b="1905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26280" cy="4762500"/>
                    </a:xfrm>
                    <a:prstGeom prst="rect">
                      <a:avLst/>
                    </a:prstGeom>
                    <a:ln>
                      <a:solidFill>
                        <a:schemeClr val="tx1"/>
                      </a:solidFill>
                    </a:ln>
                  </pic:spPr>
                </pic:pic>
              </a:graphicData>
            </a:graphic>
          </wp:inline>
        </w:drawing>
      </w:r>
    </w:p>
    <w:p w:rsidR="00667C34" w:rsidRDefault="00667C34" w:rsidP="00667C34">
      <w:pPr>
        <w:rPr>
          <w:noProof/>
        </w:rPr>
      </w:pP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667C34" w:rsidRDefault="00AA6106" w:rsidP="00667C34">
      <w:pPr>
        <w:rPr>
          <w:noProof/>
        </w:rPr>
      </w:pPr>
      <w:r>
        <w:rPr>
          <w:noProof/>
          <w:lang w:val="bg-BG" w:eastAsia="bg-BG"/>
        </w:rPr>
        <w:drawing>
          <wp:inline distT="0" distB="0" distL="0" distR="0" wp14:anchorId="203FD1E8" wp14:editId="668B4BDC">
            <wp:extent cx="3825240" cy="891540"/>
            <wp:effectExtent l="19050" t="19050" r="22860" b="2286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5240" cy="891540"/>
                    </a:xfrm>
                    <a:prstGeom prst="rect">
                      <a:avLst/>
                    </a:prstGeom>
                    <a:ln>
                      <a:solidFill>
                        <a:schemeClr val="tx1"/>
                      </a:solidFill>
                    </a:ln>
                  </pic:spPr>
                </pic:pic>
              </a:graphicData>
            </a:graphic>
          </wp:inline>
        </w:drawing>
      </w: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AA6106" w:rsidP="00667C34">
      <w:pPr>
        <w:rPr>
          <w:noProof/>
        </w:rPr>
      </w:pPr>
      <w:r>
        <w:rPr>
          <w:noProof/>
          <w:lang w:val="bg-BG" w:eastAsia="bg-BG"/>
        </w:rPr>
        <w:drawing>
          <wp:inline distT="0" distB="0" distL="0" distR="0" wp14:anchorId="37FBCDDD" wp14:editId="005D9892">
            <wp:extent cx="5972810" cy="1293495"/>
            <wp:effectExtent l="19050" t="19050" r="27940" b="20955"/>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1293495"/>
                    </a:xfrm>
                    <a:prstGeom prst="rect">
                      <a:avLst/>
                    </a:prstGeom>
                    <a:ln>
                      <a:solidFill>
                        <a:schemeClr val="tx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w:t>
      </w:r>
      <w:r>
        <w:rPr>
          <w:noProof/>
        </w:rPr>
        <w:lastRenderedPageBreak/>
        <w:t xml:space="preserve">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AA6106" w:rsidP="00667C34">
      <w:pPr>
        <w:rPr>
          <w:noProof/>
        </w:rPr>
      </w:pPr>
      <w:r>
        <w:rPr>
          <w:noProof/>
          <w:lang w:val="bg-BG" w:eastAsia="bg-BG"/>
        </w:rPr>
        <w:drawing>
          <wp:inline distT="0" distB="0" distL="0" distR="0" wp14:anchorId="365EF0CB" wp14:editId="73487402">
            <wp:extent cx="5029200" cy="2781300"/>
            <wp:effectExtent l="19050" t="19050" r="19050" b="1905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9200" cy="2781300"/>
                    </a:xfrm>
                    <a:prstGeom prst="rect">
                      <a:avLst/>
                    </a:prstGeom>
                    <a:ln>
                      <a:solidFill>
                        <a:schemeClr val="tx1"/>
                      </a:solidFill>
                    </a:ln>
                  </pic:spPr>
                </pic:pic>
              </a:graphicData>
            </a:graphic>
          </wp:inline>
        </w:drawing>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CB36CC" w:rsidRPr="009742A9" w:rsidRDefault="00AA6106" w:rsidP="00B67D59">
      <w:pPr>
        <w:rPr>
          <w:noProof/>
        </w:rPr>
      </w:pPr>
      <w:r>
        <w:rPr>
          <w:noProof/>
          <w:lang w:val="bg-BG" w:eastAsia="bg-BG"/>
        </w:rPr>
        <w:drawing>
          <wp:inline distT="0" distB="0" distL="0" distR="0" wp14:anchorId="747B884A" wp14:editId="236745C8">
            <wp:extent cx="5707380" cy="2621280"/>
            <wp:effectExtent l="19050" t="19050" r="26670" b="2667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07380" cy="2621280"/>
                    </a:xfrm>
                    <a:prstGeom prst="rect">
                      <a:avLst/>
                    </a:prstGeom>
                    <a:ln>
                      <a:solidFill>
                        <a:schemeClr val="tx1"/>
                      </a:solidFill>
                    </a:ln>
                  </pic:spPr>
                </pic:pic>
              </a:graphicData>
            </a:graphic>
          </wp:inline>
        </w:drawing>
      </w:r>
    </w:p>
    <w:p w:rsidR="00CB36CC" w:rsidRDefault="00CB36CC" w:rsidP="0046188E">
      <w:pPr>
        <w:pStyle w:val="Heading2"/>
        <w:numPr>
          <w:ilvl w:val="0"/>
          <w:numId w:val="23"/>
        </w:numPr>
      </w:pPr>
      <w:r>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lastRenderedPageBreak/>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D3EF9"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E2186E" w:rsidP="00BD7BC5">
            <w:pPr>
              <w:pStyle w:val="Code"/>
              <w:spacing w:before="0" w:after="0"/>
              <w:jc w:val="center"/>
            </w:pPr>
            <w:r>
              <w:t>scripts.t</w:t>
            </w:r>
            <w:r w:rsidR="00CB36CC">
              <w:t>s</w:t>
            </w:r>
          </w:p>
        </w:tc>
      </w:tr>
      <w:tr w:rsidR="00CB36CC" w:rsidRPr="0095466F" w:rsidTr="00BD7BC5">
        <w:tc>
          <w:tcPr>
            <w:tcW w:w="9965" w:type="dxa"/>
          </w:tcPr>
          <w:p w:rsidR="0046188E" w:rsidRPr="0046188E" w:rsidRDefault="0046188E" w:rsidP="0046188E">
            <w:pPr>
              <w:pStyle w:val="HTMLPreformatted"/>
              <w:shd w:val="clear" w:color="auto" w:fill="FFFFFF"/>
              <w:rPr>
                <w:rFonts w:ascii="Consolas" w:hAnsi="Consolas"/>
                <w:noProof/>
              </w:rPr>
            </w:pPr>
            <w:r w:rsidRPr="0046188E">
              <w:rPr>
                <w:rFonts w:ascii="Consolas" w:hAnsi="Consolas"/>
                <w:noProof/>
              </w:rPr>
              <w:t>let test : Melon = new Melon(100, "Test");</w:t>
            </w:r>
          </w:p>
          <w:p w:rsidR="0046188E" w:rsidRPr="0046188E" w:rsidRDefault="0046188E" w:rsidP="0046188E">
            <w:pPr>
              <w:pStyle w:val="HTMLPreformatted"/>
              <w:shd w:val="clear" w:color="auto" w:fill="FFFFFF"/>
              <w:rPr>
                <w:rFonts w:ascii="Consolas" w:hAnsi="Consolas"/>
                <w:noProof/>
              </w:rPr>
            </w:pPr>
            <w:r w:rsidRPr="0046188E">
              <w:rPr>
                <w:rFonts w:ascii="Consolas" w:hAnsi="Consolas"/>
                <w:noProof/>
              </w:rPr>
              <w:t>//Throws error</w:t>
            </w:r>
          </w:p>
          <w:p w:rsidR="0046188E" w:rsidRPr="0046188E" w:rsidRDefault="0046188E" w:rsidP="0046188E">
            <w:pPr>
              <w:pStyle w:val="HTMLPreformatted"/>
              <w:shd w:val="clear" w:color="auto" w:fill="FFFFFF"/>
              <w:rPr>
                <w:rFonts w:ascii="Consolas" w:hAnsi="Consolas"/>
                <w:noProof/>
              </w:rPr>
            </w:pPr>
          </w:p>
          <w:p w:rsidR="0046188E" w:rsidRPr="0046188E" w:rsidRDefault="0046188E" w:rsidP="0046188E">
            <w:pPr>
              <w:pStyle w:val="HTMLPreformatted"/>
              <w:shd w:val="clear" w:color="auto" w:fill="FFFFFF"/>
              <w:rPr>
                <w:rFonts w:ascii="Consolas" w:hAnsi="Consolas"/>
                <w:noProof/>
              </w:rPr>
            </w:pPr>
            <w:r w:rsidRPr="0046188E">
              <w:rPr>
                <w:rFonts w:ascii="Consolas" w:hAnsi="Consolas"/>
                <w:noProof/>
              </w:rPr>
              <w:t>let watermelon : Watermelon = new Watermelon(12.5, "Kingsize");</w:t>
            </w:r>
          </w:p>
          <w:p w:rsidR="0046188E" w:rsidRPr="0046188E" w:rsidRDefault="0046188E" w:rsidP="0046188E">
            <w:pPr>
              <w:pStyle w:val="HTMLPreformatted"/>
              <w:shd w:val="clear" w:color="auto" w:fill="FFFFFF"/>
              <w:rPr>
                <w:rFonts w:ascii="Consolas" w:hAnsi="Consolas"/>
                <w:noProof/>
              </w:rPr>
            </w:pPr>
            <w:r w:rsidRPr="0046188E">
              <w:rPr>
                <w:rFonts w:ascii="Consolas" w:hAnsi="Consolas"/>
                <w:noProof/>
              </w:rPr>
              <w:t>console.log(watermelon.toString());</w:t>
            </w:r>
          </w:p>
          <w:p w:rsidR="0046188E" w:rsidRPr="0046188E" w:rsidRDefault="0046188E" w:rsidP="0046188E">
            <w:pPr>
              <w:pStyle w:val="HTMLPreformatted"/>
              <w:shd w:val="clear" w:color="auto" w:fill="FFFFFF"/>
              <w:rPr>
                <w:rFonts w:ascii="Consolas" w:hAnsi="Consolas"/>
                <w:noProof/>
              </w:rPr>
            </w:pPr>
          </w:p>
          <w:p w:rsidR="0046188E" w:rsidRPr="0046188E" w:rsidRDefault="0046188E" w:rsidP="0046188E">
            <w:pPr>
              <w:pStyle w:val="HTMLPreformatted"/>
              <w:shd w:val="clear" w:color="auto" w:fill="FFFFFF"/>
              <w:rPr>
                <w:rFonts w:ascii="Consolas" w:hAnsi="Consolas"/>
                <w:noProof/>
              </w:rPr>
            </w:pPr>
            <w:r w:rsidRPr="0046188E">
              <w:rPr>
                <w:rFonts w:ascii="Consolas" w:hAnsi="Consolas"/>
                <w:noProof/>
              </w:rPr>
              <w:t>// Element: Water</w:t>
            </w:r>
          </w:p>
          <w:p w:rsidR="0046188E" w:rsidRPr="0046188E" w:rsidRDefault="0046188E" w:rsidP="0046188E">
            <w:pPr>
              <w:pStyle w:val="HTMLPreformatted"/>
              <w:shd w:val="clear" w:color="auto" w:fill="FFFFFF"/>
              <w:rPr>
                <w:rFonts w:ascii="Consolas" w:hAnsi="Consolas"/>
                <w:noProof/>
              </w:rPr>
            </w:pPr>
            <w:r w:rsidRPr="0046188E">
              <w:rPr>
                <w:rFonts w:ascii="Consolas" w:hAnsi="Consolas"/>
                <w:noProof/>
              </w:rPr>
              <w:t>// Sort: Kingsize</w:t>
            </w:r>
          </w:p>
          <w:p w:rsidR="00CB36CC" w:rsidRPr="0095466F" w:rsidRDefault="0046188E" w:rsidP="0046188E">
            <w:pPr>
              <w:pStyle w:val="HTMLPreformatted"/>
              <w:shd w:val="clear" w:color="auto" w:fill="FFFFFF"/>
              <w:rPr>
                <w:rFonts w:ascii="Consolas" w:hAnsi="Consolas"/>
                <w:noProof/>
              </w:rPr>
            </w:pPr>
            <w:r w:rsidRPr="0046188E">
              <w:rPr>
                <w:rFonts w:ascii="Consolas" w:hAnsi="Consolas"/>
                <w:noProof/>
              </w:rPr>
              <w:t>// Element Index: 100</w:t>
            </w:r>
          </w:p>
        </w:tc>
      </w:tr>
    </w:tbl>
    <w:p w:rsidR="00CB36CC" w:rsidRDefault="0012123C" w:rsidP="0046188E">
      <w:pPr>
        <w:pStyle w:val="Heading2"/>
        <w:numPr>
          <w:ilvl w:val="0"/>
          <w:numId w:val="23"/>
        </w:numPr>
      </w:pPr>
      <w:r>
        <w:t>Boxes</w:t>
      </w:r>
    </w:p>
    <w:p w:rsidR="00D14131" w:rsidRDefault="0012123C" w:rsidP="00D14131">
      <w:r>
        <w:t>Create a class Box&lt;&gt; that can store anything.</w:t>
      </w:r>
    </w:p>
    <w:p w:rsidR="0012123C" w:rsidRDefault="0012123C" w:rsidP="0012123C">
      <w:pPr>
        <w:rPr>
          <w:lang w:val="bg-BG"/>
        </w:rPr>
      </w:pPr>
      <w:r>
        <w:t>It should have two public methods</w:t>
      </w:r>
      <w:r w:rsidR="00D14131">
        <w:t xml:space="preserve"> and a getter</w:t>
      </w:r>
      <w:r>
        <w:t>:</w:t>
      </w:r>
    </w:p>
    <w:p w:rsidR="0012123C" w:rsidRDefault="00D14131" w:rsidP="0012123C">
      <w:pPr>
        <w:pStyle w:val="Code"/>
        <w:numPr>
          <w:ilvl w:val="0"/>
          <w:numId w:val="25"/>
        </w:numPr>
        <w:rPr>
          <w:lang w:val="en-GB"/>
        </w:rPr>
      </w:pPr>
      <w:r>
        <w:t>a</w:t>
      </w:r>
      <w:r w:rsidR="0012123C">
        <w:t>dd(element)</w:t>
      </w:r>
    </w:p>
    <w:p w:rsidR="0012123C" w:rsidRDefault="00D14131" w:rsidP="0012123C">
      <w:pPr>
        <w:pStyle w:val="Code"/>
        <w:numPr>
          <w:ilvl w:val="0"/>
          <w:numId w:val="25"/>
        </w:numPr>
        <w:rPr>
          <w:lang w:val="en-GB"/>
        </w:rPr>
      </w:pPr>
      <w:r>
        <w:t>r</w:t>
      </w:r>
      <w:r w:rsidR="0012123C">
        <w:t>emove()</w:t>
      </w:r>
    </w:p>
    <w:p w:rsidR="0012123C" w:rsidRDefault="00D14131" w:rsidP="0012123C">
      <w:pPr>
        <w:pStyle w:val="Code"/>
        <w:numPr>
          <w:ilvl w:val="0"/>
          <w:numId w:val="25"/>
        </w:numPr>
        <w:rPr>
          <w:lang w:val="en-GB"/>
        </w:rPr>
      </w:pPr>
      <w:r>
        <w:t>count - getter</w:t>
      </w:r>
    </w:p>
    <w:p w:rsidR="0012123C" w:rsidRDefault="0012123C" w:rsidP="0012123C">
      <w:r>
        <w:t>Adding should add on top of its contents. Remove should get the topmost element.</w:t>
      </w:r>
    </w:p>
    <w:p w:rsidR="00D14131" w:rsidRDefault="00D14131" w:rsidP="00D14131">
      <w:pPr>
        <w:pStyle w:val="Heading3"/>
      </w:pPr>
      <w:r>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D14131" w:rsidTr="00C158E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14131" w:rsidRDefault="00D14131" w:rsidP="00C158EF">
            <w:pPr>
              <w:pStyle w:val="Code"/>
              <w:spacing w:before="0" w:after="0"/>
              <w:jc w:val="center"/>
            </w:pPr>
            <w:r>
              <w:t>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14131" w:rsidRDefault="00D14131" w:rsidP="00D14131">
            <w:pPr>
              <w:pStyle w:val="Code"/>
              <w:spacing w:before="0" w:after="0"/>
              <w:jc w:val="center"/>
            </w:pPr>
            <w:r>
              <w:t>Output</w:t>
            </w:r>
          </w:p>
        </w:tc>
      </w:tr>
      <w:tr w:rsidR="00D14131" w:rsidTr="00C158EF">
        <w:tc>
          <w:tcPr>
            <w:tcW w:w="4535" w:type="dxa"/>
            <w:tcBorders>
              <w:top w:val="single" w:sz="4" w:space="0" w:color="auto"/>
              <w:left w:val="single" w:sz="4" w:space="0" w:color="auto"/>
              <w:bottom w:val="single" w:sz="4" w:space="0" w:color="auto"/>
              <w:right w:val="single" w:sz="4" w:space="0" w:color="auto"/>
            </w:tcBorders>
            <w:hideMark/>
          </w:tcPr>
          <w:p w:rsidR="00D14131" w:rsidRDefault="00D14131" w:rsidP="00D14131">
            <w:pPr>
              <w:pStyle w:val="Code"/>
            </w:pPr>
            <w:r>
              <w:t>let box = new Box&lt;Number&gt;();</w:t>
            </w:r>
          </w:p>
          <w:p w:rsidR="00D14131" w:rsidRDefault="00D14131" w:rsidP="00D14131">
            <w:pPr>
              <w:pStyle w:val="Code"/>
            </w:pPr>
            <w:r>
              <w:t>box.add(1);</w:t>
            </w:r>
          </w:p>
          <w:p w:rsidR="00D14131" w:rsidRDefault="00D14131" w:rsidP="00D14131">
            <w:pPr>
              <w:pStyle w:val="Code"/>
            </w:pPr>
            <w:r>
              <w:t>box.add(2);</w:t>
            </w:r>
          </w:p>
          <w:p w:rsidR="00D14131" w:rsidRDefault="00D14131" w:rsidP="00D14131">
            <w:pPr>
              <w:pStyle w:val="Code"/>
            </w:pPr>
            <w:r>
              <w:t>box.add(3);</w:t>
            </w:r>
          </w:p>
          <w:p w:rsidR="00D14131" w:rsidRDefault="00D14131" w:rsidP="00D14131">
            <w:pPr>
              <w:pStyle w:val="Code"/>
            </w:pPr>
            <w:r>
              <w:t>console.log(box.count);</w:t>
            </w:r>
          </w:p>
        </w:tc>
        <w:tc>
          <w:tcPr>
            <w:tcW w:w="5669" w:type="dxa"/>
            <w:tcBorders>
              <w:top w:val="single" w:sz="4" w:space="0" w:color="auto"/>
              <w:left w:val="single" w:sz="4" w:space="0" w:color="auto"/>
              <w:bottom w:val="single" w:sz="4" w:space="0" w:color="auto"/>
              <w:right w:val="single" w:sz="4" w:space="0" w:color="auto"/>
            </w:tcBorders>
            <w:hideMark/>
          </w:tcPr>
          <w:p w:rsidR="00D14131" w:rsidRDefault="00D14131" w:rsidP="00C158EF">
            <w:pPr>
              <w:pStyle w:val="Code"/>
            </w:pPr>
            <w:r>
              <w:t>3</w:t>
            </w:r>
          </w:p>
        </w:tc>
      </w:tr>
      <w:tr w:rsidR="00D14131" w:rsidTr="00C158EF">
        <w:tc>
          <w:tcPr>
            <w:tcW w:w="4535" w:type="dxa"/>
            <w:tcBorders>
              <w:top w:val="single" w:sz="4" w:space="0" w:color="auto"/>
              <w:left w:val="single" w:sz="4" w:space="0" w:color="auto"/>
              <w:bottom w:val="single" w:sz="4" w:space="0" w:color="auto"/>
              <w:right w:val="single" w:sz="4" w:space="0" w:color="auto"/>
            </w:tcBorders>
          </w:tcPr>
          <w:p w:rsidR="00D14131" w:rsidRDefault="00D14131" w:rsidP="00D14131">
            <w:pPr>
              <w:pStyle w:val="Code"/>
            </w:pPr>
            <w:r>
              <w:lastRenderedPageBreak/>
              <w:t>let box = new Box&lt;String&gt;();</w:t>
            </w:r>
          </w:p>
          <w:p w:rsidR="00D14131" w:rsidRDefault="00D14131" w:rsidP="00D14131">
            <w:pPr>
              <w:pStyle w:val="Code"/>
            </w:pPr>
            <w:r>
              <w:t>box.add("Pesho");</w:t>
            </w:r>
          </w:p>
          <w:p w:rsidR="00D14131" w:rsidRDefault="00D14131" w:rsidP="00D14131">
            <w:pPr>
              <w:pStyle w:val="Code"/>
            </w:pPr>
            <w:r>
              <w:t>box.add("Gosho");</w:t>
            </w:r>
          </w:p>
          <w:p w:rsidR="00D14131" w:rsidRDefault="00D14131" w:rsidP="00D14131">
            <w:pPr>
              <w:pStyle w:val="Code"/>
            </w:pPr>
            <w:r>
              <w:t>console.log(box.count);</w:t>
            </w:r>
          </w:p>
          <w:p w:rsidR="00D14131" w:rsidRDefault="00D14131" w:rsidP="00D14131">
            <w:pPr>
              <w:pStyle w:val="Code"/>
            </w:pPr>
            <w:r>
              <w:t>box.remove();</w:t>
            </w:r>
          </w:p>
          <w:p w:rsidR="00D14131" w:rsidRDefault="00D14131" w:rsidP="00D14131">
            <w:pPr>
              <w:pStyle w:val="Code"/>
            </w:pPr>
            <w:r>
              <w:t>console.log(box.count);</w:t>
            </w:r>
          </w:p>
        </w:tc>
        <w:tc>
          <w:tcPr>
            <w:tcW w:w="5669" w:type="dxa"/>
            <w:tcBorders>
              <w:top w:val="single" w:sz="4" w:space="0" w:color="auto"/>
              <w:left w:val="single" w:sz="4" w:space="0" w:color="auto"/>
              <w:bottom w:val="single" w:sz="4" w:space="0" w:color="auto"/>
              <w:right w:val="single" w:sz="4" w:space="0" w:color="auto"/>
            </w:tcBorders>
          </w:tcPr>
          <w:p w:rsidR="00D14131" w:rsidRDefault="00D14131" w:rsidP="00C158EF">
            <w:pPr>
              <w:pStyle w:val="Code"/>
            </w:pPr>
            <w:r>
              <w:t>2</w:t>
            </w:r>
          </w:p>
          <w:p w:rsidR="00D14131" w:rsidRDefault="00D14131" w:rsidP="00C158EF">
            <w:pPr>
              <w:pStyle w:val="Code"/>
            </w:pPr>
            <w:r>
              <w:t>1</w:t>
            </w:r>
          </w:p>
        </w:tc>
      </w:tr>
    </w:tbl>
    <w:p w:rsidR="0012123C" w:rsidRDefault="0012123C" w:rsidP="0012123C"/>
    <w:p w:rsidR="00AA6106" w:rsidRPr="00AA6106" w:rsidRDefault="00AA6106" w:rsidP="00AA6106">
      <w:r>
        <w:rPr>
          <w:noProof/>
          <w:lang w:val="bg-BG" w:eastAsia="bg-BG"/>
        </w:rPr>
        <w:drawing>
          <wp:inline distT="0" distB="0" distL="0" distR="0" wp14:anchorId="2FAC1802" wp14:editId="7821DDD0">
            <wp:extent cx="2537460" cy="2613890"/>
            <wp:effectExtent l="19050" t="19050" r="15240" b="1524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41827" cy="2618389"/>
                    </a:xfrm>
                    <a:prstGeom prst="rect">
                      <a:avLst/>
                    </a:prstGeom>
                    <a:ln>
                      <a:solidFill>
                        <a:schemeClr val="tx1"/>
                      </a:solidFill>
                    </a:ln>
                  </pic:spPr>
                </pic:pic>
              </a:graphicData>
            </a:graphic>
          </wp:inline>
        </w:drawing>
      </w:r>
    </w:p>
    <w:p w:rsidR="00D14131" w:rsidRDefault="00D14131" w:rsidP="0046188E">
      <w:pPr>
        <w:pStyle w:val="Heading2"/>
        <w:numPr>
          <w:ilvl w:val="0"/>
          <w:numId w:val="23"/>
        </w:numPr>
      </w:pPr>
      <w:r>
        <w:t>KeyValuePairs</w:t>
      </w:r>
    </w:p>
    <w:p w:rsidR="00D14131" w:rsidRDefault="00D14131" w:rsidP="00D14131">
      <w:r>
        <w:t>Create a generic class which can sto</w:t>
      </w:r>
      <w:r w:rsidR="00F46A28">
        <w:t xml:space="preserve">re a key and value of any type. </w:t>
      </w:r>
      <w:r>
        <w:t>It should have the following public methods:</w:t>
      </w:r>
    </w:p>
    <w:p w:rsidR="00D14131" w:rsidRPr="00D14131" w:rsidRDefault="00D14131" w:rsidP="00D14131">
      <w:pPr>
        <w:pStyle w:val="ListParagraph"/>
        <w:numPr>
          <w:ilvl w:val="0"/>
          <w:numId w:val="26"/>
        </w:numPr>
        <w:rPr>
          <w:rFonts w:ascii="Consolas" w:hAnsi="Consolas"/>
          <w:b/>
        </w:rPr>
      </w:pPr>
      <w:r w:rsidRPr="00D14131">
        <w:rPr>
          <w:rFonts w:ascii="Consolas" w:hAnsi="Consolas"/>
          <w:b/>
        </w:rPr>
        <w:t>setKeyValue(key: T, value: U)</w:t>
      </w:r>
    </w:p>
    <w:p w:rsidR="00D14131" w:rsidRPr="00F46A28" w:rsidRDefault="00D14131" w:rsidP="00D14131">
      <w:pPr>
        <w:pStyle w:val="ListParagraph"/>
        <w:numPr>
          <w:ilvl w:val="0"/>
          <w:numId w:val="26"/>
        </w:numPr>
        <w:rPr>
          <w:rFonts w:ascii="Consolas" w:hAnsi="Consolas"/>
          <w:b/>
        </w:rPr>
      </w:pPr>
      <w:r w:rsidRPr="00D14131">
        <w:rPr>
          <w:rFonts w:ascii="Consolas" w:hAnsi="Consolas"/>
          <w:b/>
        </w:rPr>
        <w:t>display()</w:t>
      </w:r>
      <w:r>
        <w:t xml:space="preserve"> – log the key and the value in the following format: </w:t>
      </w:r>
      <w:r w:rsidRPr="00F46A28">
        <w:rPr>
          <w:rFonts w:ascii="Consolas" w:hAnsi="Consolas"/>
          <w:b/>
        </w:rPr>
        <w:t>'</w:t>
      </w:r>
      <w:r w:rsidR="00F46A28" w:rsidRPr="00F46A28">
        <w:rPr>
          <w:rFonts w:ascii="Consolas" w:hAnsi="Consolas"/>
          <w:b/>
        </w:rPr>
        <w:t>k</w:t>
      </w:r>
      <w:r w:rsidRPr="00F46A28">
        <w:rPr>
          <w:rFonts w:ascii="Consolas" w:hAnsi="Consolas"/>
          <w:b/>
        </w:rPr>
        <w:t>ey = {key}, value = {value}'</w:t>
      </w:r>
    </w:p>
    <w:p w:rsidR="00D14131" w:rsidRDefault="00D14131" w:rsidP="00D14131">
      <w:pPr>
        <w:pStyle w:val="Heading3"/>
      </w:pPr>
      <w:r>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6362"/>
        <w:gridCol w:w="3838"/>
      </w:tblGrid>
      <w:tr w:rsidR="00E4347C" w:rsidTr="00E4347C">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347C" w:rsidRDefault="00E4347C" w:rsidP="00C158EF">
            <w:pPr>
              <w:pStyle w:val="Code"/>
              <w:spacing w:before="0" w:after="0"/>
              <w:jc w:val="center"/>
            </w:pPr>
            <w:r>
              <w:t>Input</w:t>
            </w:r>
          </w:p>
        </w:tc>
        <w:tc>
          <w:tcPr>
            <w:tcW w:w="3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347C" w:rsidRDefault="00E4347C" w:rsidP="00C158EF">
            <w:pPr>
              <w:pStyle w:val="Code"/>
              <w:spacing w:before="0" w:after="0"/>
              <w:jc w:val="center"/>
            </w:pPr>
            <w:r>
              <w:t>Output</w:t>
            </w:r>
          </w:p>
        </w:tc>
      </w:tr>
      <w:tr w:rsidR="00E4347C" w:rsidTr="00E4347C">
        <w:tc>
          <w:tcPr>
            <w:tcW w:w="6362" w:type="dxa"/>
            <w:tcBorders>
              <w:top w:val="single" w:sz="4" w:space="0" w:color="auto"/>
              <w:left w:val="single" w:sz="4" w:space="0" w:color="auto"/>
              <w:bottom w:val="single" w:sz="4" w:space="0" w:color="auto"/>
              <w:right w:val="single" w:sz="4" w:space="0" w:color="auto"/>
            </w:tcBorders>
            <w:hideMark/>
          </w:tcPr>
          <w:p w:rsidR="00E4347C" w:rsidRDefault="00E4347C" w:rsidP="00E4347C">
            <w:pPr>
              <w:pStyle w:val="Code"/>
            </w:pPr>
            <w:r>
              <w:t>let kvp = new KeyValuePair&lt;number, string&gt;();</w:t>
            </w:r>
          </w:p>
          <w:p w:rsidR="00E4347C" w:rsidRDefault="00E4347C" w:rsidP="00E4347C">
            <w:pPr>
              <w:pStyle w:val="Code"/>
            </w:pPr>
            <w:r>
              <w:t>kvp.setKeyValue(1, "Steve");</w:t>
            </w:r>
          </w:p>
          <w:p w:rsidR="00E4347C" w:rsidRDefault="00E4347C" w:rsidP="00E4347C">
            <w:pPr>
              <w:pStyle w:val="Code"/>
            </w:pPr>
            <w:r>
              <w:t>kvp.display();</w:t>
            </w:r>
          </w:p>
        </w:tc>
        <w:tc>
          <w:tcPr>
            <w:tcW w:w="3838" w:type="dxa"/>
            <w:tcBorders>
              <w:top w:val="single" w:sz="4" w:space="0" w:color="auto"/>
              <w:left w:val="single" w:sz="4" w:space="0" w:color="auto"/>
              <w:bottom w:val="single" w:sz="4" w:space="0" w:color="auto"/>
              <w:right w:val="single" w:sz="4" w:space="0" w:color="auto"/>
            </w:tcBorders>
            <w:hideMark/>
          </w:tcPr>
          <w:p w:rsidR="00E4347C" w:rsidRDefault="00F46A28" w:rsidP="00C158EF">
            <w:pPr>
              <w:pStyle w:val="Code"/>
            </w:pPr>
            <w:r>
              <w:t>k</w:t>
            </w:r>
            <w:r w:rsidR="00E4347C" w:rsidRPr="00E4347C">
              <w:t>ey = 1, val</w:t>
            </w:r>
            <w:r w:rsidR="00E4347C">
              <w:t>ue</w:t>
            </w:r>
            <w:r w:rsidR="00E4347C" w:rsidRPr="00E4347C">
              <w:t xml:space="preserve"> = Steve</w:t>
            </w:r>
          </w:p>
        </w:tc>
      </w:tr>
    </w:tbl>
    <w:p w:rsidR="00D14131" w:rsidRPr="00D14131" w:rsidRDefault="00AA6106" w:rsidP="00AA6106">
      <w:r>
        <w:rPr>
          <w:noProof/>
          <w:lang w:val="bg-BG" w:eastAsia="bg-BG"/>
        </w:rPr>
        <w:drawing>
          <wp:inline distT="0" distB="0" distL="0" distR="0" wp14:anchorId="37B8E02E" wp14:editId="3B496D12">
            <wp:extent cx="3048094" cy="1691640"/>
            <wp:effectExtent l="19050" t="19050" r="19050" b="2286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56618" cy="1696371"/>
                    </a:xfrm>
                    <a:prstGeom prst="rect">
                      <a:avLst/>
                    </a:prstGeom>
                    <a:ln>
                      <a:solidFill>
                        <a:schemeClr val="tx1"/>
                      </a:solidFill>
                    </a:ln>
                  </pic:spPr>
                </pic:pic>
              </a:graphicData>
            </a:graphic>
          </wp:inline>
        </w:drawing>
      </w:r>
    </w:p>
    <w:sectPr w:rsidR="00D14131" w:rsidRPr="00D14131" w:rsidSect="007D011F">
      <w:headerReference w:type="default" r:id="rId20"/>
      <w:footerReference w:type="defaul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8AA" w:rsidRDefault="003758AA" w:rsidP="008068A2">
      <w:pPr>
        <w:spacing w:after="0" w:line="240" w:lineRule="auto"/>
      </w:pPr>
      <w:r>
        <w:separator/>
      </w:r>
    </w:p>
  </w:endnote>
  <w:endnote w:type="continuationSeparator" w:id="0">
    <w:p w:rsidR="003758AA" w:rsidRDefault="003758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A28" w:rsidRPr="00AC77AD" w:rsidRDefault="00F46A28" w:rsidP="007C2AE6">
    <w:pPr>
      <w:pStyle w:val="Footer"/>
    </w:pPr>
    <w:r>
      <w:rPr>
        <w:noProof/>
        <w:lang w:val="bg-BG" w:eastAsia="bg-BG"/>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7ED5104" wp14:editId="5649C3D2">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0DACC72"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F46A28" w:rsidRPr="008C2B83" w:rsidRDefault="00F46A28"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04DC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04DC6">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F46A28" w:rsidRPr="008C2B83" w:rsidRDefault="00F46A28"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04DC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04DC6">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F46A28" w:rsidRDefault="00F46A28"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F46A28" w:rsidRDefault="00F46A28" w:rsidP="007C2AE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46A28" w:rsidRDefault="00F46A28"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F46A28" w:rsidRDefault="00F46A28" w:rsidP="007C2AE6">
                          <w:pPr>
                            <w:spacing w:after="0" w:line="240" w:lineRule="auto"/>
                            <w:ind w:left="567" w:firstLine="340"/>
                            <w:rPr>
                              <w:sz w:val="19"/>
                              <w:szCs w:val="19"/>
                            </w:rPr>
                          </w:pPr>
                          <w:r w:rsidRPr="00D94A22">
                            <w:rPr>
                              <w:noProof/>
                              <w:sz w:val="20"/>
                              <w:szCs w:val="20"/>
                              <w:lang w:val="bg-BG" w:eastAsia="bg-BG"/>
                            </w:rPr>
                            <w:drawing>
                              <wp:inline distT="0" distB="0" distL="0" distR="0" wp14:anchorId="7D539FE3" wp14:editId="0C29CB31">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A64D6DD" wp14:editId="4993C1BD">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47C4740" wp14:editId="6EC6490D">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7ED59A7" wp14:editId="77954517">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4887300" wp14:editId="71B09359">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1E11C10F" wp14:editId="2A281C84">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FDAB30B" wp14:editId="64138496">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2554B" wp14:editId="2F1F002E">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356A7B2" wp14:editId="3E6C4057">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9ED19ED" wp14:editId="78088E82">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F46A28" w:rsidRDefault="00F46A28"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F46A28" w:rsidRDefault="00F46A28" w:rsidP="007C2AE6">
                    <w:pPr>
                      <w:spacing w:after="0" w:line="240" w:lineRule="auto"/>
                      <w:ind w:left="567" w:firstLine="340"/>
                      <w:rPr>
                        <w:sz w:val="19"/>
                        <w:szCs w:val="19"/>
                      </w:rPr>
                    </w:pPr>
                    <w:r w:rsidRPr="00D94A22">
                      <w:rPr>
                        <w:noProof/>
                        <w:sz w:val="20"/>
                        <w:szCs w:val="20"/>
                        <w:lang w:val="bg-BG" w:eastAsia="bg-BG"/>
                      </w:rPr>
                      <w:drawing>
                        <wp:inline distT="0" distB="0" distL="0" distR="0" wp14:anchorId="7D539FE3" wp14:editId="0C29CB31">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A64D6DD" wp14:editId="4993C1BD">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47C4740" wp14:editId="6EC6490D">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7ED59A7" wp14:editId="77954517">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4887300" wp14:editId="71B09359">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1E11C10F" wp14:editId="2A281C84">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FDAB30B" wp14:editId="64138496">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2554B" wp14:editId="2F1F002E">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356A7B2" wp14:editId="3E6C4057">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9ED19ED" wp14:editId="78088E82">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6E57FB" w:rsidRPr="007D011F" w:rsidRDefault="006E57FB" w:rsidP="007D01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8AA" w:rsidRDefault="003758AA" w:rsidP="008068A2">
      <w:pPr>
        <w:spacing w:after="0" w:line="240" w:lineRule="auto"/>
      </w:pPr>
      <w:r>
        <w:separator/>
      </w:r>
    </w:p>
  </w:footnote>
  <w:footnote w:type="continuationSeparator" w:id="0">
    <w:p w:rsidR="003758AA" w:rsidRDefault="003758A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6C2B68"/>
    <w:multiLevelType w:val="hybridMultilevel"/>
    <w:tmpl w:val="BEA668CA"/>
    <w:lvl w:ilvl="0" w:tplc="97A62DE2">
      <w:start w:val="1"/>
      <w:numFmt w:val="bullet"/>
      <w:lvlText w:val=""/>
      <w:lvlJc w:val="left"/>
      <w:pPr>
        <w:tabs>
          <w:tab w:val="num" w:pos="720"/>
        </w:tabs>
        <w:ind w:left="720" w:hanging="360"/>
      </w:pPr>
      <w:rPr>
        <w:rFonts w:ascii="Wingdings" w:hAnsi="Wingdings" w:hint="default"/>
      </w:rPr>
    </w:lvl>
    <w:lvl w:ilvl="1" w:tplc="886C15E4" w:tentative="1">
      <w:start w:val="1"/>
      <w:numFmt w:val="bullet"/>
      <w:lvlText w:val=""/>
      <w:lvlJc w:val="left"/>
      <w:pPr>
        <w:tabs>
          <w:tab w:val="num" w:pos="1440"/>
        </w:tabs>
        <w:ind w:left="1440" w:hanging="360"/>
      </w:pPr>
      <w:rPr>
        <w:rFonts w:ascii="Wingdings" w:hAnsi="Wingdings" w:hint="default"/>
      </w:rPr>
    </w:lvl>
    <w:lvl w:ilvl="2" w:tplc="30F478D4" w:tentative="1">
      <w:start w:val="1"/>
      <w:numFmt w:val="bullet"/>
      <w:lvlText w:val=""/>
      <w:lvlJc w:val="left"/>
      <w:pPr>
        <w:tabs>
          <w:tab w:val="num" w:pos="2160"/>
        </w:tabs>
        <w:ind w:left="2160" w:hanging="360"/>
      </w:pPr>
      <w:rPr>
        <w:rFonts w:ascii="Wingdings" w:hAnsi="Wingdings" w:hint="default"/>
      </w:rPr>
    </w:lvl>
    <w:lvl w:ilvl="3" w:tplc="E84A2502" w:tentative="1">
      <w:start w:val="1"/>
      <w:numFmt w:val="bullet"/>
      <w:lvlText w:val=""/>
      <w:lvlJc w:val="left"/>
      <w:pPr>
        <w:tabs>
          <w:tab w:val="num" w:pos="2880"/>
        </w:tabs>
        <w:ind w:left="2880" w:hanging="360"/>
      </w:pPr>
      <w:rPr>
        <w:rFonts w:ascii="Wingdings" w:hAnsi="Wingdings" w:hint="default"/>
      </w:rPr>
    </w:lvl>
    <w:lvl w:ilvl="4" w:tplc="46106346" w:tentative="1">
      <w:start w:val="1"/>
      <w:numFmt w:val="bullet"/>
      <w:lvlText w:val=""/>
      <w:lvlJc w:val="left"/>
      <w:pPr>
        <w:tabs>
          <w:tab w:val="num" w:pos="3600"/>
        </w:tabs>
        <w:ind w:left="3600" w:hanging="360"/>
      </w:pPr>
      <w:rPr>
        <w:rFonts w:ascii="Wingdings" w:hAnsi="Wingdings" w:hint="default"/>
      </w:rPr>
    </w:lvl>
    <w:lvl w:ilvl="5" w:tplc="E60E272C" w:tentative="1">
      <w:start w:val="1"/>
      <w:numFmt w:val="bullet"/>
      <w:lvlText w:val=""/>
      <w:lvlJc w:val="left"/>
      <w:pPr>
        <w:tabs>
          <w:tab w:val="num" w:pos="4320"/>
        </w:tabs>
        <w:ind w:left="4320" w:hanging="360"/>
      </w:pPr>
      <w:rPr>
        <w:rFonts w:ascii="Wingdings" w:hAnsi="Wingdings" w:hint="default"/>
      </w:rPr>
    </w:lvl>
    <w:lvl w:ilvl="6" w:tplc="13305FCC" w:tentative="1">
      <w:start w:val="1"/>
      <w:numFmt w:val="bullet"/>
      <w:lvlText w:val=""/>
      <w:lvlJc w:val="left"/>
      <w:pPr>
        <w:tabs>
          <w:tab w:val="num" w:pos="5040"/>
        </w:tabs>
        <w:ind w:left="5040" w:hanging="360"/>
      </w:pPr>
      <w:rPr>
        <w:rFonts w:ascii="Wingdings" w:hAnsi="Wingdings" w:hint="default"/>
      </w:rPr>
    </w:lvl>
    <w:lvl w:ilvl="7" w:tplc="A54A89C2" w:tentative="1">
      <w:start w:val="1"/>
      <w:numFmt w:val="bullet"/>
      <w:lvlText w:val=""/>
      <w:lvlJc w:val="left"/>
      <w:pPr>
        <w:tabs>
          <w:tab w:val="num" w:pos="5760"/>
        </w:tabs>
        <w:ind w:left="5760" w:hanging="360"/>
      </w:pPr>
      <w:rPr>
        <w:rFonts w:ascii="Wingdings" w:hAnsi="Wingdings" w:hint="default"/>
      </w:rPr>
    </w:lvl>
    <w:lvl w:ilvl="8" w:tplc="7B74745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A1F7E"/>
    <w:multiLevelType w:val="hybridMultilevel"/>
    <w:tmpl w:val="BE2E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B798A"/>
    <w:multiLevelType w:val="hybridMultilevel"/>
    <w:tmpl w:val="CFF80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49F15A4A"/>
    <w:multiLevelType w:val="hybridMultilevel"/>
    <w:tmpl w:val="47921D62"/>
    <w:lvl w:ilvl="0" w:tplc="B512FB54">
      <w:start w:val="1"/>
      <w:numFmt w:val="decimal"/>
      <w:pStyle w:val="Heading2"/>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7"/>
  </w:num>
  <w:num w:numId="3">
    <w:abstractNumId w:val="9"/>
  </w:num>
  <w:num w:numId="4">
    <w:abstractNumId w:val="24"/>
  </w:num>
  <w:num w:numId="5">
    <w:abstractNumId w:val="25"/>
  </w:num>
  <w:num w:numId="6">
    <w:abstractNumId w:val="31"/>
  </w:num>
  <w:num w:numId="7">
    <w:abstractNumId w:val="4"/>
  </w:num>
  <w:num w:numId="8">
    <w:abstractNumId w:val="8"/>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5"/>
  </w:num>
  <w:num w:numId="13">
    <w:abstractNumId w:val="3"/>
  </w:num>
  <w:num w:numId="14">
    <w:abstractNumId w:val="23"/>
  </w:num>
  <w:num w:numId="15">
    <w:abstractNumId w:val="18"/>
  </w:num>
  <w:num w:numId="16">
    <w:abstractNumId w:val="29"/>
  </w:num>
  <w:num w:numId="17">
    <w:abstractNumId w:val="33"/>
  </w:num>
  <w:num w:numId="18">
    <w:abstractNumId w:val="7"/>
  </w:num>
  <w:num w:numId="19">
    <w:abstractNumId w:val="17"/>
  </w:num>
  <w:num w:numId="20">
    <w:abstractNumId w:val="2"/>
  </w:num>
  <w:num w:numId="21">
    <w:abstractNumId w:val="41"/>
  </w:num>
  <w:num w:numId="22">
    <w:abstractNumId w:val="39"/>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9"/>
  </w:num>
  <w:num w:numId="26">
    <w:abstractNumId w:val="11"/>
  </w:num>
  <w:num w:numId="27">
    <w:abstractNumId w:val="20"/>
  </w:num>
  <w:num w:numId="28">
    <w:abstractNumId w:val="12"/>
  </w:num>
  <w:num w:numId="29">
    <w:abstractNumId w:val="32"/>
  </w:num>
  <w:num w:numId="30">
    <w:abstractNumId w:val="34"/>
  </w:num>
  <w:num w:numId="31">
    <w:abstractNumId w:val="27"/>
  </w:num>
  <w:num w:numId="32">
    <w:abstractNumId w:val="10"/>
  </w:num>
  <w:num w:numId="33">
    <w:abstractNumId w:val="26"/>
  </w:num>
  <w:num w:numId="34">
    <w:abstractNumId w:val="0"/>
  </w:num>
  <w:num w:numId="35">
    <w:abstractNumId w:val="16"/>
  </w:num>
  <w:num w:numId="36">
    <w:abstractNumId w:val="36"/>
  </w:num>
  <w:num w:numId="37">
    <w:abstractNumId w:val="38"/>
  </w:num>
  <w:num w:numId="38">
    <w:abstractNumId w:val="28"/>
  </w:num>
  <w:num w:numId="39">
    <w:abstractNumId w:val="21"/>
  </w:num>
  <w:num w:numId="40">
    <w:abstractNumId w:val="30"/>
  </w:num>
  <w:num w:numId="41">
    <w:abstractNumId w:val="40"/>
  </w:num>
  <w:num w:numId="42">
    <w:abstractNumId w:val="35"/>
  </w:num>
  <w:num w:numId="43">
    <w:abstractNumId w:val="13"/>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4A15"/>
    <w:rsid w:val="000B56F0"/>
    <w:rsid w:val="000F3C1F"/>
    <w:rsid w:val="000F4444"/>
    <w:rsid w:val="00102F6A"/>
    <w:rsid w:val="00103906"/>
    <w:rsid w:val="0012123C"/>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94351"/>
    <w:rsid w:val="001A6728"/>
    <w:rsid w:val="001B4DD0"/>
    <w:rsid w:val="001C1FCD"/>
    <w:rsid w:val="001D2464"/>
    <w:rsid w:val="001D24F8"/>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2E5387"/>
    <w:rsid w:val="0033212E"/>
    <w:rsid w:val="0033490F"/>
    <w:rsid w:val="0036183C"/>
    <w:rsid w:val="00361D59"/>
    <w:rsid w:val="003758AA"/>
    <w:rsid w:val="003817EF"/>
    <w:rsid w:val="00382A45"/>
    <w:rsid w:val="003A1601"/>
    <w:rsid w:val="003A5602"/>
    <w:rsid w:val="003B0278"/>
    <w:rsid w:val="003B08DF"/>
    <w:rsid w:val="003B0FD5"/>
    <w:rsid w:val="003B6A53"/>
    <w:rsid w:val="003C1C2E"/>
    <w:rsid w:val="003C4C9C"/>
    <w:rsid w:val="003E1013"/>
    <w:rsid w:val="003E167F"/>
    <w:rsid w:val="003E2A2C"/>
    <w:rsid w:val="003E6334"/>
    <w:rsid w:val="003E6BFB"/>
    <w:rsid w:val="003F1864"/>
    <w:rsid w:val="004311CA"/>
    <w:rsid w:val="0046188E"/>
    <w:rsid w:val="0047331A"/>
    <w:rsid w:val="00473B2B"/>
    <w:rsid w:val="00476D4B"/>
    <w:rsid w:val="0047738B"/>
    <w:rsid w:val="004879B8"/>
    <w:rsid w:val="00491748"/>
    <w:rsid w:val="004A7E77"/>
    <w:rsid w:val="004C4871"/>
    <w:rsid w:val="004D29A9"/>
    <w:rsid w:val="004F054C"/>
    <w:rsid w:val="004F1A3A"/>
    <w:rsid w:val="0050017E"/>
    <w:rsid w:val="00512CCC"/>
    <w:rsid w:val="005177D3"/>
    <w:rsid w:val="00517B12"/>
    <w:rsid w:val="00524789"/>
    <w:rsid w:val="00544EBB"/>
    <w:rsid w:val="00546DF0"/>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B43E3"/>
    <w:rsid w:val="006C41BF"/>
    <w:rsid w:val="006C439B"/>
    <w:rsid w:val="006D239A"/>
    <w:rsid w:val="006D31D9"/>
    <w:rsid w:val="006D640C"/>
    <w:rsid w:val="006E2245"/>
    <w:rsid w:val="006E55B4"/>
    <w:rsid w:val="006E57FB"/>
    <w:rsid w:val="006E7E50"/>
    <w:rsid w:val="00704432"/>
    <w:rsid w:val="00704DC6"/>
    <w:rsid w:val="007051DF"/>
    <w:rsid w:val="00714EF2"/>
    <w:rsid w:val="0071692E"/>
    <w:rsid w:val="00724DA4"/>
    <w:rsid w:val="0075584D"/>
    <w:rsid w:val="00761A1E"/>
    <w:rsid w:val="00763912"/>
    <w:rsid w:val="00770B05"/>
    <w:rsid w:val="00784922"/>
    <w:rsid w:val="00785258"/>
    <w:rsid w:val="00791F02"/>
    <w:rsid w:val="0079324A"/>
    <w:rsid w:val="00794EEE"/>
    <w:rsid w:val="007A635E"/>
    <w:rsid w:val="007C2C37"/>
    <w:rsid w:val="007C3E81"/>
    <w:rsid w:val="007D011F"/>
    <w:rsid w:val="007D1F12"/>
    <w:rsid w:val="007E0960"/>
    <w:rsid w:val="007F177C"/>
    <w:rsid w:val="007F6061"/>
    <w:rsid w:val="00801502"/>
    <w:rsid w:val="0080290C"/>
    <w:rsid w:val="008063E1"/>
    <w:rsid w:val="008068A2"/>
    <w:rsid w:val="008105A0"/>
    <w:rsid w:val="00830E30"/>
    <w:rsid w:val="00831EEA"/>
    <w:rsid w:val="00844550"/>
    <w:rsid w:val="00855624"/>
    <w:rsid w:val="00861625"/>
    <w:rsid w:val="00861759"/>
    <w:rsid w:val="008617B5"/>
    <w:rsid w:val="00863C18"/>
    <w:rsid w:val="0087027E"/>
    <w:rsid w:val="00870828"/>
    <w:rsid w:val="0088080B"/>
    <w:rsid w:val="008C2B83"/>
    <w:rsid w:val="008C5930"/>
    <w:rsid w:val="008E2993"/>
    <w:rsid w:val="008E45C4"/>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29B1"/>
    <w:rsid w:val="009742A9"/>
    <w:rsid w:val="00976E46"/>
    <w:rsid w:val="009810DE"/>
    <w:rsid w:val="00996B32"/>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B1A"/>
    <w:rsid w:val="00A66DE2"/>
    <w:rsid w:val="00A70227"/>
    <w:rsid w:val="00A826E2"/>
    <w:rsid w:val="00AA3772"/>
    <w:rsid w:val="00AA6106"/>
    <w:rsid w:val="00AB106E"/>
    <w:rsid w:val="00AB2224"/>
    <w:rsid w:val="00AC60FE"/>
    <w:rsid w:val="00AC77AD"/>
    <w:rsid w:val="00AD3214"/>
    <w:rsid w:val="00AE05D3"/>
    <w:rsid w:val="00AE6D60"/>
    <w:rsid w:val="00B058CA"/>
    <w:rsid w:val="00B148DD"/>
    <w:rsid w:val="00B17740"/>
    <w:rsid w:val="00B34266"/>
    <w:rsid w:val="00B34D9A"/>
    <w:rsid w:val="00B45FD6"/>
    <w:rsid w:val="00B567F6"/>
    <w:rsid w:val="00B63BD7"/>
    <w:rsid w:val="00B63DED"/>
    <w:rsid w:val="00B67D59"/>
    <w:rsid w:val="00B764BA"/>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67D41"/>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14131"/>
    <w:rsid w:val="00D22895"/>
    <w:rsid w:val="00D30AFE"/>
    <w:rsid w:val="00D4354E"/>
    <w:rsid w:val="00D43F69"/>
    <w:rsid w:val="00D50831"/>
    <w:rsid w:val="00D52F3C"/>
    <w:rsid w:val="00D55609"/>
    <w:rsid w:val="00D67C0E"/>
    <w:rsid w:val="00D73957"/>
    <w:rsid w:val="00D75B0C"/>
    <w:rsid w:val="00D829DE"/>
    <w:rsid w:val="00D910AA"/>
    <w:rsid w:val="00DA401C"/>
    <w:rsid w:val="00DB13A1"/>
    <w:rsid w:val="00DC28E6"/>
    <w:rsid w:val="00DD7A43"/>
    <w:rsid w:val="00DD7BB2"/>
    <w:rsid w:val="00DE1B8E"/>
    <w:rsid w:val="00DE5D78"/>
    <w:rsid w:val="00DF00FA"/>
    <w:rsid w:val="00DF01D4"/>
    <w:rsid w:val="00DF57D8"/>
    <w:rsid w:val="00E10D20"/>
    <w:rsid w:val="00E10E16"/>
    <w:rsid w:val="00E2186E"/>
    <w:rsid w:val="00E24C6A"/>
    <w:rsid w:val="00E25811"/>
    <w:rsid w:val="00E32F85"/>
    <w:rsid w:val="00E36FD8"/>
    <w:rsid w:val="00E37380"/>
    <w:rsid w:val="00E37C86"/>
    <w:rsid w:val="00E4347C"/>
    <w:rsid w:val="00E465C4"/>
    <w:rsid w:val="00E63F64"/>
    <w:rsid w:val="00E70360"/>
    <w:rsid w:val="00E72270"/>
    <w:rsid w:val="00E74623"/>
    <w:rsid w:val="00E86D42"/>
    <w:rsid w:val="00E87A53"/>
    <w:rsid w:val="00E9458D"/>
    <w:rsid w:val="00EA1019"/>
    <w:rsid w:val="00EA2D98"/>
    <w:rsid w:val="00EA3B29"/>
    <w:rsid w:val="00EB3AA6"/>
    <w:rsid w:val="00EB7421"/>
    <w:rsid w:val="00EC58D4"/>
    <w:rsid w:val="00EC5A4D"/>
    <w:rsid w:val="00ED0DEA"/>
    <w:rsid w:val="00ED200A"/>
    <w:rsid w:val="00ED73C4"/>
    <w:rsid w:val="00EE613C"/>
    <w:rsid w:val="00F114B3"/>
    <w:rsid w:val="00F11AB3"/>
    <w:rsid w:val="00F17A4E"/>
    <w:rsid w:val="00F20B48"/>
    <w:rsid w:val="00F35DE2"/>
    <w:rsid w:val="00F44ED6"/>
    <w:rsid w:val="00F45A61"/>
    <w:rsid w:val="00F46918"/>
    <w:rsid w:val="00F46A28"/>
    <w:rsid w:val="00F46DDE"/>
    <w:rsid w:val="00F51CDC"/>
    <w:rsid w:val="00F51F3E"/>
    <w:rsid w:val="00F7033C"/>
    <w:rsid w:val="00F73AAB"/>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24263B-87C3-48FA-8CDD-68B76AE0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3E"/>
    <w:pPr>
      <w:spacing w:before="80" w:after="120"/>
    </w:pPr>
  </w:style>
  <w:style w:type="paragraph" w:styleId="Heading1">
    <w:name w:val="heading 1"/>
    <w:basedOn w:val="Normal"/>
    <w:next w:val="Normal"/>
    <w:link w:val="Heading1Char"/>
    <w:uiPriority w:val="9"/>
    <w:qFormat/>
    <w:rsid w:val="00F51F3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51F3E"/>
    <w:pPr>
      <w:keepNext/>
      <w:keepLines/>
      <w:numPr>
        <w:numId w:val="27"/>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F51F3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F51F3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F51F3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F3E"/>
  </w:style>
  <w:style w:type="paragraph" w:styleId="Footer">
    <w:name w:val="footer"/>
    <w:basedOn w:val="Normal"/>
    <w:link w:val="FooterChar"/>
    <w:uiPriority w:val="99"/>
    <w:unhideWhenUsed/>
    <w:rsid w:val="00F5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F3E"/>
  </w:style>
  <w:style w:type="paragraph" w:styleId="BalloonText">
    <w:name w:val="Balloon Text"/>
    <w:basedOn w:val="Normal"/>
    <w:link w:val="BalloonTextChar"/>
    <w:uiPriority w:val="99"/>
    <w:semiHidden/>
    <w:unhideWhenUsed/>
    <w:rsid w:val="00F51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F3E"/>
    <w:rPr>
      <w:rFonts w:ascii="Tahoma" w:hAnsi="Tahoma" w:cs="Tahoma"/>
      <w:sz w:val="16"/>
      <w:szCs w:val="16"/>
    </w:rPr>
  </w:style>
  <w:style w:type="character" w:styleId="Hyperlink">
    <w:name w:val="Hyperlink"/>
    <w:basedOn w:val="DefaultParagraphFont"/>
    <w:uiPriority w:val="99"/>
    <w:unhideWhenUsed/>
    <w:rsid w:val="00F51F3E"/>
    <w:rPr>
      <w:color w:val="0000FF" w:themeColor="hyperlink"/>
      <w:u w:val="single"/>
    </w:rPr>
  </w:style>
  <w:style w:type="character" w:customStyle="1" w:styleId="Heading1Char">
    <w:name w:val="Heading 1 Char"/>
    <w:basedOn w:val="DefaultParagraphFont"/>
    <w:link w:val="Heading1"/>
    <w:uiPriority w:val="9"/>
    <w:rsid w:val="00F51F3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F51F3E"/>
    <w:rPr>
      <w:rFonts w:eastAsiaTheme="majorEastAsia" w:cstheme="majorBidi"/>
      <w:b/>
      <w:bCs/>
      <w:color w:val="7C380A"/>
      <w:sz w:val="36"/>
      <w:szCs w:val="36"/>
    </w:rPr>
  </w:style>
  <w:style w:type="paragraph" w:styleId="NormalWeb">
    <w:name w:val="Normal (Web)"/>
    <w:basedOn w:val="Normal"/>
    <w:uiPriority w:val="99"/>
    <w:semiHidden/>
    <w:unhideWhenUsed/>
    <w:rsid w:val="00F51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F3E"/>
    <w:rPr>
      <w:b/>
      <w:bCs/>
    </w:rPr>
  </w:style>
  <w:style w:type="character" w:customStyle="1" w:styleId="Heading3Char">
    <w:name w:val="Heading 3 Char"/>
    <w:basedOn w:val="DefaultParagraphFont"/>
    <w:link w:val="Heading3"/>
    <w:uiPriority w:val="9"/>
    <w:rsid w:val="00F51F3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F51F3E"/>
    <w:rPr>
      <w:rFonts w:eastAsiaTheme="majorEastAsia" w:cstheme="majorBidi"/>
      <w:b/>
      <w:iCs/>
      <w:color w:val="A34A0D"/>
      <w:sz w:val="28"/>
    </w:rPr>
  </w:style>
  <w:style w:type="paragraph" w:styleId="ListParagraph">
    <w:name w:val="List Paragraph"/>
    <w:basedOn w:val="Normal"/>
    <w:link w:val="ListParagraphChar"/>
    <w:uiPriority w:val="34"/>
    <w:qFormat/>
    <w:rsid w:val="00F51F3E"/>
    <w:pPr>
      <w:ind w:left="720"/>
      <w:contextualSpacing/>
    </w:pPr>
  </w:style>
  <w:style w:type="character" w:styleId="FollowedHyperlink">
    <w:name w:val="FollowedHyperlink"/>
    <w:basedOn w:val="DefaultParagraphFont"/>
    <w:uiPriority w:val="99"/>
    <w:semiHidden/>
    <w:unhideWhenUsed/>
    <w:rsid w:val="00F51F3E"/>
    <w:rPr>
      <w:color w:val="800080" w:themeColor="followedHyperlink"/>
      <w:u w:val="single"/>
    </w:rPr>
  </w:style>
  <w:style w:type="character" w:customStyle="1" w:styleId="Heading5Char">
    <w:name w:val="Heading 5 Char"/>
    <w:basedOn w:val="DefaultParagraphFont"/>
    <w:link w:val="Heading5"/>
    <w:uiPriority w:val="9"/>
    <w:semiHidden/>
    <w:rsid w:val="00F51F3E"/>
    <w:rPr>
      <w:rFonts w:eastAsiaTheme="majorEastAsia" w:cstheme="majorBidi"/>
      <w:b/>
      <w:color w:val="B2500E"/>
    </w:rPr>
  </w:style>
  <w:style w:type="paragraph" w:customStyle="1" w:styleId="Code">
    <w:name w:val="Code"/>
    <w:basedOn w:val="Normal"/>
    <w:link w:val="CodeChar"/>
    <w:qFormat/>
    <w:rsid w:val="00F51F3E"/>
    <w:rPr>
      <w:rFonts w:ascii="Consolas" w:hAnsi="Consolas"/>
      <w:b/>
      <w:noProof/>
    </w:rPr>
  </w:style>
  <w:style w:type="character" w:customStyle="1" w:styleId="CodeChar">
    <w:name w:val="Code Char"/>
    <w:basedOn w:val="DefaultParagraphFont"/>
    <w:link w:val="Code"/>
    <w:rsid w:val="00F51F3E"/>
    <w:rPr>
      <w:rFonts w:ascii="Consolas" w:hAnsi="Consolas"/>
      <w:b/>
      <w:noProof/>
    </w:rPr>
  </w:style>
  <w:style w:type="table" w:styleId="TableGrid">
    <w:name w:val="Table Grid"/>
    <w:basedOn w:val="TableNormal"/>
    <w:uiPriority w:val="59"/>
    <w:rsid w:val="00F51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4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A2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F51F3E"/>
  </w:style>
  <w:style w:type="table" w:customStyle="1" w:styleId="TableGrid1">
    <w:name w:val="Table Grid1"/>
    <w:basedOn w:val="TableNormal"/>
    <w:next w:val="TableGrid"/>
    <w:uiPriority w:val="59"/>
    <w:rsid w:val="00F51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51F3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F51F3E"/>
    <w:rPr>
      <w:color w:val="605E5C"/>
      <w:shd w:val="clear" w:color="auto" w:fill="E1DFDD"/>
    </w:rPr>
  </w:style>
  <w:style w:type="character" w:customStyle="1" w:styleId="shorttext">
    <w:name w:val="short_text"/>
    <w:basedOn w:val="DefaultParagraphFont"/>
    <w:rsid w:val="00F46A28"/>
  </w:style>
  <w:style w:type="paragraph" w:styleId="NoSpacing">
    <w:name w:val="No Spacing"/>
    <w:uiPriority w:val="1"/>
    <w:qFormat/>
    <w:rsid w:val="00F46A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75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909683">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 w:id="1794210451">
      <w:bodyDiv w:val="1"/>
      <w:marLeft w:val="0"/>
      <w:marRight w:val="0"/>
      <w:marTop w:val="0"/>
      <w:marBottom w:val="0"/>
      <w:divBdr>
        <w:top w:val="none" w:sz="0" w:space="0" w:color="auto"/>
        <w:left w:val="none" w:sz="0" w:space="0" w:color="auto"/>
        <w:bottom w:val="none" w:sz="0" w:space="0" w:color="auto"/>
        <w:right w:val="none" w:sz="0" w:space="0" w:color="auto"/>
      </w:divBdr>
      <w:divsChild>
        <w:div w:id="119568118">
          <w:marLeft w:val="0"/>
          <w:marRight w:val="0"/>
          <w:marTop w:val="0"/>
          <w:marBottom w:val="0"/>
          <w:divBdr>
            <w:top w:val="none" w:sz="0" w:space="0" w:color="auto"/>
            <w:left w:val="none" w:sz="0" w:space="0" w:color="auto"/>
            <w:bottom w:val="none" w:sz="0" w:space="0" w:color="auto"/>
            <w:right w:val="none" w:sz="0" w:space="0" w:color="auto"/>
          </w:divBdr>
          <w:divsChild>
            <w:div w:id="2045445677">
              <w:marLeft w:val="0"/>
              <w:marRight w:val="0"/>
              <w:marTop w:val="0"/>
              <w:marBottom w:val="0"/>
              <w:divBdr>
                <w:top w:val="none" w:sz="0" w:space="0" w:color="auto"/>
                <w:left w:val="none" w:sz="0" w:space="0" w:color="auto"/>
                <w:bottom w:val="none" w:sz="0" w:space="0" w:color="auto"/>
                <w:right w:val="none" w:sz="0" w:space="0" w:color="auto"/>
              </w:divBdr>
            </w:div>
            <w:div w:id="1989741864">
              <w:marLeft w:val="0"/>
              <w:marRight w:val="0"/>
              <w:marTop w:val="0"/>
              <w:marBottom w:val="0"/>
              <w:divBdr>
                <w:top w:val="none" w:sz="0" w:space="0" w:color="auto"/>
                <w:left w:val="none" w:sz="0" w:space="0" w:color="auto"/>
                <w:bottom w:val="none" w:sz="0" w:space="0" w:color="auto"/>
                <w:right w:val="none" w:sz="0" w:space="0" w:color="auto"/>
              </w:divBdr>
            </w:div>
            <w:div w:id="11509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ngular-2-fundamental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pn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2.png"/><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D6A46-681B-470E-99A7-6FE31D22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634</TotalTime>
  <Pages>9</Pages>
  <Words>1359</Words>
  <Characters>7752</Characters>
  <Application>Microsoft Office Word</Application>
  <DocSecurity>0</DocSecurity>
  <Lines>64</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Angular Fundamentals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Angular Fundamentals Course @ SoftUni - https://softuni.bg/courses/angular-2-fundamentals</dc:description>
  <cp:lastModifiedBy>Kiril Kirilov</cp:lastModifiedBy>
  <cp:revision>95</cp:revision>
  <cp:lastPrinted>2015-10-26T22:35:00Z</cp:lastPrinted>
  <dcterms:created xsi:type="dcterms:W3CDTF">2016-06-17T07:37:00Z</dcterms:created>
  <dcterms:modified xsi:type="dcterms:W3CDTF">2019-03-02T15:22:00Z</dcterms:modified>
  <cp:category>programming, education, software engineering, software development</cp:category>
</cp:coreProperties>
</file>