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E09E" w14:textId="798021C9" w:rsidR="0086153C" w:rsidRDefault="00D16A85" w:rsidP="002C54FA">
      <w:pPr>
        <w:pStyle w:val="Heading1"/>
        <w:jc w:val="center"/>
        <w:rPr>
          <w:lang w:val="en-US"/>
        </w:rPr>
      </w:pPr>
      <w:r>
        <w:rPr>
          <w:lang w:val="en-US"/>
        </w:rPr>
        <w:t>Exercise: Objects and Classes</w:t>
      </w:r>
    </w:p>
    <w:p w14:paraId="354A9B4B" w14:textId="4D008137" w:rsidR="003D7B30" w:rsidRDefault="003D7B30" w:rsidP="003D7B30">
      <w:r>
        <w:t xml:space="preserve">Problems for exercises and homework for the </w:t>
      </w:r>
      <w:hyperlink r:id="rId7" w:history="1">
        <w:r w:rsidRPr="003D7B30">
          <w:rPr>
            <w:rStyle w:val="Hyperlink"/>
          </w:rPr>
          <w:t>"Technology Fundamentals" course @ SoftUni</w:t>
        </w:r>
      </w:hyperlink>
      <w:r>
        <w:t>.</w:t>
      </w:r>
    </w:p>
    <w:p w14:paraId="5E7C3B54" w14:textId="60ABBC0C" w:rsidR="00416F31" w:rsidRPr="002B34D0" w:rsidRDefault="003D7B30" w:rsidP="003D7B30">
      <w:r>
        <w:t>You can check your solutions here:</w:t>
      </w:r>
      <w:r>
        <w:rPr>
          <w:lang w:val="en-US"/>
        </w:rPr>
        <w:t xml:space="preserve"> </w:t>
      </w:r>
      <w:hyperlink r:id="rId8" w:history="1">
        <w:r w:rsidRPr="003D7B30">
          <w:rPr>
            <w:rStyle w:val="Hyperlink"/>
            <w:lang w:val="en-US"/>
          </w:rPr>
          <w:t>https://judge.softuni.bg/Contests/1215</w:t>
        </w:r>
      </w:hyperlink>
    </w:p>
    <w:p w14:paraId="3D46DE34" w14:textId="77777777" w:rsidR="0043278D" w:rsidRPr="007E580A" w:rsidRDefault="0043278D" w:rsidP="0043278D">
      <w:pPr>
        <w:pStyle w:val="Heading2"/>
      </w:pPr>
      <w:r w:rsidRPr="007E580A">
        <w:t>Advertisement Message</w:t>
      </w:r>
    </w:p>
    <w:p w14:paraId="62C7354C" w14:textId="77777777" w:rsidR="0043278D" w:rsidRPr="002C54FA" w:rsidRDefault="0043278D" w:rsidP="0043278D">
      <w:pPr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</w:rPr>
        <w:t xml:space="preserve">Write a program that </w:t>
      </w:r>
      <w:r w:rsidRPr="002C54FA">
        <w:rPr>
          <w:rFonts w:asciiTheme="minorHAnsi" w:hAnsiTheme="minorHAnsi" w:cstheme="minorHAnsi"/>
          <w:b/>
        </w:rPr>
        <w:t>generate random fake advertisement message</w:t>
      </w:r>
      <w:r w:rsidRPr="002C54FA">
        <w:rPr>
          <w:rFonts w:asciiTheme="minorHAnsi" w:hAnsiTheme="minorHAnsi" w:cstheme="minorHAnsi"/>
        </w:rPr>
        <w:t xml:space="preserve"> to extol some product. The messages must consist of 4 parts: </w:t>
      </w:r>
      <w:r w:rsidRPr="002C54FA">
        <w:rPr>
          <w:rFonts w:asciiTheme="minorHAnsi" w:hAnsiTheme="minorHAnsi" w:cstheme="minorHAnsi"/>
          <w:b/>
        </w:rPr>
        <w:t>laudatory</w:t>
      </w:r>
      <w:r w:rsidRPr="002C54FA">
        <w:rPr>
          <w:rFonts w:asciiTheme="minorHAnsi" w:hAnsiTheme="minorHAnsi" w:cstheme="minorHAnsi"/>
        </w:rPr>
        <w:t xml:space="preserve"> </w:t>
      </w:r>
      <w:r w:rsidRPr="002C54FA">
        <w:rPr>
          <w:rFonts w:asciiTheme="minorHAnsi" w:hAnsiTheme="minorHAnsi" w:cstheme="minorHAnsi"/>
          <w:b/>
        </w:rPr>
        <w:t>phrase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event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author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city</w:t>
      </w:r>
      <w:r w:rsidRPr="002C54FA">
        <w:rPr>
          <w:rFonts w:asciiTheme="minorHAnsi" w:hAnsiTheme="minorHAnsi" w:cstheme="minorHAnsi"/>
        </w:rPr>
        <w:t>. Use the following predefined parts:</w:t>
      </w:r>
    </w:p>
    <w:p w14:paraId="0F549E99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Phrases</w:t>
      </w:r>
      <w:r w:rsidRPr="002C54FA">
        <w:rPr>
          <w:rFonts w:asciiTheme="minorHAnsi" w:hAnsiTheme="minorHAnsi" w:cstheme="minorHAnsi"/>
        </w:rPr>
        <w:t xml:space="preserve"> – </w:t>
      </w:r>
      <w:bookmarkStart w:id="0" w:name="OLE_LINK1"/>
      <w:r w:rsidRPr="002C54FA">
        <w:rPr>
          <w:rFonts w:asciiTheme="minorHAnsi" w:hAnsiTheme="minorHAnsi" w:cstheme="minorHAnsi"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3C54FBF8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Events</w:t>
      </w:r>
      <w:r w:rsidRPr="002C54FA">
        <w:rPr>
          <w:rFonts w:asciiTheme="minorHAnsi" w:hAnsiTheme="minorHAnsi" w:cstheme="minorHAnsi"/>
        </w:rPr>
        <w:t xml:space="preserve"> – </w:t>
      </w:r>
      <w:bookmarkStart w:id="1" w:name="OLE_LINK2"/>
      <w:r w:rsidRPr="002C54FA">
        <w:rPr>
          <w:rFonts w:asciiTheme="minorHAnsi" w:hAnsiTheme="minorHAnsi" w:cstheme="minorHAnsi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23532F43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Authors</w:t>
      </w:r>
      <w:r w:rsidRPr="002C54FA">
        <w:rPr>
          <w:rFonts w:asciiTheme="minorHAnsi" w:hAnsiTheme="minorHAnsi" w:cstheme="minorHAnsi"/>
        </w:rPr>
        <w:t xml:space="preserve"> – </w:t>
      </w:r>
      <w:bookmarkStart w:id="2" w:name="OLE_LINK3"/>
      <w:r w:rsidRPr="002C54FA">
        <w:rPr>
          <w:rFonts w:asciiTheme="minorHAnsi" w:hAnsiTheme="minorHAnsi" w:cstheme="minorHAnsi"/>
        </w:rPr>
        <w:t>{"Diana", "Petya", "Stella", "Elena", "Katya", "Iva", "Annie", "Eva"}</w:t>
      </w:r>
      <w:bookmarkEnd w:id="2"/>
    </w:p>
    <w:p w14:paraId="4948F2D5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Cities</w:t>
      </w:r>
      <w:r w:rsidRPr="002C54FA">
        <w:rPr>
          <w:rFonts w:asciiTheme="minorHAnsi" w:hAnsiTheme="minorHAnsi" w:cstheme="minorHAnsi"/>
        </w:rPr>
        <w:t xml:space="preserve"> – </w:t>
      </w:r>
      <w:bookmarkStart w:id="3" w:name="OLE_LINK4"/>
      <w:r w:rsidRPr="002C54FA">
        <w:rPr>
          <w:rFonts w:asciiTheme="minorHAnsi" w:hAnsiTheme="minorHAnsi" w:cstheme="minorHAnsi"/>
        </w:rPr>
        <w:t>{"Burgas", "Sofia", "Plovdiv", "Varna", "Ruse"}</w:t>
      </w:r>
      <w:bookmarkEnd w:id="3"/>
    </w:p>
    <w:p w14:paraId="0E98B8E3" w14:textId="77777777" w:rsidR="0043278D" w:rsidRPr="002C54FA" w:rsidRDefault="0043278D" w:rsidP="0043278D">
      <w:pPr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</w:rPr>
        <w:t xml:space="preserve">The format of the output message is: </w:t>
      </w:r>
      <w:bookmarkStart w:id="4" w:name="OLE_LINK5"/>
      <w:r w:rsidRPr="002C54FA">
        <w:rPr>
          <w:rFonts w:asciiTheme="minorHAnsi" w:hAnsiTheme="minorHAnsi" w:cstheme="minorHAnsi"/>
          <w:b/>
        </w:rPr>
        <w:t>{phrase} {event} {author} – {city}</w:t>
      </w:r>
      <w:bookmarkEnd w:id="4"/>
      <w:r w:rsidRPr="002C54FA">
        <w:rPr>
          <w:rFonts w:asciiTheme="minorHAnsi" w:hAnsiTheme="minorHAnsi" w:cstheme="minorHAnsi"/>
        </w:rPr>
        <w:t>.</w:t>
      </w:r>
    </w:p>
    <w:p w14:paraId="13F99856" w14:textId="77777777" w:rsidR="0043278D" w:rsidRPr="002C54FA" w:rsidRDefault="0043278D" w:rsidP="0043278D">
      <w:pPr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</w:rPr>
        <w:t xml:space="preserve">As an input, you take the </w:t>
      </w:r>
      <w:r w:rsidRPr="002C54FA">
        <w:rPr>
          <w:rFonts w:asciiTheme="minorHAnsi" w:hAnsiTheme="minorHAnsi" w:cstheme="minorHAnsi"/>
          <w:b/>
        </w:rPr>
        <w:t>number of messages</w:t>
      </w:r>
      <w:r w:rsidRPr="002C54FA">
        <w:rPr>
          <w:rFonts w:asciiTheme="minorHAnsi" w:hAnsiTheme="minorHAnsi" w:cstheme="minorHAnsi"/>
        </w:rPr>
        <w:t xml:space="preserve"> to be generated. Print each random message at a separate line.</w:t>
      </w:r>
    </w:p>
    <w:p w14:paraId="6955D3BC" w14:textId="77777777" w:rsidR="0043278D" w:rsidRPr="007E580A" w:rsidRDefault="0043278D" w:rsidP="0043278D">
      <w:pPr>
        <w:pStyle w:val="Heading3"/>
      </w:pPr>
      <w:r w:rsidRPr="007E580A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7E580A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0F6C4B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0F6C4B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43278D" w:rsidRPr="007E580A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2C54FA" w:rsidRDefault="0043278D" w:rsidP="00170F70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2C54FA">
              <w:rPr>
                <w:rFonts w:ascii="Consolas" w:hAnsi="Consolas"/>
                <w:bCs/>
                <w:sz w:val="22"/>
                <w:szCs w:val="22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2C54FA" w:rsidRDefault="0043278D" w:rsidP="00170F70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Such a great product. Now I feel good. Elena – Ruse</w:t>
            </w:r>
          </w:p>
          <w:p w14:paraId="69300290" w14:textId="77777777" w:rsidR="0043278D" w:rsidRPr="002C54FA" w:rsidRDefault="0043278D" w:rsidP="00170F70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Excelent product. Makes miracles. I am happy of the results! Katya – Varna</w:t>
            </w:r>
          </w:p>
          <w:p w14:paraId="71DF2C58" w14:textId="77777777" w:rsidR="0043278D" w:rsidRPr="000F6C4B" w:rsidRDefault="0043278D" w:rsidP="00170F70">
            <w:p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Best product of its category. That makes miracles. Eva - Sofia</w:t>
            </w:r>
          </w:p>
        </w:tc>
      </w:tr>
    </w:tbl>
    <w:p w14:paraId="60270655" w14:textId="77777777" w:rsidR="00D16A85" w:rsidRDefault="00551B0B" w:rsidP="00551B0B">
      <w:pPr>
        <w:pStyle w:val="Heading2"/>
      </w:pPr>
      <w:r>
        <w:t>Articles</w:t>
      </w:r>
    </w:p>
    <w:p w14:paraId="542ACB50" w14:textId="77777777" w:rsidR="00551B0B" w:rsidRPr="002C54FA" w:rsidRDefault="00551B0B" w:rsidP="00551B0B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Create an article class with the following properties:</w:t>
      </w:r>
    </w:p>
    <w:p w14:paraId="08C68D23" w14:textId="77777777"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Title</w:t>
      </w:r>
      <w:r w:rsidRPr="002C54FA">
        <w:rPr>
          <w:rFonts w:asciiTheme="minorHAnsi" w:hAnsiTheme="minorHAnsi" w:cstheme="minorHAnsi"/>
          <w:lang w:val="en-US"/>
        </w:rPr>
        <w:t xml:space="preserve"> – a string</w:t>
      </w:r>
    </w:p>
    <w:p w14:paraId="44213FB9" w14:textId="77777777"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Content</w:t>
      </w:r>
      <w:r w:rsidRPr="002C54FA">
        <w:rPr>
          <w:rFonts w:asciiTheme="minorHAnsi" w:hAnsiTheme="minorHAnsi" w:cstheme="minorHAnsi"/>
          <w:lang w:val="en-US"/>
        </w:rPr>
        <w:t xml:space="preserve"> – a string</w:t>
      </w:r>
    </w:p>
    <w:p w14:paraId="4A966509" w14:textId="77777777"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Author</w:t>
      </w:r>
      <w:r w:rsidRPr="002C54FA">
        <w:rPr>
          <w:rFonts w:asciiTheme="minorHAnsi" w:hAnsiTheme="minorHAnsi" w:cstheme="minorHAnsi"/>
          <w:lang w:val="en-US"/>
        </w:rPr>
        <w:t xml:space="preserve"> – a string</w:t>
      </w:r>
    </w:p>
    <w:p w14:paraId="06AEF964" w14:textId="77777777" w:rsidR="00551B0B" w:rsidRPr="002C54FA" w:rsidRDefault="00551B0B" w:rsidP="00551B0B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The class should have a constructor and the following methods:</w:t>
      </w:r>
    </w:p>
    <w:p w14:paraId="01A2331F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Edit (new content</w:t>
      </w:r>
      <w:r w:rsidRPr="002C54FA">
        <w:rPr>
          <w:rFonts w:asciiTheme="minorHAnsi" w:hAnsiTheme="minorHAnsi" w:cstheme="minorHAnsi"/>
          <w:lang w:val="en-US"/>
        </w:rPr>
        <w:t>) – change the old content with the new one</w:t>
      </w:r>
    </w:p>
    <w:p w14:paraId="468FCBCE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ChangeAuthor (new author)</w:t>
      </w:r>
      <w:r w:rsidRPr="002C54FA">
        <w:rPr>
          <w:rFonts w:asciiTheme="minorHAnsi" w:hAnsiTheme="minorHAnsi" w:cstheme="minorHAnsi"/>
          <w:lang w:val="en-US"/>
        </w:rPr>
        <w:t xml:space="preserve"> – change the author</w:t>
      </w:r>
    </w:p>
    <w:p w14:paraId="158A89BD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Rename (new title)</w:t>
      </w:r>
      <w:r w:rsidRPr="002C54FA">
        <w:rPr>
          <w:rFonts w:asciiTheme="minorHAnsi" w:hAnsiTheme="minorHAnsi" w:cstheme="minorHAnsi"/>
          <w:lang w:val="en-US"/>
        </w:rPr>
        <w:t xml:space="preserve"> – change the title of the article</w:t>
      </w:r>
    </w:p>
    <w:p w14:paraId="7ED2C5D0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 xml:space="preserve">override </w:t>
      </w:r>
      <w:r w:rsidRPr="002C54FA">
        <w:rPr>
          <w:rFonts w:asciiTheme="minorHAnsi" w:hAnsiTheme="minorHAnsi" w:cstheme="minorHAnsi"/>
          <w:b/>
          <w:lang w:val="en-US"/>
        </w:rPr>
        <w:t>ToString</w:t>
      </w:r>
      <w:r w:rsidRPr="002C54FA">
        <w:rPr>
          <w:rFonts w:asciiTheme="minorHAnsi" w:hAnsiTheme="minorHAnsi" w:cstheme="minorHAnsi"/>
          <w:lang w:val="en-US"/>
        </w:rPr>
        <w:t xml:space="preserve"> – print the article in the following format: </w:t>
      </w:r>
      <w:r w:rsidRPr="002C54FA">
        <w:rPr>
          <w:rFonts w:asciiTheme="minorHAnsi" w:hAnsiTheme="minorHAnsi" w:cstheme="minorHAnsi"/>
          <w:b/>
          <w:lang w:val="en-US"/>
        </w:rPr>
        <w:t>"{title} - {content}: {autor}"</w:t>
      </w:r>
    </w:p>
    <w:p w14:paraId="76FBB891" w14:textId="183B914B" w:rsidR="00551B0B" w:rsidRDefault="00551B0B" w:rsidP="00551B0B">
      <w:pPr>
        <w:rPr>
          <w:lang w:val="en-US"/>
        </w:rPr>
      </w:pPr>
      <w:r w:rsidRPr="002C54FA">
        <w:rPr>
          <w:rFonts w:asciiTheme="minorHAnsi" w:hAnsiTheme="minorHAnsi" w:cstheme="minorHAnsi"/>
          <w:lang w:val="en-US"/>
        </w:rPr>
        <w:lastRenderedPageBreak/>
        <w:t>Write a program that reads</w:t>
      </w:r>
      <w:r w:rsidR="004D359A" w:rsidRPr="002C54FA">
        <w:rPr>
          <w:rFonts w:asciiTheme="minorHAnsi" w:hAnsiTheme="minorHAnsi" w:cstheme="minorHAnsi"/>
          <w:lang w:val="en-US"/>
        </w:rPr>
        <w:t xml:space="preserve"> an article in the following format </w:t>
      </w:r>
      <w:r w:rsidR="004D359A" w:rsidRPr="002C54FA">
        <w:rPr>
          <w:rFonts w:asciiTheme="minorHAnsi" w:hAnsiTheme="minorHAnsi" w:cstheme="minorHAnsi"/>
          <w:b/>
          <w:lang w:val="en-US"/>
        </w:rPr>
        <w:t>"{title}, {content}, {author}"</w:t>
      </w:r>
      <w:r w:rsidR="004D359A" w:rsidRPr="002C54FA">
        <w:rPr>
          <w:rFonts w:asciiTheme="minorHAnsi" w:hAnsiTheme="minorHAnsi" w:cstheme="minorHAnsi"/>
          <w:lang w:val="en-US"/>
        </w:rPr>
        <w:t>. On the next line, you will get</w:t>
      </w:r>
      <w:r w:rsidRPr="002C54FA">
        <w:rPr>
          <w:rFonts w:asciiTheme="minorHAnsi" w:hAnsiTheme="minorHAnsi" w:cstheme="minorHAnsi"/>
          <w:lang w:val="en-US"/>
        </w:rPr>
        <w:t xml:space="preserve"> a number </w:t>
      </w:r>
      <w:r w:rsidRPr="002C54FA">
        <w:rPr>
          <w:rFonts w:asciiTheme="minorHAnsi" w:hAnsiTheme="minorHAnsi" w:cstheme="minorHAnsi"/>
          <w:b/>
          <w:lang w:val="en-US"/>
        </w:rPr>
        <w:t>n</w:t>
      </w:r>
      <w:r w:rsidRPr="002C54FA">
        <w:rPr>
          <w:rFonts w:asciiTheme="minorHAnsi" w:hAnsiTheme="minorHAnsi" w:cstheme="minorHAnsi"/>
          <w:lang w:val="en-US"/>
        </w:rPr>
        <w:t xml:space="preserve">. On the next </w:t>
      </w:r>
      <w:r w:rsidRPr="002C54FA">
        <w:rPr>
          <w:rFonts w:asciiTheme="minorHAnsi" w:hAnsiTheme="minorHAnsi" w:cstheme="minorHAnsi"/>
          <w:b/>
          <w:lang w:val="en-US"/>
        </w:rPr>
        <w:t>n lines</w:t>
      </w:r>
      <w:r w:rsidR="004D359A" w:rsidRPr="002C54FA">
        <w:rPr>
          <w:rFonts w:asciiTheme="minorHAnsi" w:hAnsiTheme="minorHAnsi" w:cstheme="minorHAnsi"/>
          <w:b/>
          <w:lang w:val="en-US"/>
        </w:rPr>
        <w:t>,</w:t>
      </w:r>
      <w:r w:rsidRPr="002C54FA">
        <w:rPr>
          <w:rFonts w:asciiTheme="minorHAnsi" w:hAnsiTheme="minorHAnsi" w:cstheme="minorHAnsi"/>
          <w:lang w:val="en-US"/>
        </w:rPr>
        <w:t xml:space="preserve"> you will get one of the following command</w:t>
      </w:r>
      <w:r w:rsidR="004D359A" w:rsidRPr="002C54FA">
        <w:rPr>
          <w:rFonts w:asciiTheme="minorHAnsi" w:hAnsiTheme="minorHAnsi" w:cstheme="minorHAnsi"/>
          <w:lang w:val="en-US"/>
        </w:rPr>
        <w:t>s</w:t>
      </w:r>
      <w:r w:rsidRPr="002C54FA">
        <w:rPr>
          <w:rFonts w:asciiTheme="minorHAnsi" w:hAnsiTheme="minorHAnsi" w:cstheme="minorHAnsi"/>
          <w:lang w:val="en-US"/>
        </w:rPr>
        <w:t>:</w:t>
      </w:r>
      <w:r>
        <w:rPr>
          <w:lang w:val="en-US"/>
        </w:rPr>
        <w:t xml:space="preserve"> </w:t>
      </w:r>
      <w:r w:rsidRPr="002C54FA">
        <w:rPr>
          <w:rFonts w:asciiTheme="minorHAnsi" w:hAnsiTheme="minorHAnsi" w:cstheme="minorHAnsi"/>
          <w:b/>
          <w:lang w:val="en-US"/>
        </w:rPr>
        <w:t>"Edit</w:t>
      </w:r>
      <w:r w:rsidR="004D359A" w:rsidRPr="002C54FA">
        <w:rPr>
          <w:rFonts w:asciiTheme="minorHAnsi" w:hAnsiTheme="minorHAnsi" w:cstheme="minorHAnsi"/>
          <w:b/>
          <w:lang w:val="en-US"/>
        </w:rPr>
        <w:t>:</w:t>
      </w:r>
      <w:r w:rsidRPr="002C54FA">
        <w:rPr>
          <w:rFonts w:asciiTheme="minorHAnsi" w:hAnsiTheme="minorHAnsi" w:cstheme="minorHAnsi"/>
          <w:b/>
          <w:lang w:val="en-US"/>
        </w:rPr>
        <w:t xml:space="preserve"> {new content}"</w:t>
      </w:r>
      <w:r w:rsidRPr="002C54FA">
        <w:rPr>
          <w:rFonts w:asciiTheme="minorHAnsi" w:hAnsiTheme="minorHAnsi" w:cstheme="minorHAnsi"/>
          <w:lang w:val="en-US"/>
        </w:rPr>
        <w:t xml:space="preserve">; </w:t>
      </w:r>
      <w:r w:rsidRPr="002C54FA">
        <w:rPr>
          <w:rFonts w:asciiTheme="minorHAnsi" w:hAnsiTheme="minorHAnsi" w:cstheme="minorHAnsi"/>
          <w:b/>
          <w:lang w:val="en-US"/>
        </w:rPr>
        <w:t>"ChangeAut</w:t>
      </w:r>
      <w:r w:rsidR="00CE221E">
        <w:rPr>
          <w:rFonts w:asciiTheme="minorHAnsi" w:hAnsiTheme="minorHAnsi" w:cstheme="minorHAnsi"/>
          <w:b/>
          <w:lang w:val="en-US"/>
        </w:rPr>
        <w:t>h</w:t>
      </w:r>
      <w:r w:rsidRPr="002C54FA">
        <w:rPr>
          <w:rFonts w:asciiTheme="minorHAnsi" w:hAnsiTheme="minorHAnsi" w:cstheme="minorHAnsi"/>
          <w:b/>
          <w:lang w:val="en-US"/>
        </w:rPr>
        <w:t>or</w:t>
      </w:r>
      <w:r w:rsidR="004D359A" w:rsidRPr="002C54FA">
        <w:rPr>
          <w:rFonts w:asciiTheme="minorHAnsi" w:hAnsiTheme="minorHAnsi" w:cstheme="minorHAnsi"/>
          <w:b/>
          <w:lang w:val="en-US"/>
        </w:rPr>
        <w:t>:</w:t>
      </w:r>
      <w:r w:rsidRPr="002C54FA">
        <w:rPr>
          <w:rFonts w:asciiTheme="minorHAnsi" w:hAnsiTheme="minorHAnsi" w:cstheme="minorHAnsi"/>
          <w:b/>
          <w:lang w:val="en-US"/>
        </w:rPr>
        <w:t xml:space="preserve"> {new </w:t>
      </w:r>
      <w:r w:rsidR="004D359A" w:rsidRPr="002C54FA">
        <w:rPr>
          <w:rFonts w:asciiTheme="minorHAnsi" w:hAnsiTheme="minorHAnsi" w:cstheme="minorHAnsi"/>
          <w:b/>
          <w:lang w:val="en-US"/>
        </w:rPr>
        <w:t>au</w:t>
      </w:r>
      <w:r w:rsidRPr="002C54FA">
        <w:rPr>
          <w:rFonts w:asciiTheme="minorHAnsi" w:hAnsiTheme="minorHAnsi" w:cstheme="minorHAnsi"/>
          <w:b/>
          <w:lang w:val="en-US"/>
        </w:rPr>
        <w:t>thor}"</w:t>
      </w:r>
      <w:r w:rsidRPr="002C54FA">
        <w:rPr>
          <w:rFonts w:asciiTheme="minorHAnsi" w:hAnsiTheme="minorHAnsi" w:cstheme="minorHAnsi"/>
          <w:lang w:val="en-US"/>
        </w:rPr>
        <w:t xml:space="preserve">; </w:t>
      </w:r>
      <w:r w:rsidRPr="002C54FA">
        <w:rPr>
          <w:rFonts w:asciiTheme="minorHAnsi" w:hAnsiTheme="minorHAnsi" w:cstheme="minorHAnsi"/>
          <w:b/>
          <w:lang w:val="en-US"/>
        </w:rPr>
        <w:t>"Rename</w:t>
      </w:r>
      <w:r w:rsidR="004D359A" w:rsidRPr="002C54FA">
        <w:rPr>
          <w:rFonts w:asciiTheme="minorHAnsi" w:hAnsiTheme="minorHAnsi" w:cstheme="minorHAnsi"/>
          <w:b/>
          <w:lang w:val="en-US"/>
        </w:rPr>
        <w:t>:</w:t>
      </w:r>
      <w:r w:rsidRPr="002C54FA">
        <w:rPr>
          <w:rFonts w:asciiTheme="minorHAnsi" w:hAnsiTheme="minorHAnsi" w:cstheme="minorHAnsi"/>
          <w:b/>
          <w:lang w:val="en-US"/>
        </w:rPr>
        <w:t xml:space="preserve"> {new title}"</w:t>
      </w:r>
      <w:r w:rsidR="004D359A" w:rsidRPr="002C54FA">
        <w:rPr>
          <w:rFonts w:asciiTheme="minorHAnsi" w:hAnsiTheme="minorHAnsi" w:cstheme="minorHAnsi"/>
          <w:lang w:val="en-US"/>
        </w:rPr>
        <w:t xml:space="preserve">. At the end, </w:t>
      </w:r>
      <w:r w:rsidRPr="002C54FA">
        <w:rPr>
          <w:rFonts w:asciiTheme="minorHAnsi" w:hAnsiTheme="minorHAnsi" w:cstheme="minorHAnsi"/>
          <w:lang w:val="en-US"/>
        </w:rPr>
        <w:t>print the final article.</w:t>
      </w:r>
    </w:p>
    <w:p w14:paraId="31E48431" w14:textId="77777777" w:rsidR="004D359A" w:rsidRDefault="004D359A" w:rsidP="004D359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4D359A" w:rsidRDefault="004D359A" w:rsidP="004D359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4D359A" w:rsidRDefault="004D359A" w:rsidP="004D359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D359A" w14:paraId="7E912389" w14:textId="77777777" w:rsidTr="000743A3">
        <w:tc>
          <w:tcPr>
            <w:tcW w:w="4813" w:type="dxa"/>
          </w:tcPr>
          <w:p w14:paraId="27D02B45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2B34D0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4D359A" w:rsidRDefault="004D359A" w:rsidP="004D359A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Default="004D359A" w:rsidP="004D359A">
      <w:pPr>
        <w:pStyle w:val="Heading2"/>
      </w:pPr>
      <w:r>
        <w:t>Articles 2.0</w:t>
      </w:r>
    </w:p>
    <w:p w14:paraId="15E4D4CF" w14:textId="77777777" w:rsidR="004D359A" w:rsidRPr="002C54FA" w:rsidRDefault="004D359A" w:rsidP="004D359A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 xml:space="preserve">Change the program, so you can store a </w:t>
      </w:r>
      <w:r w:rsidRPr="002C54FA">
        <w:rPr>
          <w:rFonts w:asciiTheme="minorHAnsi" w:hAnsiTheme="minorHAnsi" w:cstheme="minorHAnsi"/>
          <w:b/>
          <w:lang w:val="en-US"/>
        </w:rPr>
        <w:t>list of articles</w:t>
      </w:r>
      <w:r w:rsidRPr="002C54FA">
        <w:rPr>
          <w:rFonts w:asciiTheme="minorHAnsi" w:hAnsiTheme="minorHAnsi" w:cstheme="minorHAnsi"/>
          <w:lang w:val="en-US"/>
        </w:rPr>
        <w:t>. You will not need the methods any more (</w:t>
      </w:r>
      <w:r w:rsidRPr="002C54FA">
        <w:rPr>
          <w:rFonts w:asciiTheme="minorHAnsi" w:hAnsiTheme="minorHAnsi" w:cstheme="minorHAnsi"/>
          <w:b/>
          <w:lang w:val="en-US"/>
        </w:rPr>
        <w:t>except the ToString method</w:t>
      </w:r>
      <w:r w:rsidRPr="002C54FA">
        <w:rPr>
          <w:rFonts w:asciiTheme="minorHAnsi" w:hAnsiTheme="minorHAnsi" w:cstheme="minorHAnsi"/>
          <w:lang w:val="en-US"/>
        </w:rPr>
        <w:t xml:space="preserve">). On the </w:t>
      </w:r>
      <w:r w:rsidRPr="002C54FA">
        <w:rPr>
          <w:rFonts w:asciiTheme="minorHAnsi" w:hAnsiTheme="minorHAnsi" w:cstheme="minorHAnsi"/>
          <w:b/>
          <w:lang w:val="en-US"/>
        </w:rPr>
        <w:t>first line</w:t>
      </w:r>
      <w:r w:rsidRPr="002C54FA">
        <w:rPr>
          <w:rFonts w:asciiTheme="minorHAnsi" w:hAnsiTheme="minorHAnsi" w:cstheme="minorHAnsi"/>
          <w:lang w:val="en-US"/>
        </w:rPr>
        <w:t xml:space="preserve">, you will get a number </w:t>
      </w:r>
      <w:r w:rsidRPr="002C54FA">
        <w:rPr>
          <w:rFonts w:asciiTheme="minorHAnsi" w:hAnsiTheme="minorHAnsi" w:cstheme="minorHAnsi"/>
          <w:b/>
          <w:lang w:val="en-US"/>
        </w:rPr>
        <w:t>n</w:t>
      </w:r>
      <w:r w:rsidRPr="002C54FA">
        <w:rPr>
          <w:rFonts w:asciiTheme="minorHAnsi" w:hAnsiTheme="minorHAnsi" w:cstheme="minorHAnsi"/>
          <w:lang w:val="en-US"/>
        </w:rPr>
        <w:t xml:space="preserve">. On the </w:t>
      </w:r>
      <w:r w:rsidRPr="002C54FA">
        <w:rPr>
          <w:rFonts w:asciiTheme="minorHAnsi" w:hAnsiTheme="minorHAnsi" w:cstheme="minorHAnsi"/>
          <w:b/>
          <w:lang w:val="en-US"/>
        </w:rPr>
        <w:t>next n lines</w:t>
      </w:r>
      <w:r w:rsidRPr="002C54FA">
        <w:rPr>
          <w:rFonts w:asciiTheme="minorHAnsi" w:hAnsiTheme="minorHAnsi" w:cstheme="minorHAnsi"/>
          <w:lang w:val="en-US"/>
        </w:rPr>
        <w:t xml:space="preserve">, you will get some </w:t>
      </w:r>
      <w:r w:rsidRPr="002C54FA">
        <w:rPr>
          <w:rFonts w:asciiTheme="minorHAnsi" w:hAnsiTheme="minorHAnsi" w:cstheme="minorHAnsi"/>
          <w:b/>
          <w:lang w:val="en-US"/>
        </w:rPr>
        <w:t>articles in the same format</w:t>
      </w:r>
      <w:r w:rsidRPr="002C54FA">
        <w:rPr>
          <w:rFonts w:asciiTheme="minorHAnsi" w:hAnsiTheme="minorHAnsi" w:cstheme="minorHAnsi"/>
          <w:lang w:val="en-US"/>
        </w:rPr>
        <w:t xml:space="preserve"> as the previous task (</w:t>
      </w:r>
      <w:r w:rsidRPr="002C54FA">
        <w:rPr>
          <w:rFonts w:asciiTheme="minorHAnsi" w:hAnsiTheme="minorHAnsi" w:cstheme="minorHAnsi"/>
          <w:b/>
          <w:lang w:val="en-US"/>
        </w:rPr>
        <w:t>"{title}, {content}, {author}"</w:t>
      </w:r>
      <w:r w:rsidRPr="002C54FA">
        <w:rPr>
          <w:rFonts w:asciiTheme="minorHAnsi" w:hAnsiTheme="minorHAnsi" w:cstheme="minorHAnsi"/>
          <w:lang w:val="en-US"/>
        </w:rPr>
        <w:t xml:space="preserve">). Finally, you will get one of the </w:t>
      </w:r>
      <w:r w:rsidRPr="002C54FA">
        <w:rPr>
          <w:rFonts w:asciiTheme="minorHAnsi" w:hAnsiTheme="minorHAnsi" w:cstheme="minorHAnsi"/>
          <w:b/>
          <w:lang w:val="en-US"/>
        </w:rPr>
        <w:t>three inputs</w:t>
      </w:r>
      <w:r w:rsidRPr="002C54FA">
        <w:rPr>
          <w:rFonts w:asciiTheme="minorHAnsi" w:hAnsiTheme="minorHAnsi" w:cstheme="minorHAnsi"/>
          <w:lang w:val="en-US"/>
        </w:rPr>
        <w:t xml:space="preserve">: </w:t>
      </w:r>
      <w:r w:rsidRPr="002C54FA">
        <w:rPr>
          <w:rFonts w:asciiTheme="minorHAnsi" w:hAnsiTheme="minorHAnsi" w:cstheme="minorHAnsi"/>
          <w:b/>
          <w:lang w:val="en-US"/>
        </w:rPr>
        <w:t>"title", "content", "author"</w:t>
      </w:r>
      <w:r w:rsidRPr="002C54FA">
        <w:rPr>
          <w:rFonts w:asciiTheme="minorHAnsi" w:hAnsiTheme="minorHAnsi" w:cstheme="minorHAnsi"/>
          <w:lang w:val="en-US"/>
        </w:rPr>
        <w:t xml:space="preserve">. You need to </w:t>
      </w:r>
      <w:r w:rsidRPr="002C54FA">
        <w:rPr>
          <w:rFonts w:asciiTheme="minorHAnsi" w:hAnsiTheme="minorHAnsi" w:cstheme="minorHAnsi"/>
          <w:b/>
          <w:lang w:val="en-US"/>
        </w:rPr>
        <w:t>order the articles</w:t>
      </w:r>
      <w:r w:rsidRPr="002C54FA">
        <w:rPr>
          <w:rFonts w:asciiTheme="minorHAnsi" w:hAnsiTheme="minorHAnsi" w:cstheme="minorHAnsi"/>
          <w:lang w:val="en-US"/>
        </w:rPr>
        <w:t xml:space="preserve"> alphabetically based on the command and </w:t>
      </w:r>
      <w:r w:rsidRPr="002C54FA">
        <w:rPr>
          <w:rFonts w:asciiTheme="minorHAnsi" w:hAnsiTheme="minorHAnsi" w:cstheme="minorHAnsi"/>
          <w:b/>
          <w:lang w:val="en-US"/>
        </w:rPr>
        <w:t>print them sorted by the given criteria</w:t>
      </w:r>
      <w:r w:rsidRPr="002C54FA">
        <w:rPr>
          <w:rFonts w:asciiTheme="minorHAnsi" w:hAnsiTheme="minorHAnsi" w:cstheme="minorHAnsi"/>
          <w:lang w:val="en-US"/>
        </w:rPr>
        <w:t xml:space="preserve">. </w:t>
      </w:r>
    </w:p>
    <w:p w14:paraId="06C4BEDA" w14:textId="77777777" w:rsidR="002A64F8" w:rsidRDefault="002A64F8" w:rsidP="002A64F8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2A64F8" w:rsidRDefault="002A64F8" w:rsidP="002A64F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2A64F8" w:rsidRDefault="002A64F8" w:rsidP="002A64F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2A64F8" w14:paraId="0D47D6A4" w14:textId="77777777" w:rsidTr="000743A3">
        <w:tc>
          <w:tcPr>
            <w:tcW w:w="3168" w:type="dxa"/>
          </w:tcPr>
          <w:p w14:paraId="333458A3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2A64F8" w:rsidRDefault="002A64F8" w:rsidP="002A64F8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2C54FA" w:rsidRDefault="002A64F8" w:rsidP="00933D93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Science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14:paraId="1199CC18" w14:textId="77777777" w:rsidTr="000743A3">
        <w:tc>
          <w:tcPr>
            <w:tcW w:w="3168" w:type="dxa"/>
          </w:tcPr>
          <w:p w14:paraId="18021252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2A64F8" w:rsidRDefault="00616FD0" w:rsidP="002A64F8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2C54FA" w:rsidRDefault="0071629B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title3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A:</w:t>
            </w:r>
            <w:r w:rsidR="00616FD0"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2C54FA" w:rsidRDefault="00616FD0" w:rsidP="00616FD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title2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B: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2A64F8" w:rsidRDefault="00616FD0" w:rsidP="0071629B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title1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C: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author1</w:t>
            </w:r>
            <w:bookmarkStart w:id="5" w:name="_GoBack"/>
            <w:bookmarkEnd w:id="5"/>
          </w:p>
        </w:tc>
      </w:tr>
    </w:tbl>
    <w:p w14:paraId="543776CE" w14:textId="77777777" w:rsidR="002A64F8" w:rsidRDefault="00DE6993" w:rsidP="00616FD0">
      <w:pPr>
        <w:pStyle w:val="Heading2"/>
      </w:pPr>
      <w:r>
        <w:t>Students</w:t>
      </w:r>
    </w:p>
    <w:p w14:paraId="6ED59E9D" w14:textId="77777777" w:rsidR="00DE6993" w:rsidRPr="00BF6295" w:rsidRDefault="00DE6993" w:rsidP="00DE6993">
      <w:pPr>
        <w:rPr>
          <w:rFonts w:asciiTheme="minorHAnsi" w:hAnsiTheme="minorHAnsi" w:cstheme="minorHAnsi"/>
          <w:lang w:val="en-US"/>
        </w:rPr>
      </w:pPr>
      <w:r w:rsidRPr="00BF6295">
        <w:rPr>
          <w:rFonts w:asciiTheme="minorHAnsi" w:hAnsiTheme="minorHAnsi" w:cstheme="minorHAnsi"/>
          <w:lang w:val="en-US"/>
        </w:rPr>
        <w:t xml:space="preserve">Write a program that receives a </w:t>
      </w:r>
      <w:r w:rsidRPr="00BF6295">
        <w:rPr>
          <w:rFonts w:asciiTheme="minorHAnsi" w:hAnsiTheme="minorHAnsi" w:cstheme="minorHAnsi"/>
          <w:b/>
          <w:lang w:val="en-US"/>
        </w:rPr>
        <w:t>n count of students</w:t>
      </w:r>
      <w:r w:rsidRPr="00BF6295">
        <w:rPr>
          <w:rFonts w:asciiTheme="minorHAnsi" w:hAnsiTheme="minorHAnsi" w:cstheme="minorHAnsi"/>
          <w:lang w:val="en-US"/>
        </w:rPr>
        <w:t xml:space="preserve"> and </w:t>
      </w:r>
      <w:r w:rsidRPr="00BF6295">
        <w:rPr>
          <w:rFonts w:asciiTheme="minorHAnsi" w:hAnsiTheme="minorHAnsi" w:cstheme="minorHAnsi"/>
          <w:b/>
          <w:lang w:val="en-US"/>
        </w:rPr>
        <w:t>orders them by grade</w:t>
      </w:r>
      <w:r w:rsidR="00626DD7" w:rsidRPr="00BF6295">
        <w:rPr>
          <w:rFonts w:asciiTheme="minorHAnsi" w:hAnsiTheme="minorHAnsi" w:cstheme="minorHAnsi"/>
          <w:lang w:val="en-US"/>
        </w:rPr>
        <w:t xml:space="preserve"> (in </w:t>
      </w:r>
      <w:r w:rsidR="00626DD7" w:rsidRPr="00BF6295">
        <w:rPr>
          <w:rFonts w:asciiTheme="minorHAnsi" w:hAnsiTheme="minorHAnsi" w:cstheme="minorHAnsi"/>
          <w:b/>
          <w:lang w:val="en-US"/>
        </w:rPr>
        <w:t>descending</w:t>
      </w:r>
      <w:r w:rsidR="00626DD7" w:rsidRPr="00BF6295">
        <w:rPr>
          <w:rFonts w:asciiTheme="minorHAnsi" w:hAnsiTheme="minorHAnsi" w:cstheme="minorHAnsi"/>
          <w:lang w:val="en-US"/>
        </w:rPr>
        <w:t>)</w:t>
      </w:r>
      <w:r w:rsidRPr="00BF6295">
        <w:rPr>
          <w:rFonts w:asciiTheme="minorHAnsi" w:hAnsiTheme="minorHAnsi" w:cstheme="minorHAnsi"/>
          <w:lang w:val="en-US"/>
        </w:rPr>
        <w:t xml:space="preserve">. Each student should have </w:t>
      </w:r>
      <w:r w:rsidRPr="00BF6295">
        <w:rPr>
          <w:rFonts w:asciiTheme="minorHAnsi" w:hAnsiTheme="minorHAnsi" w:cstheme="minorHAnsi"/>
          <w:b/>
          <w:lang w:val="en-US"/>
        </w:rPr>
        <w:t>First name</w:t>
      </w:r>
      <w:r w:rsidRPr="00BF6295">
        <w:rPr>
          <w:rFonts w:asciiTheme="minorHAnsi" w:hAnsiTheme="minorHAnsi" w:cstheme="minorHAnsi"/>
          <w:lang w:val="en-US"/>
        </w:rPr>
        <w:t xml:space="preserve"> (string), </w:t>
      </w:r>
      <w:r w:rsidRPr="00BF6295">
        <w:rPr>
          <w:rFonts w:asciiTheme="minorHAnsi" w:hAnsiTheme="minorHAnsi" w:cstheme="minorHAnsi"/>
          <w:b/>
          <w:lang w:val="en-US"/>
        </w:rPr>
        <w:t>Last name</w:t>
      </w:r>
      <w:r w:rsidRPr="00BF6295">
        <w:rPr>
          <w:rFonts w:asciiTheme="minorHAnsi" w:hAnsiTheme="minorHAnsi" w:cstheme="minorHAnsi"/>
          <w:lang w:val="en-US"/>
        </w:rPr>
        <w:t xml:space="preserve"> (string) and </w:t>
      </w:r>
      <w:r w:rsidRPr="00BF6295">
        <w:rPr>
          <w:rFonts w:asciiTheme="minorHAnsi" w:hAnsiTheme="minorHAnsi" w:cstheme="minorHAnsi"/>
          <w:b/>
          <w:lang w:val="en-US"/>
        </w:rPr>
        <w:t>grade</w:t>
      </w:r>
      <w:r w:rsidRPr="00BF6295">
        <w:rPr>
          <w:rFonts w:asciiTheme="minorHAnsi" w:hAnsiTheme="minorHAnsi" w:cstheme="minorHAnsi"/>
          <w:lang w:val="en-US"/>
        </w:rPr>
        <w:t xml:space="preserve"> (floating-point number). </w:t>
      </w:r>
    </w:p>
    <w:p w14:paraId="1432EED0" w14:textId="77777777" w:rsidR="00DE6993" w:rsidRDefault="00DE6993" w:rsidP="00DE6993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01006C1F" w14:textId="77777777" w:rsidR="00DE6993" w:rsidRPr="00BF6295" w:rsidRDefault="00DE6993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lang w:val="en-US"/>
        </w:rPr>
      </w:pPr>
      <w:r w:rsidRPr="00BF6295">
        <w:rPr>
          <w:rFonts w:asciiTheme="minorHAnsi" w:hAnsiTheme="minorHAnsi" w:cstheme="minorHAnsi"/>
          <w:lang w:val="en-US"/>
        </w:rPr>
        <w:t xml:space="preserve">First line will be a number </w:t>
      </w:r>
      <w:r w:rsidRPr="00BF6295">
        <w:rPr>
          <w:rFonts w:asciiTheme="minorHAnsi" w:hAnsiTheme="minorHAnsi" w:cstheme="minorHAnsi"/>
          <w:b/>
          <w:lang w:val="en-US"/>
        </w:rPr>
        <w:t>n</w:t>
      </w:r>
    </w:p>
    <w:p w14:paraId="08408A7A" w14:textId="77777777" w:rsidR="00DE6993" w:rsidRPr="00BF6295" w:rsidRDefault="00DE6993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 w:rsidRPr="00BF6295">
        <w:rPr>
          <w:rFonts w:asciiTheme="minorHAnsi" w:hAnsiTheme="minorHAnsi" w:cstheme="minorHAnsi"/>
          <w:lang w:val="en-US"/>
        </w:rPr>
        <w:t xml:space="preserve">Next n lines you will get a student info in the format </w:t>
      </w:r>
      <w:r w:rsidRPr="00BF6295">
        <w:rPr>
          <w:rFonts w:asciiTheme="minorHAnsi" w:hAnsiTheme="minorHAnsi" w:cstheme="minorHAnsi"/>
          <w:b/>
          <w:lang w:val="en-US"/>
        </w:rPr>
        <w:t>"{first name} {second name} {grade}"</w:t>
      </w:r>
    </w:p>
    <w:p w14:paraId="2F0D1A0D" w14:textId="77777777" w:rsidR="00E17546" w:rsidRDefault="00E17546" w:rsidP="00E1754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24AD3EC0" w14:textId="77777777" w:rsidR="00E17546" w:rsidRPr="00BF6295" w:rsidRDefault="00E17546" w:rsidP="00A46F3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BF6295">
        <w:rPr>
          <w:rFonts w:asciiTheme="minorHAnsi" w:hAnsiTheme="minorHAnsi" w:cstheme="minorHAnsi"/>
          <w:lang w:val="en-US"/>
        </w:rPr>
        <w:t xml:space="preserve">Print each student in the following format </w:t>
      </w:r>
      <w:r w:rsidRPr="00BF6295">
        <w:rPr>
          <w:rFonts w:asciiTheme="minorHAnsi" w:hAnsiTheme="minorHAnsi" w:cstheme="minorHAnsi"/>
          <w:b/>
          <w:lang w:val="en-US"/>
        </w:rPr>
        <w:t>"{first name} {second name}: {grade}"</w:t>
      </w:r>
    </w:p>
    <w:p w14:paraId="254D1BAA" w14:textId="77777777" w:rsidR="00626DD7" w:rsidRDefault="00626DD7" w:rsidP="00626DD7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626DD7" w:rsidRDefault="00626DD7" w:rsidP="00626DD7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626DD7" w:rsidRDefault="00626DD7" w:rsidP="00626DD7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26DD7" w14:paraId="32056019" w14:textId="77777777" w:rsidTr="000743A3">
        <w:tc>
          <w:tcPr>
            <w:tcW w:w="2628" w:type="dxa"/>
          </w:tcPr>
          <w:p w14:paraId="5690479F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Lakia Eason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3.90</w:t>
            </w:r>
          </w:p>
          <w:p w14:paraId="5D420457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Prince Messing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5.49</w:t>
            </w:r>
          </w:p>
          <w:p w14:paraId="48AD6DA0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Akiko Segers 4.85</w:t>
            </w:r>
          </w:p>
          <w:p w14:paraId="40535BCE" w14:textId="77777777" w:rsidR="00626DD7" w:rsidRPr="00626DD7" w:rsidRDefault="00626DD7" w:rsidP="00626DD7">
            <w:pPr>
              <w:spacing w:after="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Rocco Erben: 6.00</w:t>
            </w:r>
          </w:p>
          <w:p w14:paraId="6913BCD8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Prince Messing: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5.49</w:t>
            </w:r>
          </w:p>
          <w:p w14:paraId="354095FE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Akiko Segers: 4.85</w:t>
            </w:r>
          </w:p>
          <w:p w14:paraId="09C6FDDB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Lakia Eason: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3.90</w:t>
            </w:r>
          </w:p>
        </w:tc>
      </w:tr>
    </w:tbl>
    <w:p w14:paraId="537D44A2" w14:textId="77777777" w:rsidR="000F6C4B" w:rsidRPr="007E580A" w:rsidRDefault="000F6C4B" w:rsidP="000F6C4B">
      <w:pPr>
        <w:pStyle w:val="Heading2"/>
      </w:pPr>
      <w:r w:rsidRPr="007E580A">
        <w:t>Teamwork projects</w:t>
      </w:r>
    </w:p>
    <w:p w14:paraId="07BECCE7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It's time for teamwork projects and you are responsible for making the teams. First you will receive an integer - the </w:t>
      </w:r>
      <w:r w:rsidRPr="00BF6295">
        <w:rPr>
          <w:rFonts w:asciiTheme="minorHAnsi" w:hAnsiTheme="minorHAnsi" w:cstheme="minorHAnsi"/>
          <w:b/>
        </w:rPr>
        <w:t>count</w:t>
      </w:r>
      <w:r w:rsidRPr="00BF6295">
        <w:rPr>
          <w:rFonts w:asciiTheme="minorHAnsi" w:hAnsiTheme="minorHAnsi" w:cstheme="minorHAnsi"/>
        </w:rPr>
        <w:t xml:space="preserve"> of the teams you will have to </w:t>
      </w:r>
      <w:r w:rsidRPr="00BF6295">
        <w:rPr>
          <w:rFonts w:asciiTheme="minorHAnsi" w:hAnsiTheme="minorHAnsi" w:cstheme="minorHAnsi"/>
          <w:b/>
        </w:rPr>
        <w:t>register</w:t>
      </w:r>
      <w:r w:rsidRPr="00BF6295">
        <w:rPr>
          <w:rFonts w:asciiTheme="minorHAnsi" w:hAnsiTheme="minorHAnsi" w:cstheme="minorHAnsi"/>
        </w:rPr>
        <w:t xml:space="preserve">. You will be given a </w:t>
      </w:r>
      <w:r w:rsidRPr="00BF6295">
        <w:rPr>
          <w:rFonts w:asciiTheme="minorHAnsi" w:hAnsiTheme="minorHAnsi" w:cstheme="minorHAnsi"/>
          <w:b/>
        </w:rPr>
        <w:t>user</w:t>
      </w:r>
      <w:r w:rsidRPr="00BF6295">
        <w:rPr>
          <w:rFonts w:asciiTheme="minorHAnsi" w:hAnsiTheme="minorHAnsi" w:cstheme="minorHAnsi"/>
        </w:rPr>
        <w:t xml:space="preserve"> and a </w:t>
      </w:r>
      <w:r w:rsidRPr="00BF6295">
        <w:rPr>
          <w:rFonts w:asciiTheme="minorHAnsi" w:hAnsiTheme="minorHAnsi" w:cstheme="minorHAnsi"/>
          <w:b/>
        </w:rPr>
        <w:t>team</w:t>
      </w:r>
      <w:r w:rsidRPr="00BF6295">
        <w:rPr>
          <w:rFonts w:asciiTheme="minorHAnsi" w:hAnsiTheme="minorHAnsi" w:cstheme="minorHAnsi"/>
        </w:rPr>
        <w:t xml:space="preserve"> (separated with “</w:t>
      </w:r>
      <w:r w:rsidRPr="00BF6295">
        <w:rPr>
          <w:rStyle w:val="CodeChar"/>
          <w:rFonts w:asciiTheme="minorHAnsi" w:hAnsiTheme="minorHAnsi" w:cstheme="minorHAnsi"/>
        </w:rPr>
        <w:t>-</w:t>
      </w:r>
      <w:r w:rsidRPr="00BF6295">
        <w:rPr>
          <w:rFonts w:asciiTheme="minorHAnsi" w:hAnsiTheme="minorHAnsi" w:cstheme="minorHAnsi"/>
        </w:rPr>
        <w:t xml:space="preserve">”).  The user is the </w:t>
      </w:r>
      <w:r w:rsidRPr="00BF6295">
        <w:rPr>
          <w:rFonts w:asciiTheme="minorHAnsi" w:hAnsiTheme="minorHAnsi" w:cstheme="minorHAnsi"/>
          <w:b/>
        </w:rPr>
        <w:t>creator</w:t>
      </w:r>
      <w:r w:rsidRPr="00BF6295">
        <w:rPr>
          <w:rFonts w:asciiTheme="minorHAnsi" w:hAnsiTheme="minorHAnsi" w:cstheme="minorHAnsi"/>
        </w:rPr>
        <w:t xml:space="preserve"> of that team.</w:t>
      </w:r>
    </w:p>
    <w:p w14:paraId="3DC7696C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For every newly created team you should </w:t>
      </w:r>
      <w:r w:rsidRPr="00BF6295">
        <w:rPr>
          <w:rFonts w:asciiTheme="minorHAnsi" w:hAnsiTheme="minorHAnsi" w:cstheme="minorHAnsi"/>
          <w:b/>
        </w:rPr>
        <w:t>print</w:t>
      </w:r>
      <w:r w:rsidRPr="00BF6295">
        <w:rPr>
          <w:rFonts w:asciiTheme="minorHAnsi" w:hAnsiTheme="minorHAnsi" w:cstheme="minorHAnsi"/>
        </w:rPr>
        <w:t xml:space="preserve"> a message: "</w:t>
      </w:r>
      <w:r w:rsidRPr="00BF6295">
        <w:rPr>
          <w:rStyle w:val="CodeChar"/>
          <w:rFonts w:asciiTheme="minorHAnsi" w:hAnsiTheme="minorHAnsi" w:cstheme="minorHAnsi"/>
        </w:rPr>
        <w:t>Team {team Name} has been created by {user}!</w:t>
      </w:r>
      <w:r w:rsidRPr="00BF6295">
        <w:rPr>
          <w:rFonts w:asciiTheme="minorHAnsi" w:hAnsiTheme="minorHAnsi" w:cstheme="minorHAnsi"/>
        </w:rPr>
        <w:t>".</w:t>
      </w:r>
    </w:p>
    <w:p w14:paraId="26243438" w14:textId="0D010B02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Next you will receive user with team (separated with "</w:t>
      </w:r>
      <w:r w:rsidRPr="00BF6295">
        <w:rPr>
          <w:rFonts w:asciiTheme="minorHAnsi" w:hAnsiTheme="minorHAnsi" w:cstheme="minorHAnsi"/>
          <w:i/>
        </w:rPr>
        <w:t>-&gt;</w:t>
      </w:r>
      <w:r w:rsidRPr="00BF6295">
        <w:rPr>
          <w:rFonts w:asciiTheme="minorHAnsi" w:hAnsiTheme="minorHAnsi" w:cstheme="minorHAnsi"/>
        </w:rPr>
        <w:t xml:space="preserve">") which means that the user wants to </w:t>
      </w:r>
      <w:r w:rsidRPr="00BF6295">
        <w:rPr>
          <w:rFonts w:asciiTheme="minorHAnsi" w:hAnsiTheme="minorHAnsi" w:cstheme="minorHAnsi"/>
          <w:b/>
        </w:rPr>
        <w:t>join</w:t>
      </w:r>
      <w:r w:rsidRPr="00BF6295">
        <w:rPr>
          <w:rFonts w:asciiTheme="minorHAnsi" w:hAnsiTheme="minorHAnsi" w:cstheme="minorHAnsi"/>
        </w:rPr>
        <w:t xml:space="preserve"> that </w:t>
      </w:r>
      <w:r w:rsidRPr="00BF6295">
        <w:rPr>
          <w:rFonts w:asciiTheme="minorHAnsi" w:hAnsiTheme="minorHAnsi" w:cstheme="minorHAnsi"/>
          <w:b/>
        </w:rPr>
        <w:t>team</w:t>
      </w:r>
      <w:r w:rsidRPr="00BF6295">
        <w:rPr>
          <w:rFonts w:asciiTheme="minorHAnsi" w:hAnsiTheme="minorHAnsi" w:cstheme="minorHAnsi"/>
        </w:rPr>
        <w:t>. Upon receiving the command: “</w:t>
      </w:r>
      <w:r w:rsidRPr="00BF6295">
        <w:rPr>
          <w:rStyle w:val="CodeChar"/>
          <w:rFonts w:asciiTheme="minorHAnsi" w:hAnsiTheme="minorHAnsi" w:cstheme="minorHAnsi"/>
        </w:rPr>
        <w:t>end of assignment</w:t>
      </w:r>
      <w:r w:rsidRPr="00BF6295">
        <w:rPr>
          <w:rFonts w:asciiTheme="minorHAnsi" w:hAnsiTheme="minorHAnsi" w:cstheme="minorHAnsi"/>
        </w:rPr>
        <w:t xml:space="preserve">”, you should print </w:t>
      </w:r>
      <w:r w:rsidRPr="00BF6295">
        <w:rPr>
          <w:rFonts w:asciiTheme="minorHAnsi" w:hAnsiTheme="minorHAnsi" w:cstheme="minorHAnsi"/>
          <w:b/>
        </w:rPr>
        <w:t>every team</w:t>
      </w:r>
      <w:r w:rsidRPr="00BF6295">
        <w:rPr>
          <w:rFonts w:asciiTheme="minorHAnsi" w:hAnsiTheme="minorHAnsi" w:cstheme="minorHAnsi"/>
        </w:rPr>
        <w:t xml:space="preserve">, </w:t>
      </w:r>
      <w:r w:rsidRPr="00BF6295">
        <w:rPr>
          <w:rFonts w:asciiTheme="minorHAnsi" w:hAnsiTheme="minorHAnsi" w:cstheme="minorHAnsi"/>
          <w:b/>
        </w:rPr>
        <w:t>ordered</w:t>
      </w:r>
      <w:r w:rsidRPr="00BF6295">
        <w:rPr>
          <w:rFonts w:asciiTheme="minorHAnsi" w:hAnsiTheme="minorHAnsi" w:cstheme="minorHAnsi"/>
        </w:rPr>
        <w:t xml:space="preserve"> by the </w:t>
      </w:r>
      <w:r w:rsidRPr="00BF6295">
        <w:rPr>
          <w:rFonts w:asciiTheme="minorHAnsi" w:hAnsiTheme="minorHAnsi" w:cstheme="minorHAnsi"/>
          <w:b/>
        </w:rPr>
        <w:t>count</w:t>
      </w:r>
      <w:r w:rsidRPr="00BF6295">
        <w:rPr>
          <w:rFonts w:asciiTheme="minorHAnsi" w:hAnsiTheme="minorHAnsi" w:cstheme="minorHAnsi"/>
        </w:rPr>
        <w:t xml:space="preserve"> of its </w:t>
      </w:r>
      <w:r w:rsidRPr="00BF6295">
        <w:rPr>
          <w:rFonts w:asciiTheme="minorHAnsi" w:hAnsiTheme="minorHAnsi" w:cstheme="minorHAnsi"/>
          <w:b/>
        </w:rPr>
        <w:t>members</w:t>
      </w:r>
      <w:r w:rsidRPr="00BF6295">
        <w:rPr>
          <w:rFonts w:asciiTheme="minorHAnsi" w:hAnsiTheme="minorHAnsi" w:cstheme="minorHAnsi"/>
        </w:rPr>
        <w:t xml:space="preserve"> (</w:t>
      </w:r>
      <w:r w:rsidRPr="00BF6295">
        <w:rPr>
          <w:rFonts w:asciiTheme="minorHAnsi" w:hAnsiTheme="minorHAnsi" w:cstheme="minorHAnsi"/>
          <w:b/>
        </w:rPr>
        <w:t>descending</w:t>
      </w:r>
      <w:r w:rsidRPr="00BF6295">
        <w:rPr>
          <w:rFonts w:asciiTheme="minorHAnsi" w:hAnsiTheme="minorHAnsi" w:cstheme="minorHAnsi"/>
        </w:rPr>
        <w:t xml:space="preserve">) and then by </w:t>
      </w:r>
      <w:r w:rsidRPr="00BF6295">
        <w:rPr>
          <w:rFonts w:asciiTheme="minorHAnsi" w:hAnsiTheme="minorHAnsi" w:cstheme="minorHAnsi"/>
          <w:b/>
        </w:rPr>
        <w:t>name</w:t>
      </w:r>
      <w:r w:rsidRPr="00BF6295">
        <w:rPr>
          <w:rFonts w:asciiTheme="minorHAnsi" w:hAnsiTheme="minorHAnsi" w:cstheme="minorHAnsi"/>
        </w:rPr>
        <w:t xml:space="preserve"> (</w:t>
      </w:r>
      <w:r w:rsidRPr="00BF6295">
        <w:rPr>
          <w:rFonts w:asciiTheme="minorHAnsi" w:hAnsiTheme="minorHAnsi" w:cstheme="minorHAnsi"/>
          <w:b/>
        </w:rPr>
        <w:t>ascending</w:t>
      </w:r>
      <w:r w:rsidRPr="00BF6295">
        <w:rPr>
          <w:rFonts w:asciiTheme="minorHAnsi" w:hAnsiTheme="minorHAnsi" w:cstheme="minorHAnsi"/>
        </w:rPr>
        <w:t>). For each team</w:t>
      </w:r>
      <w:r w:rsidR="00D92A08" w:rsidRPr="00BF6295">
        <w:rPr>
          <w:rFonts w:asciiTheme="minorHAnsi" w:hAnsiTheme="minorHAnsi" w:cstheme="minorHAnsi"/>
          <w:lang w:val="en-GB"/>
        </w:rPr>
        <w:t xml:space="preserve"> (disband teams as well)</w:t>
      </w:r>
      <w:r w:rsidRPr="00BF6295">
        <w:rPr>
          <w:rFonts w:asciiTheme="minorHAnsi" w:hAnsiTheme="minorHAnsi" w:cstheme="minorHAnsi"/>
        </w:rPr>
        <w:t xml:space="preserve">, you have to print its members </w:t>
      </w:r>
      <w:r w:rsidRPr="00BF6295">
        <w:rPr>
          <w:rFonts w:asciiTheme="minorHAnsi" w:hAnsiTheme="minorHAnsi" w:cstheme="minorHAnsi"/>
          <w:b/>
        </w:rPr>
        <w:t>sorted</w:t>
      </w:r>
      <w:r w:rsidRPr="00BF6295">
        <w:rPr>
          <w:rFonts w:asciiTheme="minorHAnsi" w:hAnsiTheme="minorHAnsi" w:cstheme="minorHAnsi"/>
        </w:rPr>
        <w:t xml:space="preserve"> by name (</w:t>
      </w:r>
      <w:r w:rsidRPr="00BF6295">
        <w:rPr>
          <w:rFonts w:asciiTheme="minorHAnsi" w:hAnsiTheme="minorHAnsi" w:cstheme="minorHAnsi"/>
          <w:b/>
        </w:rPr>
        <w:t>ascending</w:t>
      </w:r>
      <w:r w:rsidRPr="00BF6295">
        <w:rPr>
          <w:rFonts w:asciiTheme="minorHAnsi" w:hAnsiTheme="minorHAnsi" w:cstheme="minorHAnsi"/>
        </w:rPr>
        <w:t xml:space="preserve">). However, there are several </w:t>
      </w:r>
      <w:r w:rsidRPr="00BF6295">
        <w:rPr>
          <w:rFonts w:asciiTheme="minorHAnsi" w:hAnsiTheme="minorHAnsi" w:cstheme="minorHAnsi"/>
          <w:b/>
        </w:rPr>
        <w:t>rules</w:t>
      </w:r>
      <w:r w:rsidRPr="00BF6295">
        <w:rPr>
          <w:rFonts w:asciiTheme="minorHAnsi" w:hAnsiTheme="minorHAnsi" w:cstheme="minorHAnsi"/>
        </w:rPr>
        <w:t>:</w:t>
      </w:r>
    </w:p>
    <w:p w14:paraId="55F415F8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If user tries to </w:t>
      </w:r>
      <w:r w:rsidRPr="00BF6295">
        <w:rPr>
          <w:rFonts w:asciiTheme="minorHAnsi" w:hAnsiTheme="minorHAnsi" w:cstheme="minorHAnsi"/>
          <w:b/>
        </w:rPr>
        <w:t>create</w:t>
      </w:r>
      <w:r w:rsidRPr="00BF6295">
        <w:rPr>
          <w:rFonts w:asciiTheme="minorHAnsi" w:hAnsiTheme="minorHAnsi" w:cstheme="minorHAnsi"/>
        </w:rPr>
        <w:t xml:space="preserve"> a team more than once a message should be displayed: </w:t>
      </w:r>
    </w:p>
    <w:p w14:paraId="0FFBABD4" w14:textId="77777777" w:rsidR="000F6C4B" w:rsidRPr="00BF6295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"</w:t>
      </w:r>
      <w:r w:rsidRPr="00BF6295">
        <w:rPr>
          <w:rStyle w:val="CodeChar"/>
          <w:rFonts w:asciiTheme="minorHAnsi" w:hAnsiTheme="minorHAnsi" w:cstheme="minorHAnsi"/>
        </w:rPr>
        <w:t>Team {teamName} was already created!</w:t>
      </w:r>
      <w:r w:rsidRPr="00BF6295">
        <w:rPr>
          <w:rFonts w:asciiTheme="minorHAnsi" w:hAnsiTheme="minorHAnsi" w:cstheme="minorHAnsi"/>
          <w:i/>
        </w:rPr>
        <w:t>"</w:t>
      </w:r>
    </w:p>
    <w:p w14:paraId="44FBAA99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Creator of a team cannot </w:t>
      </w:r>
      <w:r w:rsidRPr="00BF6295">
        <w:rPr>
          <w:rFonts w:asciiTheme="minorHAnsi" w:hAnsiTheme="minorHAnsi" w:cstheme="minorHAnsi"/>
          <w:b/>
        </w:rPr>
        <w:t>create</w:t>
      </w:r>
      <w:r w:rsidRPr="00BF6295">
        <w:rPr>
          <w:rFonts w:asciiTheme="minorHAnsi" w:hAnsiTheme="minorHAnsi" w:cstheme="minorHAnsi"/>
        </w:rPr>
        <w:t xml:space="preserve"> another team - message should be thrown: </w:t>
      </w:r>
    </w:p>
    <w:p w14:paraId="05CC8D79" w14:textId="77777777" w:rsidR="000F6C4B" w:rsidRPr="00BF6295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  <w:sz w:val="24"/>
        </w:rPr>
        <w:t>"</w:t>
      </w:r>
      <w:r w:rsidRPr="00BF6295">
        <w:rPr>
          <w:rStyle w:val="CodeChar"/>
          <w:rFonts w:asciiTheme="minorHAnsi" w:hAnsiTheme="minorHAnsi" w:cstheme="minorHAnsi"/>
        </w:rPr>
        <w:t>{user} cannot create another team!</w:t>
      </w:r>
      <w:r w:rsidRPr="00BF6295">
        <w:rPr>
          <w:rFonts w:asciiTheme="minorHAnsi" w:hAnsiTheme="minorHAnsi" w:cstheme="minorHAnsi"/>
        </w:rPr>
        <w:t>"</w:t>
      </w:r>
    </w:p>
    <w:p w14:paraId="135BFEED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If user tries to </w:t>
      </w:r>
      <w:r w:rsidRPr="00BF6295">
        <w:rPr>
          <w:rFonts w:asciiTheme="minorHAnsi" w:hAnsiTheme="minorHAnsi" w:cstheme="minorHAnsi"/>
          <w:b/>
        </w:rPr>
        <w:t>join</w:t>
      </w:r>
      <w:r w:rsidRPr="00BF6295">
        <w:rPr>
          <w:rFonts w:asciiTheme="minorHAnsi" w:hAnsiTheme="minorHAnsi" w:cstheme="minorHAnsi"/>
        </w:rPr>
        <w:t xml:space="preserve"> currently non-existing team a message should be displayed: </w:t>
      </w:r>
    </w:p>
    <w:p w14:paraId="4B4F84C4" w14:textId="77777777" w:rsidR="000F6C4B" w:rsidRPr="00BF6295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"</w:t>
      </w:r>
      <w:r w:rsidRPr="00BF6295">
        <w:rPr>
          <w:rStyle w:val="CodeChar"/>
          <w:rFonts w:asciiTheme="minorHAnsi" w:hAnsiTheme="minorHAnsi" w:cstheme="minorHAnsi"/>
        </w:rPr>
        <w:t>Team {teamName} does not exist!</w:t>
      </w:r>
      <w:r w:rsidRPr="00BF6295">
        <w:rPr>
          <w:rFonts w:asciiTheme="minorHAnsi" w:hAnsiTheme="minorHAnsi" w:cstheme="minorHAnsi"/>
          <w:i/>
        </w:rPr>
        <w:t>"</w:t>
      </w:r>
    </w:p>
    <w:p w14:paraId="44A535A9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Member of a team cannot </w:t>
      </w:r>
      <w:r w:rsidRPr="00BF6295">
        <w:rPr>
          <w:rFonts w:asciiTheme="minorHAnsi" w:hAnsiTheme="minorHAnsi" w:cstheme="minorHAnsi"/>
          <w:b/>
        </w:rPr>
        <w:t>join</w:t>
      </w:r>
      <w:r w:rsidRPr="00BF6295">
        <w:rPr>
          <w:rFonts w:asciiTheme="minorHAnsi" w:hAnsiTheme="minorHAnsi" w:cstheme="minorHAnsi"/>
        </w:rPr>
        <w:t xml:space="preserve"> another team - message should be thrown:</w:t>
      </w:r>
    </w:p>
    <w:p w14:paraId="110861CC" w14:textId="77777777" w:rsidR="000F6C4B" w:rsidRPr="00BF6295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"</w:t>
      </w:r>
      <w:r w:rsidRPr="00BF6295">
        <w:rPr>
          <w:rStyle w:val="CodeChar"/>
          <w:rFonts w:asciiTheme="minorHAnsi" w:hAnsiTheme="minorHAnsi" w:cstheme="minorHAnsi"/>
        </w:rPr>
        <w:t>Member {user} cannot join team {team Name}!</w:t>
      </w:r>
      <w:r w:rsidRPr="00BF6295">
        <w:rPr>
          <w:rFonts w:asciiTheme="minorHAnsi" w:hAnsiTheme="minorHAnsi" w:cstheme="minorHAnsi"/>
        </w:rPr>
        <w:t>"</w:t>
      </w:r>
    </w:p>
    <w:p w14:paraId="099C9AF1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In the </w:t>
      </w:r>
      <w:r w:rsidRPr="00BF6295">
        <w:rPr>
          <w:rFonts w:asciiTheme="minorHAnsi" w:hAnsiTheme="minorHAnsi" w:cstheme="minorHAnsi"/>
          <w:b/>
        </w:rPr>
        <w:t xml:space="preserve">end </w:t>
      </w:r>
      <w:r w:rsidRPr="00BF6295">
        <w:rPr>
          <w:rFonts w:asciiTheme="minorHAnsi" w:hAnsiTheme="minorHAnsi" w:cstheme="minorHAnsi"/>
        </w:rPr>
        <w:t>(</w:t>
      </w:r>
      <w:r w:rsidRPr="00BF6295">
        <w:rPr>
          <w:rFonts w:asciiTheme="minorHAnsi" w:hAnsiTheme="minorHAnsi" w:cstheme="minorHAnsi"/>
          <w:i/>
        </w:rPr>
        <w:t>after teams' report</w:t>
      </w:r>
      <w:r w:rsidRPr="00BF6295">
        <w:rPr>
          <w:rFonts w:asciiTheme="minorHAnsi" w:hAnsiTheme="minorHAnsi" w:cstheme="minorHAnsi"/>
        </w:rPr>
        <w:t xml:space="preserve">) teams with </w:t>
      </w:r>
      <w:r w:rsidRPr="00BF6295">
        <w:rPr>
          <w:rFonts w:asciiTheme="minorHAnsi" w:hAnsiTheme="minorHAnsi" w:cstheme="minorHAnsi"/>
          <w:b/>
        </w:rPr>
        <w:t>zero</w:t>
      </w:r>
      <w:r w:rsidRPr="00BF6295">
        <w:rPr>
          <w:rFonts w:asciiTheme="minorHAnsi" w:hAnsiTheme="minorHAnsi" w:cstheme="minorHAnsi"/>
        </w:rPr>
        <w:t xml:space="preserve"> members (with </w:t>
      </w:r>
      <w:r w:rsidRPr="00BF6295">
        <w:rPr>
          <w:rFonts w:asciiTheme="minorHAnsi" w:hAnsiTheme="minorHAnsi" w:cstheme="minorHAnsi"/>
          <w:b/>
        </w:rPr>
        <w:t>only a creator</w:t>
      </w:r>
      <w:r w:rsidRPr="00BF6295">
        <w:rPr>
          <w:rFonts w:asciiTheme="minorHAnsi" w:hAnsiTheme="minorHAnsi" w:cstheme="minorHAnsi"/>
        </w:rPr>
        <w:t xml:space="preserve">) should </w:t>
      </w:r>
      <w:r w:rsidRPr="00BF6295">
        <w:rPr>
          <w:rFonts w:asciiTheme="minorHAnsi" w:hAnsiTheme="minorHAnsi" w:cstheme="minorHAnsi"/>
          <w:b/>
        </w:rPr>
        <w:t>disband ordered by name in ascending other</w:t>
      </w:r>
      <w:r w:rsidRPr="00BF6295">
        <w:rPr>
          <w:rFonts w:asciiTheme="minorHAnsi" w:hAnsiTheme="minorHAnsi" w:cstheme="minorHAnsi"/>
        </w:rPr>
        <w:t xml:space="preserve">. </w:t>
      </w:r>
    </w:p>
    <w:p w14:paraId="57F0BC22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 Every </w:t>
      </w:r>
      <w:r w:rsidRPr="00BF6295">
        <w:rPr>
          <w:rFonts w:asciiTheme="minorHAnsi" w:hAnsiTheme="minorHAnsi" w:cstheme="minorHAnsi"/>
          <w:b/>
        </w:rPr>
        <w:t>valid</w:t>
      </w:r>
      <w:r w:rsidRPr="00BF6295">
        <w:rPr>
          <w:rFonts w:asciiTheme="minorHAnsi" w:hAnsiTheme="minorHAnsi" w:cstheme="minorHAnsi"/>
        </w:rPr>
        <w:t xml:space="preserve"> team should be printed ordered by </w:t>
      </w:r>
      <w:r w:rsidRPr="00BF6295">
        <w:rPr>
          <w:rFonts w:asciiTheme="minorHAnsi" w:hAnsiTheme="minorHAnsi" w:cstheme="minorHAnsi"/>
          <w:b/>
        </w:rPr>
        <w:t>name</w:t>
      </w:r>
      <w:r w:rsidRPr="00BF6295">
        <w:rPr>
          <w:rFonts w:asciiTheme="minorHAnsi" w:hAnsiTheme="minorHAnsi" w:cstheme="minorHAnsi"/>
        </w:rPr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7E580A" w14:paraId="74EDF276" w14:textId="77777777" w:rsidTr="00CF612D">
        <w:tc>
          <w:tcPr>
            <w:tcW w:w="1800" w:type="dxa"/>
          </w:tcPr>
          <w:p w14:paraId="496E411D" w14:textId="77777777" w:rsidR="000F6C4B" w:rsidRPr="00BF6295" w:rsidRDefault="000F6C4B" w:rsidP="00CF612D">
            <w:pPr>
              <w:pStyle w:val="Code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"{teamName}:</w:t>
            </w:r>
          </w:p>
          <w:p w14:paraId="25C4CA6E" w14:textId="77777777" w:rsidR="000F6C4B" w:rsidRPr="00BF6295" w:rsidRDefault="000F6C4B" w:rsidP="00CF612D">
            <w:pPr>
              <w:pStyle w:val="Code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- {creator}</w:t>
            </w:r>
          </w:p>
          <w:p w14:paraId="0996B016" w14:textId="77777777" w:rsidR="000F6C4B" w:rsidRPr="000F6C4B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-- {member}…"</w:t>
            </w:r>
          </w:p>
        </w:tc>
      </w:tr>
    </w:tbl>
    <w:p w14:paraId="677B9B17" w14:textId="77777777" w:rsidR="000F6C4B" w:rsidRPr="007E580A" w:rsidRDefault="000F6C4B" w:rsidP="000F6C4B">
      <w:pPr>
        <w:pStyle w:val="Heading3"/>
      </w:pPr>
      <w:r w:rsidRPr="007E580A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0F6C4B" w:rsidRPr="007E580A" w14:paraId="6BA1DBC2" w14:textId="77777777" w:rsidTr="00CF612D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9C9236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0F6C4B" w:rsidRPr="007E580A" w14:paraId="26D5A0AA" w14:textId="77777777" w:rsidTr="00CF612D">
        <w:trPr>
          <w:trHeight w:val="545"/>
        </w:trPr>
        <w:tc>
          <w:tcPr>
            <w:tcW w:w="2953" w:type="dxa"/>
          </w:tcPr>
          <w:p w14:paraId="3B789FE2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2</w:t>
            </w:r>
          </w:p>
          <w:p w14:paraId="1D9A6510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yellow"/>
              </w:rPr>
              <w:t>Didi-PowerPuffsCoders</w:t>
            </w:r>
          </w:p>
          <w:p w14:paraId="4723E6FC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green"/>
              </w:rPr>
              <w:t>Toni-Toni is the best</w:t>
            </w:r>
          </w:p>
          <w:p w14:paraId="4761390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cyan"/>
              </w:rPr>
              <w:lastRenderedPageBreak/>
              <w:t>Petq-&gt;PowerPuffsCoders</w:t>
            </w:r>
          </w:p>
          <w:p w14:paraId="77D56F19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  <w:highlight w:val="red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red"/>
              </w:rPr>
              <w:t>Toni-&gt;Toni is the best</w:t>
            </w:r>
          </w:p>
          <w:p w14:paraId="63D27183" w14:textId="110442D5" w:rsidR="000F6C4B" w:rsidRPr="004B3C57" w:rsidRDefault="000F6C4B" w:rsidP="004B3C57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end of assignment</w:t>
            </w:r>
          </w:p>
        </w:tc>
        <w:tc>
          <w:tcPr>
            <w:tcW w:w="5929" w:type="dxa"/>
          </w:tcPr>
          <w:p w14:paraId="1B598C8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lastRenderedPageBreak/>
              <w:t>Team PowerPuffsCoders has been created by Didi!</w:t>
            </w:r>
          </w:p>
          <w:p w14:paraId="5571CE8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Team Toni is the best has been created by Toni!</w:t>
            </w:r>
          </w:p>
          <w:p w14:paraId="0A0CA13B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0F6C4B">
              <w:rPr>
                <w:rFonts w:asciiTheme="minorHAnsi" w:hAnsiTheme="minorHAnsi"/>
                <w:sz w:val="22"/>
                <w:szCs w:val="22"/>
                <w:highlight w:val="red"/>
              </w:rPr>
              <w:t>Member Toni cannot join team Toni is the best!</w:t>
            </w:r>
          </w:p>
          <w:p w14:paraId="219210E7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PowerPuffsCoders</w:t>
            </w:r>
          </w:p>
          <w:p w14:paraId="7B9F37CB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t>- Didi</w:t>
            </w:r>
          </w:p>
          <w:p w14:paraId="262C6AB2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cyan"/>
              </w:rPr>
              <w:t>-- Petq</w:t>
            </w:r>
          </w:p>
          <w:p w14:paraId="1106039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Teams to disband:</w:t>
            </w:r>
          </w:p>
          <w:p w14:paraId="16F02A61" w14:textId="0DE047CA" w:rsidR="000F6C4B" w:rsidRPr="002B34D0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lightGray"/>
              </w:rPr>
              <w:t>Toni is the best</w:t>
            </w:r>
          </w:p>
        </w:tc>
        <w:tc>
          <w:tcPr>
            <w:tcW w:w="1530" w:type="dxa"/>
          </w:tcPr>
          <w:p w14:paraId="169680BD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sz w:val="22"/>
                <w:szCs w:val="22"/>
              </w:rPr>
              <w:lastRenderedPageBreak/>
              <w:t xml:space="preserve">Toni created a team in </w:t>
            </w:r>
            <w:r w:rsidRPr="00BF6295">
              <w:rPr>
                <w:rFonts w:ascii="Consolas" w:hAnsi="Consolas" w:cstheme="minorHAnsi"/>
                <w:sz w:val="22"/>
                <w:szCs w:val="22"/>
              </w:rPr>
              <w:lastRenderedPageBreak/>
              <w:t xml:space="preserve">which he tried later to join. So message was shown. Since there is no one other who is trying to join his team the team have to </w:t>
            </w:r>
            <w:r w:rsidRPr="00BF6295">
              <w:rPr>
                <w:rFonts w:ascii="Consolas" w:hAnsi="Consolas" w:cstheme="minorHAnsi"/>
                <w:b/>
                <w:sz w:val="22"/>
                <w:szCs w:val="22"/>
              </w:rPr>
              <w:t>disband</w:t>
            </w:r>
            <w:r w:rsidRPr="00BF6295">
              <w:rPr>
                <w:rFonts w:ascii="Consolas" w:hAnsi="Consolas" w:cstheme="minorHAnsi"/>
                <w:sz w:val="22"/>
                <w:szCs w:val="22"/>
              </w:rPr>
              <w:t>.</w:t>
            </w:r>
          </w:p>
        </w:tc>
      </w:tr>
      <w:tr w:rsidR="000F6C4B" w:rsidRPr="007E580A" w14:paraId="58647FED" w14:textId="77777777" w:rsidTr="00CF612D">
        <w:trPr>
          <w:trHeight w:val="545"/>
        </w:trPr>
        <w:tc>
          <w:tcPr>
            <w:tcW w:w="2953" w:type="dxa"/>
          </w:tcPr>
          <w:p w14:paraId="6C81509A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lastRenderedPageBreak/>
              <w:t>3</w:t>
            </w:r>
          </w:p>
          <w:p w14:paraId="37FE22A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Tatyana-CloneClub</w:t>
            </w:r>
          </w:p>
          <w:p w14:paraId="2B841A24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yellow"/>
              </w:rPr>
              <w:t>Helena-CloneClub</w:t>
            </w:r>
          </w:p>
          <w:p w14:paraId="05EB96C5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Trifon-AiNaBira</w:t>
            </w:r>
          </w:p>
          <w:p w14:paraId="3A03C62E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green"/>
              </w:rPr>
              <w:t>Pesho-&gt;aiNaBira</w:t>
            </w:r>
          </w:p>
          <w:p w14:paraId="3DD6988B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Pesho-&gt;AiNaBira</w:t>
            </w:r>
          </w:p>
          <w:p w14:paraId="6CA6F16C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darkGray"/>
              </w:rPr>
              <w:t>Tatyana-&gt;Leda</w:t>
            </w:r>
          </w:p>
          <w:p w14:paraId="5B88AFC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PeshO-&gt;AiNaBira</w:t>
            </w:r>
          </w:p>
          <w:p w14:paraId="25CC1C5E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Cossima-&gt;CloneClub</w:t>
            </w:r>
          </w:p>
          <w:p w14:paraId="22690908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end of assignment</w:t>
            </w:r>
          </w:p>
        </w:tc>
        <w:tc>
          <w:tcPr>
            <w:tcW w:w="5929" w:type="dxa"/>
          </w:tcPr>
          <w:p w14:paraId="328C4B4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 CloneClub has been created by Tatyana!</w:t>
            </w:r>
          </w:p>
          <w:p w14:paraId="4B31A92E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t>Team CloneClub was already created!</w:t>
            </w:r>
          </w:p>
          <w:p w14:paraId="4B342C3E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 AiNaBira has been created by Trifon!</w:t>
            </w:r>
          </w:p>
          <w:p w14:paraId="2B921AE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Team aiNaBira does not exist!</w:t>
            </w:r>
          </w:p>
          <w:p w14:paraId="1F1E8AE6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>Team Leda does not exist!</w:t>
            </w:r>
          </w:p>
          <w:p w14:paraId="71C36CDF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AiNaBira</w:t>
            </w:r>
          </w:p>
          <w:p w14:paraId="7134A69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 Trifon</w:t>
            </w:r>
          </w:p>
          <w:p w14:paraId="0BE8BBC4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Pesho</w:t>
            </w:r>
          </w:p>
          <w:p w14:paraId="7A7802E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PeshO</w:t>
            </w:r>
          </w:p>
          <w:p w14:paraId="69133FD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CloneClub</w:t>
            </w:r>
          </w:p>
          <w:p w14:paraId="2283F2E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 Tatyana</w:t>
            </w:r>
          </w:p>
          <w:p w14:paraId="3B09F6FC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Cossima</w:t>
            </w:r>
          </w:p>
          <w:p w14:paraId="0854F971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Teams to disband:</w:t>
            </w:r>
          </w:p>
        </w:tc>
        <w:tc>
          <w:tcPr>
            <w:tcW w:w="1530" w:type="dxa"/>
          </w:tcPr>
          <w:p w14:paraId="3EF21A0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sz w:val="22"/>
                <w:szCs w:val="22"/>
              </w:rPr>
              <w:t xml:space="preserve">Note that when you join a team you should check </w:t>
            </w:r>
            <w:r w:rsidRPr="00BF6295">
              <w:rPr>
                <w:rFonts w:ascii="Consolas" w:hAnsi="Consolas" w:cstheme="minorHAnsi"/>
                <w:b/>
                <w:sz w:val="22"/>
                <w:szCs w:val="22"/>
              </w:rPr>
              <w:t>first</w:t>
            </w:r>
            <w:r w:rsidRPr="00BF6295">
              <w:rPr>
                <w:rFonts w:ascii="Consolas" w:hAnsi="Consolas" w:cstheme="minorHAnsi"/>
                <w:sz w:val="22"/>
                <w:szCs w:val="22"/>
              </w:rPr>
              <w:t xml:space="preserve"> if it exists, </w:t>
            </w:r>
            <w:r w:rsidRPr="00BF6295">
              <w:rPr>
                <w:rFonts w:ascii="Consolas" w:hAnsi="Consolas" w:cstheme="minorHAnsi"/>
                <w:b/>
                <w:sz w:val="22"/>
                <w:szCs w:val="22"/>
              </w:rPr>
              <w:t>then</w:t>
            </w:r>
            <w:r w:rsidRPr="00BF6295">
              <w:rPr>
                <w:rFonts w:ascii="Consolas" w:hAnsi="Consolas" w:cstheme="minorHAnsi"/>
                <w:sz w:val="22"/>
                <w:szCs w:val="22"/>
              </w:rPr>
              <w:t xml:space="preserve"> check if the user is already in a team:</w:t>
            </w:r>
          </w:p>
          <w:p w14:paraId="68DC4372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</w:p>
          <w:p w14:paraId="65145743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sz w:val="22"/>
                <w:szCs w:val="22"/>
              </w:rPr>
              <w:t>Tatyana has created CloneClub, then she tries to join a non-existing team – so message for non-existing team is shown.</w:t>
            </w:r>
          </w:p>
        </w:tc>
      </w:tr>
    </w:tbl>
    <w:p w14:paraId="228C9817" w14:textId="77777777" w:rsidR="000F6C4B" w:rsidRPr="008D1753" w:rsidRDefault="000F6C4B" w:rsidP="000F6C4B">
      <w:pPr>
        <w:pStyle w:val="Heading2"/>
      </w:pPr>
      <w:r>
        <w:t>Vehicle</w:t>
      </w:r>
      <w:r w:rsidRPr="004D5D68">
        <w:t xml:space="preserve"> </w:t>
      </w:r>
      <w:r>
        <w:t>Catalogue</w:t>
      </w:r>
    </w:p>
    <w:p w14:paraId="06B380E7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have to make a catalogue for vehicles. You will receive two types of vehicle – </w:t>
      </w:r>
      <w:r w:rsidRPr="00BF6295">
        <w:rPr>
          <w:rFonts w:asciiTheme="minorHAnsi" w:hAnsiTheme="minorHAnsi" w:cstheme="minorHAnsi"/>
          <w:b/>
        </w:rPr>
        <w:t>car</w:t>
      </w:r>
      <w:r w:rsidRPr="00BF6295">
        <w:rPr>
          <w:rFonts w:asciiTheme="minorHAnsi" w:hAnsiTheme="minorHAnsi" w:cstheme="minorHAnsi"/>
        </w:rPr>
        <w:t xml:space="preserve"> or </w:t>
      </w:r>
      <w:r w:rsidRPr="00BF6295">
        <w:rPr>
          <w:rFonts w:asciiTheme="minorHAnsi" w:hAnsiTheme="minorHAnsi" w:cstheme="minorHAnsi"/>
          <w:b/>
        </w:rPr>
        <w:t>truck</w:t>
      </w:r>
      <w:r w:rsidRPr="00BF6295">
        <w:rPr>
          <w:rFonts w:asciiTheme="minorHAnsi" w:hAnsiTheme="minorHAnsi" w:cstheme="minorHAnsi"/>
        </w:rPr>
        <w:t xml:space="preserve">. </w:t>
      </w:r>
    </w:p>
    <w:p w14:paraId="2F64C987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Until you receive the command “</w:t>
      </w:r>
      <w:r w:rsidRPr="00BF6295">
        <w:rPr>
          <w:rFonts w:asciiTheme="minorHAnsi" w:hAnsiTheme="minorHAnsi" w:cstheme="minorHAnsi"/>
          <w:b/>
        </w:rPr>
        <w:t>End</w:t>
      </w:r>
      <w:r w:rsidRPr="00BF6295">
        <w:rPr>
          <w:rFonts w:asciiTheme="minorHAnsi" w:hAnsiTheme="minorHAnsi" w:cstheme="minorHAnsi"/>
        </w:rPr>
        <w:t xml:space="preserve">” you will receive </w:t>
      </w:r>
      <w:r w:rsidRPr="00BF6295">
        <w:rPr>
          <w:rFonts w:asciiTheme="minorHAnsi" w:hAnsiTheme="minorHAnsi" w:cstheme="minorHAnsi"/>
          <w:b/>
        </w:rPr>
        <w:t>lines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input</w:t>
      </w:r>
      <w:r w:rsidRPr="00BF6295">
        <w:rPr>
          <w:rFonts w:asciiTheme="minorHAnsi" w:hAnsiTheme="minorHAnsi" w:cstheme="minorHAnsi"/>
        </w:rP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F6295" w14:paraId="730E17A7" w14:textId="77777777" w:rsidTr="00CF612D">
        <w:tc>
          <w:tcPr>
            <w:tcW w:w="5660" w:type="dxa"/>
          </w:tcPr>
          <w:p w14:paraId="48940EF1" w14:textId="77777777" w:rsidR="000F6C4B" w:rsidRPr="00BF6295" w:rsidRDefault="000F6C4B" w:rsidP="00CF612D">
            <w:pPr>
              <w:pStyle w:val="Code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{typeOfVehicle} {model} {color} {horsepower}</w:t>
            </w:r>
          </w:p>
        </w:tc>
      </w:tr>
    </w:tbl>
    <w:p w14:paraId="7EAE5547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lastRenderedPageBreak/>
        <w:t>After the “</w:t>
      </w:r>
      <w:r w:rsidRPr="00BF6295">
        <w:rPr>
          <w:rFonts w:asciiTheme="minorHAnsi" w:hAnsiTheme="minorHAnsi" w:cstheme="minorHAnsi"/>
          <w:b/>
        </w:rPr>
        <w:t>End</w:t>
      </w:r>
      <w:r w:rsidRPr="00BF6295">
        <w:rPr>
          <w:rFonts w:asciiTheme="minorHAnsi" w:hAnsiTheme="minorHAnsi" w:cstheme="minorHAnsi"/>
        </w:rPr>
        <w:t xml:space="preserve">” command, you will start receiving </w:t>
      </w:r>
      <w:r w:rsidRPr="00BF6295">
        <w:rPr>
          <w:rFonts w:asciiTheme="minorHAnsi" w:hAnsiTheme="minorHAnsi" w:cstheme="minorHAnsi"/>
          <w:b/>
        </w:rPr>
        <w:t>models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vehicles</w:t>
      </w:r>
      <w:r w:rsidRPr="00BF6295">
        <w:rPr>
          <w:rFonts w:asciiTheme="minorHAnsi" w:hAnsiTheme="minorHAnsi" w:cstheme="minorHAnsi"/>
        </w:rPr>
        <w:t xml:space="preserve">. Print for every received vehicle its </w:t>
      </w:r>
      <w:r w:rsidRPr="00BF6295">
        <w:rPr>
          <w:rFonts w:asciiTheme="minorHAnsi" w:hAnsiTheme="minorHAnsi" w:cstheme="minorHAnsi"/>
          <w:b/>
        </w:rPr>
        <w:t>data</w:t>
      </w:r>
      <w:r w:rsidRPr="00BF6295">
        <w:rPr>
          <w:rFonts w:asciiTheme="minorHAnsi" w:hAnsiTheme="minorHAnsi" w:cstheme="minorHAnsi"/>
        </w:rP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F6295" w14:paraId="61C8D001" w14:textId="77777777" w:rsidTr="00CF612D">
        <w:tc>
          <w:tcPr>
            <w:tcW w:w="4329" w:type="dxa"/>
          </w:tcPr>
          <w:p w14:paraId="010A8F7D" w14:textId="77777777" w:rsidR="000F6C4B" w:rsidRPr="00BF6295" w:rsidRDefault="000F6C4B" w:rsidP="00CF612D">
            <w:pPr>
              <w:pStyle w:val="Code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Type: {typeOfVehicle}</w:t>
            </w:r>
          </w:p>
          <w:p w14:paraId="0D2F6A48" w14:textId="77777777" w:rsidR="000F6C4B" w:rsidRPr="00BF6295" w:rsidRDefault="000F6C4B" w:rsidP="00CF612D">
            <w:pPr>
              <w:pStyle w:val="Code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Model: {modelOfVehicle}</w:t>
            </w:r>
          </w:p>
          <w:p w14:paraId="6F0D04A7" w14:textId="77777777" w:rsidR="000F6C4B" w:rsidRPr="00BF6295" w:rsidRDefault="000F6C4B" w:rsidP="00CF612D">
            <w:pPr>
              <w:pStyle w:val="Code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Color: {colorOfVehicle}</w:t>
            </w:r>
          </w:p>
          <w:p w14:paraId="61785E5C" w14:textId="77777777" w:rsidR="000F6C4B" w:rsidRPr="00BF6295" w:rsidRDefault="000F6C4B" w:rsidP="00CF612D">
            <w:pPr>
              <w:pStyle w:val="Code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Horsepower: {horsepowerOfVehicle}</w:t>
            </w:r>
          </w:p>
        </w:tc>
      </w:tr>
    </w:tbl>
    <w:p w14:paraId="6FE0955F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When you receive the command “</w:t>
      </w:r>
      <w:r w:rsidRPr="00BF6295">
        <w:rPr>
          <w:rFonts w:asciiTheme="minorHAnsi" w:hAnsiTheme="minorHAnsi" w:cstheme="minorHAnsi"/>
          <w:b/>
        </w:rPr>
        <w:t>Close the Catalogue</w:t>
      </w:r>
      <w:r w:rsidRPr="00BF6295">
        <w:rPr>
          <w:rFonts w:asciiTheme="minorHAnsi" w:hAnsiTheme="minorHAnsi" w:cstheme="minorHAnsi"/>
        </w:rPr>
        <w:t xml:space="preserve">”, stop receiving input and print the </w:t>
      </w:r>
      <w:r w:rsidRPr="00BF6295">
        <w:rPr>
          <w:rFonts w:asciiTheme="minorHAnsi" w:hAnsiTheme="minorHAnsi" w:cstheme="minorHAnsi"/>
          <w:b/>
        </w:rPr>
        <w:t>average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horsepower</w:t>
      </w:r>
      <w:r w:rsidRPr="00BF6295">
        <w:rPr>
          <w:rFonts w:asciiTheme="minorHAnsi" w:hAnsiTheme="minorHAnsi" w:cstheme="minorHAnsi"/>
        </w:rPr>
        <w:t xml:space="preserve"> for the </w:t>
      </w:r>
      <w:r w:rsidRPr="00BF6295">
        <w:rPr>
          <w:rFonts w:asciiTheme="minorHAnsi" w:hAnsiTheme="minorHAnsi" w:cstheme="minorHAnsi"/>
          <w:b/>
        </w:rPr>
        <w:t>cars</w:t>
      </w:r>
      <w:r w:rsidRPr="00BF6295">
        <w:rPr>
          <w:rFonts w:asciiTheme="minorHAnsi" w:hAnsiTheme="minorHAnsi" w:cstheme="minorHAnsi"/>
        </w:rPr>
        <w:t xml:space="preserve"> and for the </w:t>
      </w:r>
      <w:r w:rsidRPr="00BF6295">
        <w:rPr>
          <w:rFonts w:asciiTheme="minorHAnsi" w:hAnsiTheme="minorHAnsi" w:cstheme="minorHAnsi"/>
          <w:b/>
        </w:rPr>
        <w:t>trucks</w:t>
      </w:r>
      <w:r w:rsidRPr="00BF6295">
        <w:rPr>
          <w:rFonts w:asciiTheme="minorHAnsi" w:hAnsiTheme="minorHAnsi" w:cstheme="minorHAnsi"/>
        </w:rPr>
        <w:t xml:space="preserve"> in the format:</w:t>
      </w:r>
    </w:p>
    <w:p w14:paraId="15CF43A4" w14:textId="77777777" w:rsidR="000F6C4B" w:rsidRPr="00BF6295" w:rsidRDefault="000F6C4B" w:rsidP="000F6C4B">
      <w:pPr>
        <w:pStyle w:val="Code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{typeOfVehicles} have average horsepower of {averageHorsepower}.</w:t>
      </w:r>
    </w:p>
    <w:p w14:paraId="4B62B43B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The </w:t>
      </w:r>
      <w:r w:rsidRPr="00BF6295">
        <w:rPr>
          <w:rFonts w:asciiTheme="minorHAnsi" w:hAnsiTheme="minorHAnsi" w:cstheme="minorHAnsi"/>
          <w:b/>
        </w:rPr>
        <w:t>average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horsepower</w:t>
      </w:r>
      <w:r w:rsidRPr="00BF6295">
        <w:rPr>
          <w:rFonts w:asciiTheme="minorHAnsi" w:hAnsiTheme="minorHAnsi" w:cstheme="minorHAnsi"/>
        </w:rPr>
        <w:t xml:space="preserve"> is calculated by </w:t>
      </w:r>
      <w:r w:rsidRPr="00BF6295">
        <w:rPr>
          <w:rFonts w:asciiTheme="minorHAnsi" w:hAnsiTheme="minorHAnsi" w:cstheme="minorHAnsi"/>
          <w:b/>
        </w:rPr>
        <w:t>dividing</w:t>
      </w:r>
      <w:r w:rsidRPr="00BF6295">
        <w:rPr>
          <w:rFonts w:asciiTheme="minorHAnsi" w:hAnsiTheme="minorHAnsi" w:cstheme="minorHAnsi"/>
        </w:rPr>
        <w:t xml:space="preserve"> the </w:t>
      </w:r>
      <w:r w:rsidRPr="00BF6295">
        <w:rPr>
          <w:rFonts w:asciiTheme="minorHAnsi" w:hAnsiTheme="minorHAnsi" w:cstheme="minorHAnsi"/>
          <w:b/>
        </w:rPr>
        <w:t>sum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horsepower</w:t>
      </w:r>
      <w:r w:rsidRPr="00BF6295">
        <w:rPr>
          <w:rFonts w:asciiTheme="minorHAnsi" w:hAnsiTheme="minorHAnsi" w:cstheme="minorHAnsi"/>
        </w:rPr>
        <w:t xml:space="preserve"> for </w:t>
      </w:r>
      <w:r w:rsidRPr="00BF6295">
        <w:rPr>
          <w:rFonts w:asciiTheme="minorHAnsi" w:hAnsiTheme="minorHAnsi" w:cstheme="minorHAnsi"/>
          <w:b/>
        </w:rPr>
        <w:t>all</w:t>
      </w:r>
      <w:r w:rsidRPr="00BF6295">
        <w:rPr>
          <w:rFonts w:asciiTheme="minorHAnsi" w:hAnsiTheme="minorHAnsi" w:cstheme="minorHAnsi"/>
        </w:rPr>
        <w:t xml:space="preserve"> vehicles of the type by the </w:t>
      </w:r>
      <w:r w:rsidRPr="00BF6295">
        <w:rPr>
          <w:rFonts w:asciiTheme="minorHAnsi" w:hAnsiTheme="minorHAnsi" w:cstheme="minorHAnsi"/>
          <w:b/>
        </w:rPr>
        <w:t>total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count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vehicles</w:t>
      </w:r>
      <w:r w:rsidRPr="00BF6295">
        <w:rPr>
          <w:rFonts w:asciiTheme="minorHAnsi" w:hAnsiTheme="minorHAnsi" w:cstheme="minorHAnsi"/>
        </w:rPr>
        <w:t xml:space="preserve"> from the </w:t>
      </w:r>
      <w:r w:rsidRPr="00BF6295">
        <w:rPr>
          <w:rFonts w:asciiTheme="minorHAnsi" w:hAnsiTheme="minorHAnsi" w:cstheme="minorHAnsi"/>
          <w:b/>
        </w:rPr>
        <w:t>same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type</w:t>
      </w:r>
      <w:r w:rsidRPr="00BF6295">
        <w:rPr>
          <w:rFonts w:asciiTheme="minorHAnsi" w:hAnsiTheme="minorHAnsi" w:cstheme="minorHAnsi"/>
        </w:rPr>
        <w:t>.</w:t>
      </w:r>
    </w:p>
    <w:p w14:paraId="24A92A7B" w14:textId="77777777" w:rsidR="000F6C4B" w:rsidRPr="00BF6295" w:rsidRDefault="000F6C4B" w:rsidP="000F6C4B">
      <w:pPr>
        <w:rPr>
          <w:rFonts w:asciiTheme="minorHAnsi" w:hAnsiTheme="minorHAnsi" w:cstheme="minorHAnsi"/>
          <w:b/>
        </w:rPr>
      </w:pPr>
      <w:r w:rsidRPr="00BF6295">
        <w:rPr>
          <w:rFonts w:asciiTheme="minorHAnsi" w:hAnsiTheme="minorHAnsi" w:cstheme="minorHAnsi"/>
        </w:rPr>
        <w:t xml:space="preserve">Format the answer to the </w:t>
      </w:r>
      <w:r w:rsidRPr="00BF6295">
        <w:rPr>
          <w:rFonts w:asciiTheme="minorHAnsi" w:hAnsiTheme="minorHAnsi" w:cstheme="minorHAnsi"/>
          <w:b/>
        </w:rPr>
        <w:t>2</w:t>
      </w:r>
      <w:r w:rsidRPr="00BF6295">
        <w:rPr>
          <w:rFonts w:asciiTheme="minorHAnsi" w:hAnsiTheme="minorHAnsi" w:cstheme="minorHAnsi"/>
          <w:b/>
          <w:vertAlign w:val="superscript"/>
        </w:rPr>
        <w:t>nd</w:t>
      </w:r>
      <w:r w:rsidRPr="00BF6295">
        <w:rPr>
          <w:rFonts w:asciiTheme="minorHAnsi" w:hAnsiTheme="minorHAnsi" w:cstheme="minorHAnsi"/>
          <w:b/>
        </w:rPr>
        <w:t xml:space="preserve"> decimal point</w:t>
      </w:r>
      <w:r w:rsidRPr="00BF6295">
        <w:rPr>
          <w:rFonts w:asciiTheme="minorHAnsi" w:hAnsiTheme="minorHAnsi" w:cstheme="minorHAnsi"/>
        </w:rPr>
        <w:t>.</w:t>
      </w:r>
    </w:p>
    <w:p w14:paraId="08CF6B82" w14:textId="77777777" w:rsidR="000F6C4B" w:rsidRPr="00D61191" w:rsidRDefault="000F6C4B" w:rsidP="000F6C4B">
      <w:pPr>
        <w:pStyle w:val="Heading3"/>
      </w:pPr>
      <w:r>
        <w:rPr>
          <w:lang w:eastAsia="ja-JP"/>
        </w:rPr>
        <w:t>Constraints</w:t>
      </w:r>
    </w:p>
    <w:p w14:paraId="185BFDE5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The type of vehicle will always be </w:t>
      </w:r>
      <w:r w:rsidRPr="00BF6295">
        <w:rPr>
          <w:rFonts w:asciiTheme="minorHAnsi" w:hAnsiTheme="minorHAnsi" w:cstheme="minorHAnsi"/>
          <w:b/>
        </w:rPr>
        <w:t>car</w:t>
      </w:r>
      <w:r w:rsidRPr="00BF6295">
        <w:rPr>
          <w:rFonts w:asciiTheme="minorHAnsi" w:hAnsiTheme="minorHAnsi" w:cstheme="minorHAnsi"/>
        </w:rPr>
        <w:t xml:space="preserve"> or </w:t>
      </w:r>
      <w:r w:rsidRPr="00BF6295">
        <w:rPr>
          <w:rFonts w:asciiTheme="minorHAnsi" w:hAnsiTheme="minorHAnsi" w:cstheme="minorHAnsi"/>
          <w:b/>
        </w:rPr>
        <w:t>truck</w:t>
      </w:r>
      <w:r w:rsidRPr="00BF6295">
        <w:rPr>
          <w:rFonts w:asciiTheme="minorHAnsi" w:hAnsiTheme="minorHAnsi" w:cstheme="minorHAnsi"/>
        </w:rPr>
        <w:t>.</w:t>
      </w:r>
    </w:p>
    <w:p w14:paraId="1C27FF5A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not receive the </w:t>
      </w:r>
      <w:r w:rsidRPr="00BF6295">
        <w:rPr>
          <w:rFonts w:asciiTheme="minorHAnsi" w:hAnsiTheme="minorHAnsi" w:cstheme="minorHAnsi"/>
          <w:b/>
        </w:rPr>
        <w:t>same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model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twice</w:t>
      </w:r>
      <w:r w:rsidRPr="00BF6295">
        <w:rPr>
          <w:rFonts w:asciiTheme="minorHAnsi" w:hAnsiTheme="minorHAnsi" w:cstheme="minorHAnsi"/>
        </w:rPr>
        <w:t>.</w:t>
      </w:r>
    </w:p>
    <w:p w14:paraId="457BEC46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The received horsepower will be integer in the interval </w:t>
      </w:r>
      <w:r w:rsidRPr="00BF6295">
        <w:rPr>
          <w:rFonts w:asciiTheme="minorHAnsi" w:hAnsiTheme="minorHAnsi" w:cstheme="minorHAnsi"/>
          <w:b/>
        </w:rPr>
        <w:t>[1…1000]</w:t>
      </w:r>
    </w:p>
    <w:p w14:paraId="3E240555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receive at most </w:t>
      </w:r>
      <w:r w:rsidRPr="00BF6295">
        <w:rPr>
          <w:rFonts w:asciiTheme="minorHAnsi" w:hAnsiTheme="minorHAnsi" w:cstheme="minorHAnsi"/>
          <w:b/>
        </w:rPr>
        <w:t>50</w:t>
      </w:r>
      <w:r w:rsidRPr="00BF6295">
        <w:rPr>
          <w:rFonts w:asciiTheme="minorHAnsi" w:hAnsiTheme="minorHAnsi" w:cstheme="minorHAnsi"/>
        </w:rPr>
        <w:t xml:space="preserve"> vehicles.</w:t>
      </w:r>
    </w:p>
    <w:p w14:paraId="06ED67CC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  <w:b/>
        </w:rPr>
        <w:t>Single</w:t>
      </w:r>
      <w:r w:rsidRPr="00BF6295">
        <w:rPr>
          <w:rFonts w:asciiTheme="minorHAnsi" w:hAnsiTheme="minorHAnsi" w:cstheme="minorHAnsi"/>
        </w:rPr>
        <w:t xml:space="preserve"> whitespace will be used for </w:t>
      </w:r>
      <w:r w:rsidRPr="00BF6295">
        <w:rPr>
          <w:rFonts w:asciiTheme="minorHAnsi" w:hAnsiTheme="minorHAnsi" w:cstheme="minorHAnsi"/>
          <w:b/>
        </w:rPr>
        <w:t>separator</w:t>
      </w:r>
      <w:r w:rsidRPr="00BF6295">
        <w:rPr>
          <w:rFonts w:asciiTheme="minorHAnsi" w:hAnsiTheme="minorHAnsi" w:cstheme="minorHAnsi"/>
        </w:rPr>
        <w:t>.</w:t>
      </w:r>
    </w:p>
    <w:p w14:paraId="5CB3AF63" w14:textId="77777777" w:rsidR="000F6C4B" w:rsidRDefault="000F6C4B" w:rsidP="000F6C4B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60377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0F6C4B" w:rsidRPr="004D5D68" w14:paraId="4E374573" w14:textId="77777777" w:rsidTr="009B03A3">
        <w:tc>
          <w:tcPr>
            <w:tcW w:w="3436" w:type="dxa"/>
          </w:tcPr>
          <w:p w14:paraId="1EC93D21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truck Man red 200</w:t>
            </w:r>
          </w:p>
          <w:p w14:paraId="293AD343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truck Mercedes blue 300</w:t>
            </w:r>
          </w:p>
          <w:p w14:paraId="50C774A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car Ford green 120</w:t>
            </w:r>
          </w:p>
          <w:p w14:paraId="0ED1FC5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car Ferrari red 550</w:t>
            </w:r>
          </w:p>
          <w:p w14:paraId="28C948E7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car Lamborghini orange 570</w:t>
            </w:r>
          </w:p>
          <w:p w14:paraId="4CFE9677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End</w:t>
            </w:r>
          </w:p>
          <w:p w14:paraId="5DDF372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Ferrari</w:t>
            </w:r>
          </w:p>
          <w:p w14:paraId="5754EBC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Ford</w:t>
            </w:r>
          </w:p>
          <w:p w14:paraId="6FE5113E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Man</w:t>
            </w:r>
          </w:p>
          <w:p w14:paraId="41D37853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Car</w:t>
            </w:r>
          </w:p>
          <w:p w14:paraId="0C3E0EEA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Ferrari</w:t>
            </w:r>
          </w:p>
          <w:p w14:paraId="43CECDB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red</w:t>
            </w:r>
          </w:p>
          <w:p w14:paraId="6FB7EEB4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550</w:t>
            </w:r>
          </w:p>
          <w:p w14:paraId="7E4D52D1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Car</w:t>
            </w:r>
          </w:p>
          <w:p w14:paraId="776F1DA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Ford</w:t>
            </w:r>
          </w:p>
          <w:p w14:paraId="7CD06D25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green</w:t>
            </w:r>
          </w:p>
          <w:p w14:paraId="62F8258B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120</w:t>
            </w:r>
          </w:p>
          <w:p w14:paraId="64C51E22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Truck</w:t>
            </w:r>
          </w:p>
          <w:p w14:paraId="7921F9FB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Man</w:t>
            </w:r>
          </w:p>
          <w:p w14:paraId="2780072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red</w:t>
            </w:r>
          </w:p>
          <w:p w14:paraId="759F051C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200</w:t>
            </w:r>
          </w:p>
          <w:p w14:paraId="7093E7D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Cars have average horsepower of: 413.33.</w:t>
            </w:r>
          </w:p>
          <w:p w14:paraId="75335B02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Trucks have average horsepower of: 250.00.</w:t>
            </w:r>
          </w:p>
        </w:tc>
      </w:tr>
    </w:tbl>
    <w:p w14:paraId="39703202" w14:textId="77777777" w:rsidR="000F6C4B" w:rsidRPr="001455D1" w:rsidRDefault="000F6C4B" w:rsidP="000F6C4B">
      <w:pPr>
        <w:pStyle w:val="Heading2"/>
      </w:pPr>
      <w:r>
        <w:t>Order by Age</w:t>
      </w:r>
    </w:p>
    <w:p w14:paraId="203B396A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receive an </w:t>
      </w:r>
      <w:r w:rsidRPr="00BF6295">
        <w:rPr>
          <w:rFonts w:asciiTheme="minorHAnsi" w:hAnsiTheme="minorHAnsi" w:cstheme="minorHAnsi"/>
          <w:b/>
        </w:rPr>
        <w:t>unknown</w:t>
      </w:r>
      <w:r w:rsidRPr="00BF6295">
        <w:rPr>
          <w:rFonts w:asciiTheme="minorHAnsi" w:hAnsiTheme="minorHAnsi" w:cstheme="minorHAnsi"/>
        </w:rPr>
        <w:t xml:space="preserve"> number of lines. On each line, you will receive array with </w:t>
      </w:r>
      <w:r w:rsidRPr="00BF6295">
        <w:rPr>
          <w:rFonts w:asciiTheme="minorHAnsi" w:hAnsiTheme="minorHAnsi" w:cstheme="minorHAnsi"/>
          <w:b/>
        </w:rPr>
        <w:t>3</w:t>
      </w:r>
      <w:r w:rsidRPr="00BF6295">
        <w:rPr>
          <w:rFonts w:asciiTheme="minorHAnsi" w:hAnsiTheme="minorHAnsi" w:cstheme="minorHAnsi"/>
        </w:rPr>
        <w:t xml:space="preserve"> elements. </w:t>
      </w:r>
      <w:r w:rsidRPr="00BF6295">
        <w:rPr>
          <w:rFonts w:asciiTheme="minorHAnsi" w:hAnsiTheme="minorHAnsi" w:cstheme="minorHAnsi"/>
          <w:b/>
        </w:rPr>
        <w:t xml:space="preserve">The first </w:t>
      </w:r>
      <w:r w:rsidRPr="00BF6295">
        <w:rPr>
          <w:rFonts w:asciiTheme="minorHAnsi" w:hAnsiTheme="minorHAnsi" w:cstheme="minorHAnsi"/>
        </w:rPr>
        <w:t xml:space="preserve">element will be string and represents the name of the person. </w:t>
      </w:r>
      <w:r w:rsidRPr="00BF6295">
        <w:rPr>
          <w:rFonts w:asciiTheme="minorHAnsi" w:hAnsiTheme="minorHAnsi" w:cstheme="minorHAnsi"/>
          <w:b/>
        </w:rPr>
        <w:t xml:space="preserve">The second </w:t>
      </w:r>
      <w:r w:rsidRPr="00BF6295">
        <w:rPr>
          <w:rFonts w:asciiTheme="minorHAnsi" w:hAnsiTheme="minorHAnsi" w:cstheme="minorHAnsi"/>
        </w:rPr>
        <w:t xml:space="preserve">element will be a </w:t>
      </w:r>
      <w:r w:rsidRPr="00BF6295">
        <w:rPr>
          <w:rFonts w:asciiTheme="minorHAnsi" w:hAnsiTheme="minorHAnsi" w:cstheme="minorHAnsi"/>
          <w:b/>
        </w:rPr>
        <w:lastRenderedPageBreak/>
        <w:t>string</w:t>
      </w:r>
      <w:r w:rsidRPr="00BF6295">
        <w:rPr>
          <w:rFonts w:asciiTheme="minorHAnsi" w:hAnsiTheme="minorHAnsi" w:cstheme="minorHAnsi"/>
        </w:rPr>
        <w:t xml:space="preserve"> and will represent the </w:t>
      </w:r>
      <w:r w:rsidRPr="00BF6295">
        <w:rPr>
          <w:rFonts w:asciiTheme="minorHAnsi" w:hAnsiTheme="minorHAnsi" w:cstheme="minorHAnsi"/>
          <w:b/>
        </w:rPr>
        <w:t>ID</w:t>
      </w:r>
      <w:r w:rsidRPr="00BF6295">
        <w:rPr>
          <w:rFonts w:asciiTheme="minorHAnsi" w:hAnsiTheme="minorHAnsi" w:cstheme="minorHAnsi"/>
        </w:rPr>
        <w:t xml:space="preserve"> of the person. </w:t>
      </w:r>
      <w:r w:rsidRPr="00BF6295">
        <w:rPr>
          <w:rFonts w:asciiTheme="minorHAnsi" w:hAnsiTheme="minorHAnsi" w:cstheme="minorHAnsi"/>
          <w:b/>
        </w:rPr>
        <w:t>The last</w:t>
      </w:r>
      <w:r w:rsidRPr="00BF6295">
        <w:rPr>
          <w:rFonts w:asciiTheme="minorHAnsi" w:hAnsiTheme="minorHAnsi" w:cstheme="minorHAnsi"/>
        </w:rPr>
        <w:t xml:space="preserve"> element will be an </w:t>
      </w:r>
      <w:r w:rsidRPr="00BF6295">
        <w:rPr>
          <w:rFonts w:asciiTheme="minorHAnsi" w:hAnsiTheme="minorHAnsi" w:cstheme="minorHAnsi"/>
          <w:b/>
        </w:rPr>
        <w:t>integer</w:t>
      </w:r>
      <w:r w:rsidRPr="00BF6295">
        <w:rPr>
          <w:rFonts w:asciiTheme="minorHAnsi" w:hAnsiTheme="minorHAnsi" w:cstheme="minorHAnsi"/>
        </w:rPr>
        <w:t xml:space="preserve"> and represents the </w:t>
      </w:r>
      <w:r w:rsidRPr="00BF6295">
        <w:rPr>
          <w:rFonts w:asciiTheme="minorHAnsi" w:hAnsiTheme="minorHAnsi" w:cstheme="minorHAnsi"/>
          <w:b/>
        </w:rPr>
        <w:t>age</w:t>
      </w:r>
      <w:r w:rsidRPr="00BF6295">
        <w:rPr>
          <w:rFonts w:asciiTheme="minorHAnsi" w:hAnsiTheme="minorHAnsi" w:cstheme="minorHAnsi"/>
        </w:rPr>
        <w:t xml:space="preserve"> of the person.</w:t>
      </w:r>
    </w:p>
    <w:p w14:paraId="1B166450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When you receive the command “</w:t>
      </w:r>
      <w:r w:rsidRPr="00BF6295">
        <w:rPr>
          <w:rFonts w:asciiTheme="minorHAnsi" w:hAnsiTheme="minorHAnsi" w:cstheme="minorHAnsi"/>
          <w:b/>
        </w:rPr>
        <w:t>End</w:t>
      </w:r>
      <w:r w:rsidRPr="00BF6295">
        <w:rPr>
          <w:rFonts w:asciiTheme="minorHAnsi" w:hAnsiTheme="minorHAnsi" w:cstheme="minorHAnsi"/>
        </w:rPr>
        <w:t xml:space="preserve">”, stop taking input and print </w:t>
      </w:r>
      <w:r w:rsidRPr="00BF6295">
        <w:rPr>
          <w:rFonts w:asciiTheme="minorHAnsi" w:hAnsiTheme="minorHAnsi" w:cstheme="minorHAnsi"/>
          <w:b/>
        </w:rPr>
        <w:t>all the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people</w:t>
      </w:r>
      <w:r w:rsidRPr="00BF6295">
        <w:rPr>
          <w:rFonts w:asciiTheme="minorHAnsi" w:hAnsiTheme="minorHAnsi" w:cstheme="minorHAnsi"/>
        </w:rPr>
        <w:t xml:space="preserve">, </w:t>
      </w:r>
      <w:r w:rsidRPr="00BF6295">
        <w:rPr>
          <w:rFonts w:asciiTheme="minorHAnsi" w:hAnsiTheme="minorHAnsi" w:cstheme="minorHAnsi"/>
          <w:b/>
        </w:rPr>
        <w:t>ordered</w:t>
      </w:r>
      <w:r w:rsidRPr="00BF6295">
        <w:rPr>
          <w:rFonts w:asciiTheme="minorHAnsi" w:hAnsiTheme="minorHAnsi" w:cstheme="minorHAnsi"/>
        </w:rPr>
        <w:t xml:space="preserve"> by </w:t>
      </w:r>
      <w:r w:rsidRPr="00BF6295">
        <w:rPr>
          <w:rFonts w:asciiTheme="minorHAnsi" w:hAnsiTheme="minorHAnsi" w:cstheme="minorHAnsi"/>
          <w:b/>
        </w:rPr>
        <w:t>age</w:t>
      </w:r>
      <w:r w:rsidRPr="00BF6295">
        <w:rPr>
          <w:rFonts w:asciiTheme="minorHAnsi" w:hAnsiTheme="minorHAnsi" w:cstheme="minorHAnsi"/>
        </w:rPr>
        <w:t xml:space="preserve">. </w:t>
      </w:r>
    </w:p>
    <w:p w14:paraId="45130B82" w14:textId="77777777" w:rsidR="000F6C4B" w:rsidRDefault="000F6C4B" w:rsidP="000F6C4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60377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0F6C4B" w:rsidRPr="004D5D68" w14:paraId="14B9E3CE" w14:textId="77777777" w:rsidTr="00CF612D">
        <w:tc>
          <w:tcPr>
            <w:tcW w:w="2227" w:type="dxa"/>
          </w:tcPr>
          <w:p w14:paraId="5A5CC6AD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Georgi 123456 20</w:t>
            </w:r>
          </w:p>
          <w:p w14:paraId="343ECF1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Pesho 78911 15</w:t>
            </w:r>
          </w:p>
          <w:p w14:paraId="689A681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Stefan 524244 10</w:t>
            </w:r>
          </w:p>
          <w:p w14:paraId="0697F494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Stefan with ID: 524244 is 10 years old.</w:t>
            </w:r>
          </w:p>
          <w:p w14:paraId="0D60C44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Pesho with ID: 78911 is 15 years old.</w:t>
            </w:r>
          </w:p>
          <w:p w14:paraId="54567B02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Georgi with ID: 123456 is 20 years old.</w:t>
            </w:r>
          </w:p>
        </w:tc>
      </w:tr>
    </w:tbl>
    <w:p w14:paraId="31CE35F5" w14:textId="2FAF75E2" w:rsidR="000F6C4B" w:rsidRDefault="000F6C4B" w:rsidP="000F6C4B"/>
    <w:sectPr w:rsidR="000F6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7E9DE" w14:textId="77777777" w:rsidR="003F28A8" w:rsidRDefault="003F28A8" w:rsidP="000743A3">
      <w:pPr>
        <w:spacing w:after="0" w:line="240" w:lineRule="auto"/>
      </w:pPr>
      <w:r>
        <w:separator/>
      </w:r>
    </w:p>
  </w:endnote>
  <w:endnote w:type="continuationSeparator" w:id="0">
    <w:p w14:paraId="451E18A1" w14:textId="77777777" w:rsidR="003F28A8" w:rsidRDefault="003F28A8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FC9AC" w14:textId="77777777" w:rsidR="003F28A8" w:rsidRDefault="003F28A8" w:rsidP="000743A3">
      <w:pPr>
        <w:spacing w:after="0" w:line="240" w:lineRule="auto"/>
      </w:pPr>
      <w:r>
        <w:separator/>
      </w:r>
    </w:p>
  </w:footnote>
  <w:footnote w:type="continuationSeparator" w:id="0">
    <w:p w14:paraId="1E2E785F" w14:textId="77777777" w:rsidR="003F28A8" w:rsidRDefault="003F28A8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43"/>
    <w:rsid w:val="0001518D"/>
    <w:rsid w:val="000743A3"/>
    <w:rsid w:val="00085835"/>
    <w:rsid w:val="000F6C4B"/>
    <w:rsid w:val="00143B1A"/>
    <w:rsid w:val="00145D13"/>
    <w:rsid w:val="00224BC4"/>
    <w:rsid w:val="00295D44"/>
    <w:rsid w:val="002A64F8"/>
    <w:rsid w:val="002B34D0"/>
    <w:rsid w:val="002B493E"/>
    <w:rsid w:val="002C54FA"/>
    <w:rsid w:val="002E3E87"/>
    <w:rsid w:val="003D7B30"/>
    <w:rsid w:val="003F28A8"/>
    <w:rsid w:val="00416F31"/>
    <w:rsid w:val="0043278D"/>
    <w:rsid w:val="0047574F"/>
    <w:rsid w:val="004B3C57"/>
    <w:rsid w:val="004D359A"/>
    <w:rsid w:val="00551B0B"/>
    <w:rsid w:val="00616FD0"/>
    <w:rsid w:val="00626DD7"/>
    <w:rsid w:val="006B5F7E"/>
    <w:rsid w:val="0071629B"/>
    <w:rsid w:val="007B14E9"/>
    <w:rsid w:val="00933D93"/>
    <w:rsid w:val="009B03A3"/>
    <w:rsid w:val="009F238C"/>
    <w:rsid w:val="00A46F3A"/>
    <w:rsid w:val="00A55414"/>
    <w:rsid w:val="00B6054A"/>
    <w:rsid w:val="00B631F3"/>
    <w:rsid w:val="00BF6295"/>
    <w:rsid w:val="00CE221E"/>
    <w:rsid w:val="00D04E43"/>
    <w:rsid w:val="00D16A85"/>
    <w:rsid w:val="00D92A08"/>
    <w:rsid w:val="00DE6993"/>
    <w:rsid w:val="00E01470"/>
    <w:rsid w:val="00E17546"/>
    <w:rsid w:val="00E24D99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3755"/>
  <w15:chartTrackingRefBased/>
  <w15:docId w15:val="{3DFE70D1-7DBF-4FBE-9C6E-56C038D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technology-fundament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358</TotalTime>
  <Pages>6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Galin</cp:lastModifiedBy>
  <cp:revision>16</cp:revision>
  <dcterms:created xsi:type="dcterms:W3CDTF">2018-07-03T07:34:00Z</dcterms:created>
  <dcterms:modified xsi:type="dcterms:W3CDTF">2018-11-06T11:14:00Z</dcterms:modified>
  <cp:category>programming, education, software engineering, software development</cp:category>
</cp:coreProperties>
</file>