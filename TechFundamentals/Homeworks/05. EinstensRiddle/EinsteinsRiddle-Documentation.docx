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8805E" w14:textId="3B09C1A8" w:rsidR="00E954F3" w:rsidRDefault="006D34D9" w:rsidP="006D34D9">
      <w:pPr>
        <w:pStyle w:val="Heading1"/>
      </w:pPr>
      <w:r>
        <w:rPr>
          <w:lang w:val="en-US"/>
        </w:rPr>
        <w:t>Einstein’s Riddle</w:t>
      </w:r>
      <w:r w:rsidR="00463732">
        <w:t xml:space="preserve"> Documentation</w:t>
      </w:r>
    </w:p>
    <w:p w14:paraId="43421CCA" w14:textId="421936DB" w:rsidR="006D34D9" w:rsidRDefault="006D34D9" w:rsidP="006D34D9">
      <w:pPr>
        <w:rPr>
          <w:i/>
          <w:lang w:val="en-US"/>
        </w:rPr>
      </w:pPr>
      <w:r>
        <w:rPr>
          <w:i/>
          <w:lang w:val="en-US"/>
        </w:rPr>
        <w:t xml:space="preserve">In this Lab we are going to create a C# program that generates a random </w:t>
      </w:r>
      <w:hyperlink r:id="rId5" w:history="1">
        <w:r w:rsidRPr="00B75323">
          <w:rPr>
            <w:rStyle w:val="Hyperlink"/>
            <w:i/>
            <w:lang w:val="en-US"/>
          </w:rPr>
          <w:t>Einstein’s riddle</w:t>
        </w:r>
      </w:hyperlink>
      <w:r>
        <w:rPr>
          <w:i/>
          <w:lang w:val="en-US"/>
        </w:rPr>
        <w:t xml:space="preserve"> each time the program is started. It will also have a functionality to print the solution if the user has trouble solving it. At the end it is going to look like this:</w:t>
      </w:r>
    </w:p>
    <w:p w14:paraId="005726DD" w14:textId="2AD85406" w:rsidR="006D34D9" w:rsidRDefault="006D34D9" w:rsidP="006D34D9">
      <w:pPr>
        <w:rPr>
          <w:i/>
          <w:lang w:val="en-US"/>
        </w:rPr>
      </w:pPr>
      <w:bookmarkStart w:id="0" w:name="_GoBack"/>
      <w:r>
        <w:rPr>
          <w:i/>
          <w:noProof/>
          <w:lang w:eastAsia="bg-BG"/>
        </w:rPr>
        <w:drawing>
          <wp:inline distT="0" distB="0" distL="0" distR="0" wp14:anchorId="6B6EBB69" wp14:editId="41D1DB56">
            <wp:extent cx="5943600" cy="30175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i/>
          <w:lang w:val="en-US"/>
        </w:rPr>
        <w:t xml:space="preserve"> </w:t>
      </w:r>
    </w:p>
    <w:p w14:paraId="481C4598" w14:textId="55A64AB9" w:rsidR="006D34D9" w:rsidRDefault="006D34D9" w:rsidP="006D34D9">
      <w:pPr>
        <w:pStyle w:val="Heading2"/>
      </w:pPr>
      <w:r>
        <w:t>Creating the project</w:t>
      </w:r>
    </w:p>
    <w:p w14:paraId="678D91E4" w14:textId="1AB3AF4B" w:rsidR="006D34D9" w:rsidRDefault="006D34D9" w:rsidP="006D34D9">
      <w:pPr>
        <w:rPr>
          <w:lang w:val="en-US"/>
        </w:rPr>
      </w:pPr>
      <w:r>
        <w:rPr>
          <w:lang w:val="en-US"/>
        </w:rPr>
        <w:t>Create new .NET Core project in Visual</w:t>
      </w:r>
      <w:r w:rsidR="00F8582C">
        <w:rPr>
          <w:lang w:val="en-US"/>
        </w:rPr>
        <w:t xml:space="preserve"> </w:t>
      </w:r>
      <w:r>
        <w:rPr>
          <w:lang w:val="en-US"/>
        </w:rPr>
        <w:t>Studio</w:t>
      </w:r>
    </w:p>
    <w:p w14:paraId="42AAB57F" w14:textId="0DB61BC1" w:rsidR="006D34D9" w:rsidRDefault="006D34D9" w:rsidP="006D34D9">
      <w:pPr>
        <w:pStyle w:val="Heading2"/>
      </w:pPr>
      <w:r>
        <w:t>Creating the sets</w:t>
      </w:r>
    </w:p>
    <w:p w14:paraId="1E5363A7" w14:textId="6419EE90" w:rsidR="006D34D9" w:rsidRDefault="006D34D9" w:rsidP="006D34D9">
      <w:pPr>
        <w:rPr>
          <w:lang w:val="en-US"/>
        </w:rPr>
      </w:pPr>
      <w:r>
        <w:rPr>
          <w:lang w:val="en-US"/>
        </w:rPr>
        <w:t xml:space="preserve">First, we need </w:t>
      </w:r>
      <w:r w:rsidRPr="002F7AE8">
        <w:rPr>
          <w:b/>
          <w:lang w:val="en-US"/>
        </w:rPr>
        <w:t>5 arrays</w:t>
      </w:r>
      <w:r>
        <w:rPr>
          <w:lang w:val="en-US"/>
        </w:rPr>
        <w:t xml:space="preserve"> to store the information about the </w:t>
      </w:r>
      <w:r w:rsidRPr="002F7AE8">
        <w:rPr>
          <w:b/>
          <w:lang w:val="en-US"/>
        </w:rPr>
        <w:t>houses, nationalities, drinks, cigarettes</w:t>
      </w:r>
      <w:r>
        <w:rPr>
          <w:lang w:val="en-US"/>
        </w:rPr>
        <w:t xml:space="preserve"> and </w:t>
      </w:r>
      <w:r w:rsidRPr="002F7AE8">
        <w:rPr>
          <w:b/>
          <w:lang w:val="en-US"/>
        </w:rPr>
        <w:t>pets</w:t>
      </w:r>
      <w:r>
        <w:rPr>
          <w:lang w:val="en-US"/>
        </w:rPr>
        <w:t>.</w:t>
      </w:r>
      <w:r w:rsidR="002F7AE8">
        <w:rPr>
          <w:lang w:val="en-US"/>
        </w:rPr>
        <w:t xml:space="preserve"> We also need to store the </w:t>
      </w:r>
      <w:r w:rsidR="002F7AE8" w:rsidRPr="002F7AE8">
        <w:rPr>
          <w:b/>
          <w:lang w:val="en-US"/>
        </w:rPr>
        <w:t>hints</w:t>
      </w:r>
      <w:r w:rsidR="002F7AE8">
        <w:rPr>
          <w:lang w:val="en-US"/>
        </w:rPr>
        <w:t>, because we want to write them on the console.</w:t>
      </w:r>
      <w:r>
        <w:rPr>
          <w:lang w:val="en-US"/>
        </w:rPr>
        <w:t xml:space="preserve"> </w:t>
      </w:r>
      <w:r w:rsidR="002F7AE8">
        <w:rPr>
          <w:lang w:val="en-US"/>
        </w:rPr>
        <w:t>For</w:t>
      </w:r>
      <w:r>
        <w:rPr>
          <w:lang w:val="en-US"/>
        </w:rPr>
        <w:t xml:space="preserve"> them to be accessible in all of the code, we are going to create them as </w:t>
      </w:r>
      <w:r w:rsidRPr="002F7AE8">
        <w:rPr>
          <w:b/>
          <w:lang w:val="en-US"/>
        </w:rPr>
        <w:t>static variables on top of the Main method</w:t>
      </w:r>
      <w:r>
        <w:rPr>
          <w:lang w:val="en-US"/>
        </w:rPr>
        <w:t>.</w:t>
      </w:r>
    </w:p>
    <w:p w14:paraId="51E1F070" w14:textId="390E000D" w:rsidR="002F7AE8" w:rsidRDefault="002F7AE8" w:rsidP="006D34D9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1764A76" wp14:editId="23DEE543">
            <wp:extent cx="5983733" cy="2295525"/>
            <wp:effectExtent l="19050" t="1905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49" cy="2302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4BBDA" w14:textId="46FD85AE" w:rsidR="002F7AE8" w:rsidRDefault="002F7AE8" w:rsidP="00281E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does not matter, how the info is ordered. We are going to </w:t>
      </w:r>
      <w:r w:rsidRPr="002F7AE8">
        <w:rPr>
          <w:b/>
          <w:lang w:val="en-US"/>
        </w:rPr>
        <w:t>shuffle</w:t>
      </w:r>
      <w:r>
        <w:rPr>
          <w:lang w:val="en-US"/>
        </w:rPr>
        <w:t xml:space="preserve"> it anyway.</w:t>
      </w:r>
    </w:p>
    <w:p w14:paraId="06FE3716" w14:textId="7D0DF8D4" w:rsidR="002F7AE8" w:rsidRPr="002F7AE8" w:rsidRDefault="002F7AE8" w:rsidP="00281E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hints array should have </w:t>
      </w:r>
      <w:r w:rsidRPr="002F7AE8">
        <w:rPr>
          <w:b/>
          <w:lang w:val="en-US"/>
        </w:rPr>
        <w:t>15 elements</w:t>
      </w:r>
      <w:r>
        <w:rPr>
          <w:lang w:val="en-US"/>
        </w:rPr>
        <w:t xml:space="preserve">, because we are going to create </w:t>
      </w:r>
      <w:r w:rsidRPr="002F7AE8">
        <w:rPr>
          <w:b/>
          <w:lang w:val="en-US"/>
        </w:rPr>
        <w:t>15 hints</w:t>
      </w:r>
    </w:p>
    <w:p w14:paraId="1C0FDB33" w14:textId="16C7CE06" w:rsidR="002F7AE8" w:rsidRDefault="002F7AE8" w:rsidP="002F7AE8">
      <w:pPr>
        <w:pStyle w:val="Heading2"/>
      </w:pPr>
      <w:r>
        <w:t>Random and shuffling</w:t>
      </w:r>
    </w:p>
    <w:p w14:paraId="0A3767DE" w14:textId="452DF702" w:rsidR="002F7AE8" w:rsidRDefault="002F7AE8" w:rsidP="002F7AE8">
      <w:pPr>
        <w:rPr>
          <w:lang w:val="en-US"/>
        </w:rPr>
      </w:pPr>
      <w:r>
        <w:rPr>
          <w:lang w:val="en-US"/>
        </w:rPr>
        <w:t>Now to shuffle the info, we need a random generator, so we create it</w:t>
      </w:r>
    </w:p>
    <w:p w14:paraId="318EC681" w14:textId="6510782D" w:rsidR="002F7AE8" w:rsidRDefault="002F7AE8" w:rsidP="002F7A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0BFE15D" wp14:editId="6FBDF297">
            <wp:extent cx="3219450" cy="1219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F30C9" w14:textId="66BCC384" w:rsidR="002F7AE8" w:rsidRDefault="002F7AE8" w:rsidP="002F7AE8">
      <w:pPr>
        <w:rPr>
          <w:lang w:val="en-US"/>
        </w:rPr>
      </w:pPr>
      <w:r>
        <w:rPr>
          <w:lang w:val="en-US"/>
        </w:rPr>
        <w:t>Now we need a method that shuffles each array of info, so we have new riddle every time we start the program</w:t>
      </w:r>
    </w:p>
    <w:p w14:paraId="72A58022" w14:textId="10723B83" w:rsidR="002F7AE8" w:rsidRDefault="002F7AE8" w:rsidP="002F7A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21AC2E0" wp14:editId="217B7D5D">
            <wp:extent cx="3152775" cy="13716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1DAC6" w14:textId="7C91ADC7" w:rsidR="002F7AE8" w:rsidRPr="002F7AE8" w:rsidRDefault="002F7AE8" w:rsidP="00281E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create the method and pass it the random generator we created</w:t>
      </w:r>
    </w:p>
    <w:p w14:paraId="23B22FCB" w14:textId="7F4ECAEE" w:rsidR="002F7AE8" w:rsidRDefault="002F7AE8" w:rsidP="002F7AE8">
      <w:pPr>
        <w:rPr>
          <w:lang w:val="en-US"/>
        </w:rPr>
      </w:pPr>
    </w:p>
    <w:p w14:paraId="0CCC1AE7" w14:textId="0D30CEF0" w:rsidR="002F7AE8" w:rsidRDefault="002F7AE8" w:rsidP="002F7AE8">
      <w:pPr>
        <w:rPr>
          <w:lang w:val="en-US"/>
        </w:rPr>
      </w:pPr>
    </w:p>
    <w:p w14:paraId="247F7773" w14:textId="49163B56" w:rsidR="002F7AE8" w:rsidRDefault="002F7AE8" w:rsidP="002F7AE8">
      <w:pPr>
        <w:rPr>
          <w:lang w:val="en-US"/>
        </w:rPr>
      </w:pPr>
    </w:p>
    <w:p w14:paraId="74EF33CC" w14:textId="368041DE" w:rsidR="002F7AE8" w:rsidRPr="002F7AE8" w:rsidRDefault="002F7AE8" w:rsidP="002F7A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309D186" wp14:editId="4CFEBC57">
            <wp:extent cx="5852160" cy="4297680"/>
            <wp:effectExtent l="19050" t="19050" r="1524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29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BB3BA" w14:textId="11FB7132" w:rsidR="006D34D9" w:rsidRDefault="002F7AE8" w:rsidP="00281E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make a </w:t>
      </w:r>
      <w:r w:rsidRPr="00B75323">
        <w:rPr>
          <w:b/>
          <w:lang w:val="en-US"/>
        </w:rPr>
        <w:t>for</w:t>
      </w:r>
      <w:r w:rsidR="00B75323" w:rsidRPr="00B75323">
        <w:rPr>
          <w:b/>
          <w:lang w:val="en-US"/>
        </w:rPr>
        <w:t>-</w:t>
      </w:r>
      <w:r w:rsidRPr="00B75323">
        <w:rPr>
          <w:b/>
          <w:lang w:val="en-US"/>
        </w:rPr>
        <w:t>loop</w:t>
      </w:r>
      <w:r>
        <w:rPr>
          <w:lang w:val="en-US"/>
        </w:rPr>
        <w:t>. It does not matter how many times we loop</w:t>
      </w:r>
    </w:p>
    <w:p w14:paraId="526FDE69" w14:textId="2564AC6F" w:rsidR="002F7AE8" w:rsidRDefault="002F7AE8" w:rsidP="00281E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take </w:t>
      </w:r>
      <w:r w:rsidRPr="00B75323">
        <w:rPr>
          <w:b/>
          <w:lang w:val="en-US"/>
        </w:rPr>
        <w:t>2 random ind</w:t>
      </w:r>
      <w:r w:rsidR="00B75323" w:rsidRPr="00B75323">
        <w:rPr>
          <w:b/>
          <w:lang w:val="en-US"/>
        </w:rPr>
        <w:t>ices</w:t>
      </w:r>
      <w:r w:rsidRPr="00B75323">
        <w:rPr>
          <w:b/>
          <w:lang w:val="en-US"/>
        </w:rPr>
        <w:t xml:space="preserve"> of each array</w:t>
      </w:r>
      <w:r>
        <w:rPr>
          <w:lang w:val="en-US"/>
        </w:rPr>
        <w:t xml:space="preserve"> of info and create a </w:t>
      </w:r>
      <w:r w:rsidRPr="00B75323">
        <w:rPr>
          <w:b/>
          <w:lang w:val="en-US"/>
        </w:rPr>
        <w:t>Swap method</w:t>
      </w:r>
      <w:r>
        <w:rPr>
          <w:lang w:val="en-US"/>
        </w:rPr>
        <w:t xml:space="preserve"> that is going to swap the data at the given </w:t>
      </w:r>
      <w:r w:rsidRPr="00B75323">
        <w:rPr>
          <w:b/>
          <w:lang w:val="en-US"/>
        </w:rPr>
        <w:t>indices</w:t>
      </w:r>
      <w:r w:rsidR="00B75323" w:rsidRPr="00B75323">
        <w:rPr>
          <w:b/>
          <w:lang w:val="en-US"/>
        </w:rPr>
        <w:t xml:space="preserve"> </w:t>
      </w:r>
      <w:r w:rsidR="00B75323">
        <w:rPr>
          <w:lang w:val="en-US"/>
        </w:rPr>
        <w:t xml:space="preserve">from the given </w:t>
      </w:r>
      <w:r w:rsidR="00B75323" w:rsidRPr="00B75323">
        <w:rPr>
          <w:b/>
          <w:lang w:val="en-US"/>
        </w:rPr>
        <w:t>array of data</w:t>
      </w:r>
      <w:r>
        <w:rPr>
          <w:lang w:val="en-US"/>
        </w:rPr>
        <w:t>. (we are going to implement it in a bit)</w:t>
      </w:r>
    </w:p>
    <w:p w14:paraId="5ECF9F02" w14:textId="2B9A9414" w:rsidR="002F7AE8" w:rsidRDefault="002F7AE8" w:rsidP="00281E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do that for each array of info we have </w:t>
      </w:r>
    </w:p>
    <w:p w14:paraId="642F9ADB" w14:textId="30A80989" w:rsidR="00B75323" w:rsidRDefault="00B75323" w:rsidP="00B75323">
      <w:pPr>
        <w:pStyle w:val="Heading2"/>
      </w:pPr>
      <w:r>
        <w:t>The Swap method</w:t>
      </w:r>
    </w:p>
    <w:p w14:paraId="06A32901" w14:textId="36B3FC67" w:rsidR="00B75323" w:rsidRPr="00B75323" w:rsidRDefault="00B75323" w:rsidP="00B75323">
      <w:pPr>
        <w:rPr>
          <w:lang w:val="en-US"/>
        </w:rPr>
      </w:pPr>
      <w:r>
        <w:rPr>
          <w:lang w:val="en-US"/>
        </w:rPr>
        <w:t xml:space="preserve">What that method will do is, it is going to receive </w:t>
      </w:r>
      <w:r w:rsidRPr="00B75323">
        <w:rPr>
          <w:b/>
          <w:lang w:val="en-US"/>
        </w:rPr>
        <w:t>2 indices</w:t>
      </w:r>
      <w:r>
        <w:rPr>
          <w:b/>
          <w:lang w:val="en-US"/>
        </w:rPr>
        <w:t>, a category</w:t>
      </w:r>
      <w:r w:rsidRPr="00B75323">
        <w:rPr>
          <w:b/>
          <w:lang w:val="en-US"/>
        </w:rPr>
        <w:t xml:space="preserve"> and it is going to swap them</w:t>
      </w:r>
      <w:r>
        <w:rPr>
          <w:lang w:val="en-US"/>
        </w:rPr>
        <w:t>. We use a simple swapping algorithm for that:</w:t>
      </w:r>
    </w:p>
    <w:p w14:paraId="50C82CAE" w14:textId="17196144" w:rsidR="006D34D9" w:rsidRDefault="00B75323" w:rsidP="006D34D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D4E81D9" wp14:editId="3B390FA1">
            <wp:extent cx="5943600" cy="1362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53602" w14:textId="09205877" w:rsidR="00B75323" w:rsidRDefault="00B75323" w:rsidP="00281E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We </w:t>
      </w:r>
      <w:r w:rsidRPr="00B75323">
        <w:rPr>
          <w:b/>
          <w:lang w:val="en-US"/>
        </w:rPr>
        <w:t>store the value of the first index</w:t>
      </w:r>
      <w:r>
        <w:rPr>
          <w:lang w:val="en-US"/>
        </w:rPr>
        <w:t xml:space="preserve"> from the given array of data</w:t>
      </w:r>
    </w:p>
    <w:p w14:paraId="38EE8341" w14:textId="339500BF" w:rsidR="00B75323" w:rsidRDefault="00B75323" w:rsidP="00281E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</w:t>
      </w:r>
      <w:r w:rsidRPr="00B75323">
        <w:rPr>
          <w:b/>
          <w:lang w:val="en-US"/>
        </w:rPr>
        <w:t>set the first value to the second</w:t>
      </w:r>
      <w:r>
        <w:rPr>
          <w:b/>
          <w:lang w:val="en-US"/>
        </w:rPr>
        <w:t xml:space="preserve"> value</w:t>
      </w:r>
    </w:p>
    <w:p w14:paraId="4442FC40" w14:textId="764A71A8" w:rsidR="00B75323" w:rsidRPr="00B75323" w:rsidRDefault="00B75323" w:rsidP="00281E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</w:t>
      </w:r>
      <w:r w:rsidRPr="00B75323">
        <w:rPr>
          <w:b/>
          <w:lang w:val="en-US"/>
        </w:rPr>
        <w:t>set the second value to the stored value</w:t>
      </w:r>
    </w:p>
    <w:p w14:paraId="20F724CE" w14:textId="6CA8766F" w:rsidR="00B75323" w:rsidRDefault="00B75323" w:rsidP="00B75323">
      <w:pPr>
        <w:pStyle w:val="Heading2"/>
      </w:pPr>
      <w:r>
        <w:t>Generating the Hints</w:t>
      </w:r>
    </w:p>
    <w:p w14:paraId="15D4755D" w14:textId="3EB9E792" w:rsidR="00B75323" w:rsidRDefault="00B75323" w:rsidP="00B75323">
      <w:pPr>
        <w:rPr>
          <w:lang w:val="en-US"/>
        </w:rPr>
      </w:pPr>
      <w:r>
        <w:rPr>
          <w:lang w:val="en-US"/>
        </w:rPr>
        <w:t xml:space="preserve">The next step after we shuffled all the data is, to </w:t>
      </w:r>
      <w:r w:rsidRPr="008D683D">
        <w:rPr>
          <w:b/>
          <w:lang w:val="en-US"/>
        </w:rPr>
        <w:t>generate the hints</w:t>
      </w:r>
      <w:r>
        <w:rPr>
          <w:lang w:val="en-US"/>
        </w:rPr>
        <w:t xml:space="preserve">. We follow the </w:t>
      </w:r>
      <w:r w:rsidRPr="008D683D">
        <w:rPr>
          <w:b/>
          <w:lang w:val="en-US"/>
        </w:rPr>
        <w:t>original hints</w:t>
      </w:r>
      <w:r>
        <w:rPr>
          <w:lang w:val="en-US"/>
        </w:rPr>
        <w:t xml:space="preserve"> of the riddle. If you open the </w:t>
      </w:r>
      <w:hyperlink r:id="rId12" w:history="1">
        <w:r w:rsidRPr="008D683D">
          <w:rPr>
            <w:rStyle w:val="Hyperlink"/>
            <w:lang w:val="en-US"/>
          </w:rPr>
          <w:t>solution</w:t>
        </w:r>
      </w:hyperlink>
      <w:r w:rsidR="008D683D">
        <w:rPr>
          <w:lang w:val="en-US"/>
        </w:rPr>
        <w:t xml:space="preserve"> (</w:t>
      </w:r>
      <w:r w:rsidR="008D683D" w:rsidRPr="008D683D">
        <w:rPr>
          <w:b/>
          <w:lang w:val="en-US"/>
        </w:rPr>
        <w:t>scroll to the bottom</w:t>
      </w:r>
      <w:r w:rsidR="008D683D">
        <w:rPr>
          <w:lang w:val="en-US"/>
        </w:rPr>
        <w:t xml:space="preserve"> to see the solution table)</w:t>
      </w:r>
      <w:r>
        <w:rPr>
          <w:lang w:val="en-US"/>
        </w:rPr>
        <w:t xml:space="preserve"> and </w:t>
      </w:r>
      <w:r w:rsidRPr="008D683D">
        <w:rPr>
          <w:b/>
          <w:lang w:val="en-US"/>
        </w:rPr>
        <w:t>check for the first hint</w:t>
      </w:r>
      <w:r>
        <w:rPr>
          <w:lang w:val="en-US"/>
        </w:rPr>
        <w:t xml:space="preserve">, you will see that it reveals the user the </w:t>
      </w:r>
      <w:r w:rsidRPr="008D683D">
        <w:rPr>
          <w:b/>
          <w:lang w:val="en-US"/>
        </w:rPr>
        <w:t>nationality of the person living in the 3</w:t>
      </w:r>
      <w:r w:rsidRPr="008D683D">
        <w:rPr>
          <w:b/>
          <w:vertAlign w:val="superscript"/>
          <w:lang w:val="en-US"/>
        </w:rPr>
        <w:t>rd</w:t>
      </w:r>
      <w:r w:rsidRPr="008D683D">
        <w:rPr>
          <w:b/>
          <w:lang w:val="en-US"/>
        </w:rPr>
        <w:t xml:space="preserve"> house</w:t>
      </w:r>
      <w:r>
        <w:rPr>
          <w:lang w:val="en-US"/>
        </w:rPr>
        <w:t xml:space="preserve"> and the </w:t>
      </w:r>
      <w:r w:rsidRPr="008D683D">
        <w:rPr>
          <w:b/>
          <w:lang w:val="en-US"/>
        </w:rPr>
        <w:t>color of that house</w:t>
      </w:r>
      <w:r>
        <w:rPr>
          <w:lang w:val="en-US"/>
        </w:rPr>
        <w:t xml:space="preserve">. (in our case we </w:t>
      </w:r>
      <w:r w:rsidRPr="008D683D">
        <w:rPr>
          <w:b/>
          <w:lang w:val="en-US"/>
        </w:rPr>
        <w:t>start counting from 0</w:t>
      </w:r>
      <w:r>
        <w:rPr>
          <w:lang w:val="en-US"/>
        </w:rPr>
        <w:t xml:space="preserve"> because we use </w:t>
      </w:r>
      <w:r w:rsidRPr="008D683D">
        <w:rPr>
          <w:b/>
          <w:lang w:val="en-US"/>
        </w:rPr>
        <w:t>arrays</w:t>
      </w:r>
      <w:r>
        <w:rPr>
          <w:lang w:val="en-US"/>
        </w:rPr>
        <w:t xml:space="preserve">, so for us it is the </w:t>
      </w:r>
      <w:r w:rsidRPr="008D683D">
        <w:rPr>
          <w:b/>
          <w:lang w:val="en-US"/>
        </w:rPr>
        <w:t>second index</w:t>
      </w:r>
      <w:r>
        <w:rPr>
          <w:lang w:val="en-US"/>
        </w:rPr>
        <w:t xml:space="preserve">) We do that for all the </w:t>
      </w:r>
      <w:r w:rsidRPr="008D683D">
        <w:rPr>
          <w:b/>
          <w:lang w:val="en-US"/>
        </w:rPr>
        <w:t>15 hints</w:t>
      </w:r>
      <w:r>
        <w:rPr>
          <w:lang w:val="en-US"/>
        </w:rPr>
        <w:t>.</w:t>
      </w:r>
    </w:p>
    <w:p w14:paraId="55B2D64F" w14:textId="486C6801" w:rsidR="00B75323" w:rsidRDefault="00B75323" w:rsidP="00B75323">
      <w:pPr>
        <w:rPr>
          <w:lang w:val="en-US"/>
        </w:rPr>
      </w:pPr>
      <w:r>
        <w:rPr>
          <w:lang w:val="en-US"/>
        </w:rPr>
        <w:t xml:space="preserve">First let us call a method </w:t>
      </w:r>
      <w:proofErr w:type="spellStart"/>
      <w:r w:rsidRPr="008D683D">
        <w:rPr>
          <w:b/>
          <w:lang w:val="en-US"/>
        </w:rPr>
        <w:t>GenerateHints</w:t>
      </w:r>
      <w:proofErr w:type="spellEnd"/>
      <w:r w:rsidRPr="008D683D">
        <w:rPr>
          <w:b/>
          <w:lang w:val="en-US"/>
        </w:rPr>
        <w:t xml:space="preserve"> in our main method</w:t>
      </w:r>
    </w:p>
    <w:p w14:paraId="01DEC296" w14:textId="0791A357" w:rsidR="00B75323" w:rsidRDefault="00B75323" w:rsidP="00B7532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2EBE6CC" wp14:editId="3CDD0EE8">
            <wp:extent cx="3228975" cy="16478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3F7E6" w14:textId="09785A04" w:rsidR="00B75323" w:rsidRDefault="00B75323" w:rsidP="00B75323">
      <w:pPr>
        <w:rPr>
          <w:lang w:val="en-US"/>
        </w:rPr>
      </w:pPr>
      <w:r>
        <w:rPr>
          <w:lang w:val="en-US"/>
        </w:rPr>
        <w:t xml:space="preserve">Now let us </w:t>
      </w:r>
      <w:r w:rsidRPr="008D683D">
        <w:rPr>
          <w:b/>
          <w:lang w:val="en-US"/>
        </w:rPr>
        <w:t>create it</w:t>
      </w:r>
      <w:r>
        <w:rPr>
          <w:lang w:val="en-US"/>
        </w:rPr>
        <w:t xml:space="preserve"> following the original riddle</w:t>
      </w:r>
    </w:p>
    <w:p w14:paraId="69220598" w14:textId="224D3D2D" w:rsidR="00B75323" w:rsidRDefault="00B75323" w:rsidP="00B7532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31E56B6" wp14:editId="3457AB23">
            <wp:extent cx="5943600" cy="17430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AA90" w14:textId="7CF5B024" w:rsidR="00B75323" w:rsidRDefault="00B75323" w:rsidP="00281E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what kind of info we give the user using the hints of the riddle and the solution</w:t>
      </w:r>
    </w:p>
    <w:p w14:paraId="787348B0" w14:textId="1CF2C4A6" w:rsidR="008D683D" w:rsidRDefault="008D683D" w:rsidP="008D683D">
      <w:pPr>
        <w:pStyle w:val="Heading2"/>
      </w:pPr>
      <w:r>
        <w:t>Printing the info for the user</w:t>
      </w:r>
    </w:p>
    <w:p w14:paraId="286ED21F" w14:textId="76D241F4" w:rsidR="008D683D" w:rsidRDefault="008D683D" w:rsidP="008D683D">
      <w:pPr>
        <w:rPr>
          <w:lang w:val="en-US"/>
        </w:rPr>
      </w:pPr>
      <w:r>
        <w:rPr>
          <w:lang w:val="en-US"/>
        </w:rPr>
        <w:t>We are almost done. Now we have to provide the user with the intro and the hints of the riddle. Use the link to write on the console the intro:</w:t>
      </w:r>
    </w:p>
    <w:p w14:paraId="7B39297E" w14:textId="5AF9D0B7" w:rsidR="008D683D" w:rsidRDefault="008D683D" w:rsidP="008D683D">
      <w:pPr>
        <w:rPr>
          <w:lang w:val="en-US"/>
        </w:rPr>
      </w:pPr>
    </w:p>
    <w:p w14:paraId="3CC8E5C1" w14:textId="35C12797" w:rsidR="008D683D" w:rsidRDefault="008D683D" w:rsidP="008D683D">
      <w:pPr>
        <w:rPr>
          <w:lang w:val="en-US"/>
        </w:rPr>
      </w:pPr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8998E" wp14:editId="1CEE180D">
                <wp:simplePos x="0" y="0"/>
                <wp:positionH relativeFrom="column">
                  <wp:posOffset>2771775</wp:posOffset>
                </wp:positionH>
                <wp:positionV relativeFrom="paragraph">
                  <wp:posOffset>1800225</wp:posOffset>
                </wp:positionV>
                <wp:extent cx="323850" cy="466725"/>
                <wp:effectExtent l="19050" t="0" r="38100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4E95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18.25pt;margin-top:141.75pt;width:2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" adj="14106" fillcolor="black [3213]" strokecolor="black [3213]" strokeweight="1pt"/>
            </w:pict>
          </mc:Fallback>
        </mc:AlternateContent>
      </w:r>
      <w:r>
        <w:rPr>
          <w:noProof/>
          <w:lang w:eastAsia="bg-BG"/>
        </w:rPr>
        <w:drawing>
          <wp:inline distT="0" distB="0" distL="0" distR="0" wp14:anchorId="73634EAD" wp14:editId="02F0517A">
            <wp:extent cx="5934075" cy="16097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58547" w14:textId="751D7234" w:rsidR="008D683D" w:rsidRDefault="008D683D" w:rsidP="008D683D">
      <w:pPr>
        <w:rPr>
          <w:lang w:val="en-US"/>
        </w:rPr>
      </w:pPr>
    </w:p>
    <w:p w14:paraId="05B319AC" w14:textId="42EC9ACD" w:rsidR="008D683D" w:rsidRDefault="008D683D" w:rsidP="008D683D">
      <w:pPr>
        <w:rPr>
          <w:lang w:val="en-US"/>
        </w:rPr>
      </w:pPr>
    </w:p>
    <w:p w14:paraId="09FB709C" w14:textId="7B7CD9A7" w:rsidR="008D683D" w:rsidRDefault="008D683D" w:rsidP="008D68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A232961" wp14:editId="4E7BB934">
            <wp:extent cx="5943600" cy="23241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6CCBB" w14:textId="7ACFD472" w:rsidR="008D683D" w:rsidRDefault="008D683D" w:rsidP="008D683D">
      <w:pPr>
        <w:rPr>
          <w:lang w:val="en-US"/>
        </w:rPr>
      </w:pPr>
      <w:r>
        <w:rPr>
          <w:lang w:val="en-US"/>
        </w:rPr>
        <w:t xml:space="preserve">For the question we see the riddle and the solution (the </w:t>
      </w:r>
      <w:r w:rsidRPr="008D683D">
        <w:rPr>
          <w:b/>
          <w:lang w:val="en-US"/>
        </w:rPr>
        <w:t>fish is the 3</w:t>
      </w:r>
      <w:r w:rsidRPr="008D683D">
        <w:rPr>
          <w:b/>
          <w:vertAlign w:val="superscript"/>
          <w:lang w:val="en-US"/>
        </w:rPr>
        <w:t>rd</w:t>
      </w:r>
      <w:r w:rsidRPr="008D683D">
        <w:rPr>
          <w:b/>
          <w:lang w:val="en-US"/>
        </w:rPr>
        <w:t xml:space="preserve"> index of our pets array</w:t>
      </w:r>
      <w:r>
        <w:rPr>
          <w:lang w:val="en-US"/>
        </w:rPr>
        <w:t>)</w:t>
      </w:r>
    </w:p>
    <w:p w14:paraId="121612CD" w14:textId="72B84D41" w:rsidR="008D683D" w:rsidRDefault="008D683D" w:rsidP="008D68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113BF4D" wp14:editId="1FBEB87D">
            <wp:extent cx="5943600" cy="2571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89925" w14:textId="5BC3E9CF" w:rsidR="008D683D" w:rsidRDefault="008D683D" w:rsidP="008D683D">
      <w:pPr>
        <w:rPr>
          <w:lang w:val="en-US"/>
        </w:rPr>
      </w:pPr>
      <w:r>
        <w:rPr>
          <w:lang w:val="en-US"/>
        </w:rPr>
        <w:t>Now we have to loop through the hints and print them:</w:t>
      </w:r>
    </w:p>
    <w:p w14:paraId="05ED8ADC" w14:textId="540EA9F6" w:rsidR="008D683D" w:rsidRDefault="008D683D" w:rsidP="008D68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860456" wp14:editId="68E92A75">
            <wp:extent cx="5943600" cy="13525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B2BF1" w14:textId="3160549C" w:rsidR="008D683D" w:rsidRDefault="008D683D" w:rsidP="008D683D">
      <w:pPr>
        <w:rPr>
          <w:lang w:val="en-US"/>
        </w:rPr>
      </w:pPr>
    </w:p>
    <w:p w14:paraId="579AA02A" w14:textId="61FF4DA3" w:rsidR="008D683D" w:rsidRDefault="008D683D" w:rsidP="008D683D">
      <w:pPr>
        <w:rPr>
          <w:lang w:val="en-US"/>
        </w:rPr>
      </w:pPr>
    </w:p>
    <w:p w14:paraId="1A525303" w14:textId="521DE029" w:rsidR="008D683D" w:rsidRDefault="008D683D" w:rsidP="008D683D">
      <w:pPr>
        <w:rPr>
          <w:lang w:val="en-US"/>
        </w:rPr>
      </w:pPr>
      <w:r>
        <w:rPr>
          <w:lang w:val="en-US"/>
        </w:rPr>
        <w:lastRenderedPageBreak/>
        <w:t>Now we have to check if the user wants to see the solution. We write the following code:</w:t>
      </w:r>
    </w:p>
    <w:p w14:paraId="5F2D6387" w14:textId="3802D3B7" w:rsidR="008D683D" w:rsidRDefault="00281E86" w:rsidP="008D68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0091D18" wp14:editId="6E1AAB9C">
            <wp:extent cx="5943600" cy="17430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1CACE" w14:textId="4DE54AE4" w:rsidR="008D683D" w:rsidRDefault="008D683D" w:rsidP="00281E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wait for the user to type something (it is possible for him to write everything).</w:t>
      </w:r>
    </w:p>
    <w:p w14:paraId="7076FE6B" w14:textId="2736FDFB" w:rsidR="008D683D" w:rsidRDefault="00281E86" w:rsidP="00281E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Until we receive a string that says "solution", we say the user that the command is invalid and read the string again</w:t>
      </w:r>
    </w:p>
    <w:p w14:paraId="03BA5D67" w14:textId="5B0CD5FE" w:rsidR="00281E86" w:rsidRDefault="00281E86" w:rsidP="00281E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string is correct we proceed</w:t>
      </w:r>
    </w:p>
    <w:p w14:paraId="167A5801" w14:textId="49AE7857" w:rsidR="00281E86" w:rsidRDefault="00281E86" w:rsidP="00281E86">
      <w:pPr>
        <w:pStyle w:val="Heading2"/>
      </w:pPr>
      <w:r>
        <w:t>Printing the solution</w:t>
      </w:r>
    </w:p>
    <w:p w14:paraId="454B8A48" w14:textId="2900C675" w:rsidR="00281E86" w:rsidRDefault="00281E86" w:rsidP="00281E86">
      <w:pPr>
        <w:rPr>
          <w:lang w:val="en-US"/>
        </w:rPr>
      </w:pPr>
      <w:r>
        <w:rPr>
          <w:lang w:val="en-US"/>
        </w:rPr>
        <w:t xml:space="preserve">If the user asks for the solution we want to print it. So, we create a method called </w:t>
      </w:r>
      <w:proofErr w:type="spellStart"/>
      <w:r>
        <w:rPr>
          <w:lang w:val="en-US"/>
        </w:rPr>
        <w:t>PrintSolution</w:t>
      </w:r>
      <w:proofErr w:type="spellEnd"/>
      <w:r>
        <w:rPr>
          <w:lang w:val="en-US"/>
        </w:rPr>
        <w:t xml:space="preserve"> and call it in the Main method after the while loop</w:t>
      </w:r>
    </w:p>
    <w:p w14:paraId="62B04612" w14:textId="1DCA4E06" w:rsidR="00281E86" w:rsidRDefault="00281E86" w:rsidP="00281E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F041174" wp14:editId="555B4206">
            <wp:extent cx="5181600" cy="15335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FF5A6" w14:textId="44C42752" w:rsidR="00281E86" w:rsidRDefault="00281E86" w:rsidP="00281E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39A079D" wp14:editId="14F637B7">
            <wp:extent cx="5943600" cy="13239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54557" w14:textId="0434016D" w:rsidR="00281E86" w:rsidRDefault="00281E86" w:rsidP="00281E8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 xml:space="preserve">The method will just loop </w:t>
      </w:r>
      <w:r w:rsidRPr="00281E86">
        <w:rPr>
          <w:b/>
          <w:lang w:val="en-US"/>
        </w:rPr>
        <w:t>5 times</w:t>
      </w:r>
      <w:r>
        <w:rPr>
          <w:lang w:val="en-US"/>
        </w:rPr>
        <w:t xml:space="preserve"> to print the info about each person with his </w:t>
      </w:r>
      <w:r w:rsidRPr="00281E86">
        <w:rPr>
          <w:b/>
          <w:lang w:val="en-US"/>
        </w:rPr>
        <w:t>house, drink, nationality, pet and cigarettes</w:t>
      </w:r>
    </w:p>
    <w:p w14:paraId="3DC9297E" w14:textId="4B679CD6" w:rsidR="00281E86" w:rsidRPr="00281E86" w:rsidRDefault="00281E86" w:rsidP="00281E86">
      <w:pPr>
        <w:rPr>
          <w:lang w:val="en-US"/>
        </w:rPr>
      </w:pPr>
      <w:r w:rsidRPr="00281E86">
        <w:rPr>
          <w:b/>
          <w:i/>
          <w:u w:val="single"/>
          <w:lang w:val="en-US"/>
        </w:rPr>
        <w:t xml:space="preserve">Ready! Now you can try running the program and solving the riddle! </w:t>
      </w:r>
      <w:r w:rsidRPr="00281E86">
        <w:rPr>
          <w:rFonts w:ascii="Segoe UI Emoji" w:eastAsia="Segoe UI Emoji" w:hAnsi="Segoe UI Emoji" w:cs="Segoe UI Emoji"/>
          <w:lang w:val="en-US"/>
        </w:rPr>
        <w:t>😊</w:t>
      </w:r>
    </w:p>
    <w:sectPr w:rsidR="00281E86" w:rsidRPr="0028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2053"/>
    <w:multiLevelType w:val="hybridMultilevel"/>
    <w:tmpl w:val="80D60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1E71"/>
    <w:multiLevelType w:val="hybridMultilevel"/>
    <w:tmpl w:val="3822C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3C234A88"/>
    <w:multiLevelType w:val="hybridMultilevel"/>
    <w:tmpl w:val="35E4C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59904375"/>
    <w:multiLevelType w:val="hybridMultilevel"/>
    <w:tmpl w:val="29449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D565A"/>
    <w:multiLevelType w:val="hybridMultilevel"/>
    <w:tmpl w:val="2AA083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B152F"/>
    <w:multiLevelType w:val="hybridMultilevel"/>
    <w:tmpl w:val="D52A2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15"/>
    <w:rsid w:val="00027EC7"/>
    <w:rsid w:val="000A7214"/>
    <w:rsid w:val="00121CF2"/>
    <w:rsid w:val="00134D3D"/>
    <w:rsid w:val="00146C0B"/>
    <w:rsid w:val="00257D9B"/>
    <w:rsid w:val="00281E86"/>
    <w:rsid w:val="002D4AC1"/>
    <w:rsid w:val="002F7AE8"/>
    <w:rsid w:val="00316126"/>
    <w:rsid w:val="00343A08"/>
    <w:rsid w:val="00353814"/>
    <w:rsid w:val="003564A8"/>
    <w:rsid w:val="003A733A"/>
    <w:rsid w:val="003C0019"/>
    <w:rsid w:val="00417EBE"/>
    <w:rsid w:val="00463732"/>
    <w:rsid w:val="00517E1C"/>
    <w:rsid w:val="005273BC"/>
    <w:rsid w:val="005A5A8B"/>
    <w:rsid w:val="00611AD3"/>
    <w:rsid w:val="006D34D9"/>
    <w:rsid w:val="006E6915"/>
    <w:rsid w:val="0070017B"/>
    <w:rsid w:val="007325CD"/>
    <w:rsid w:val="007576B4"/>
    <w:rsid w:val="007B6F41"/>
    <w:rsid w:val="007D4014"/>
    <w:rsid w:val="00812E84"/>
    <w:rsid w:val="0085277C"/>
    <w:rsid w:val="008D683D"/>
    <w:rsid w:val="009033D2"/>
    <w:rsid w:val="00974D60"/>
    <w:rsid w:val="009B09B6"/>
    <w:rsid w:val="00AD2773"/>
    <w:rsid w:val="00B04F5F"/>
    <w:rsid w:val="00B45B81"/>
    <w:rsid w:val="00B57BE8"/>
    <w:rsid w:val="00B75323"/>
    <w:rsid w:val="00BC2815"/>
    <w:rsid w:val="00BF56CF"/>
    <w:rsid w:val="00C00BBE"/>
    <w:rsid w:val="00C01580"/>
    <w:rsid w:val="00C51504"/>
    <w:rsid w:val="00CA2B03"/>
    <w:rsid w:val="00CD07BF"/>
    <w:rsid w:val="00D459A1"/>
    <w:rsid w:val="00DA2D79"/>
    <w:rsid w:val="00E954F3"/>
    <w:rsid w:val="00EA2FED"/>
    <w:rsid w:val="00ED3366"/>
    <w:rsid w:val="00EE5CD4"/>
    <w:rsid w:val="00F66DE5"/>
    <w:rsid w:val="00F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  <w15:chartTrackingRefBased/>
  <w15:docId w15:val="{9B6CA2B6-8E7E-4F51-97B7-BC7392F7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4D9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4D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34D9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4D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34D9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character" w:customStyle="1" w:styleId="Heading2Char">
    <w:name w:val="Heading 2 Char"/>
    <w:link w:val="Heading2"/>
    <w:uiPriority w:val="9"/>
    <w:rsid w:val="006D34D9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6D34D9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6D34D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D34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D34D9"/>
    <w:pPr>
      <w:ind w:left="720"/>
      <w:contextualSpacing/>
    </w:pPr>
  </w:style>
  <w:style w:type="character" w:styleId="Hyperlink">
    <w:name w:val="Hyperlink"/>
    <w:uiPriority w:val="99"/>
    <w:unhideWhenUsed/>
    <w:rsid w:val="006D34D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D34D9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D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D34D9"/>
    <w:rPr>
      <w:rFonts w:ascii="Calibri" w:eastAsia="Calibri" w:hAnsi="Calibri" w:cs="Times New Roman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6D34D9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6D34D9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6D34D9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6D34D9"/>
  </w:style>
  <w:style w:type="character" w:customStyle="1" w:styleId="shorttext">
    <w:name w:val="short_text"/>
    <w:basedOn w:val="DefaultParagraphFont"/>
    <w:rsid w:val="006D34D9"/>
  </w:style>
  <w:style w:type="character" w:styleId="FollowedHyperlink">
    <w:name w:val="FollowedHyperlink"/>
    <w:uiPriority w:val="99"/>
    <w:semiHidden/>
    <w:unhideWhenUsed/>
    <w:rsid w:val="006D34D9"/>
    <w:rPr>
      <w:color w:val="954F72"/>
      <w:u w:val="single"/>
    </w:rPr>
  </w:style>
  <w:style w:type="paragraph" w:customStyle="1" w:styleId="Body">
    <w:name w:val="Body"/>
    <w:rsid w:val="006D34D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6D34D9"/>
    <w:pPr>
      <w:numPr>
        <w:numId w:val="1"/>
      </w:numPr>
    </w:pPr>
  </w:style>
  <w:style w:type="numbering" w:customStyle="1" w:styleId="List1">
    <w:name w:val="List 1"/>
    <w:basedOn w:val="NoList"/>
    <w:rsid w:val="006D34D9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6D34D9"/>
  </w:style>
  <w:style w:type="character" w:styleId="HTMLCode">
    <w:name w:val="HTML Code"/>
    <w:uiPriority w:val="99"/>
    <w:semiHidden/>
    <w:unhideWhenUsed/>
    <w:rsid w:val="006D34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34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6D34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34D9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6D34D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D34D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udel.edu/~os/riddle-solution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del.edu/~os/riddle.htm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419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Technology Fundamentals Course at SoftUni</dc:title>
  <dc:subject>Software Technologies</dc:subject>
  <dc:creator>miro LLL</dc:creator>
  <cp:keywords>Тechnology Fundamentals, Sofware University, SoftUni, programming, coding, software development, education, training, course</cp:keywords>
  <dc:description>Technology Fundamentals Course @ SoftUni - https://softuni.bg/courses/technology-fundamentals</dc:description>
  <cp:lastModifiedBy>Kiril Kirilov</cp:lastModifiedBy>
  <cp:revision>18</cp:revision>
  <dcterms:created xsi:type="dcterms:W3CDTF">2018-07-21T15:54:00Z</dcterms:created>
  <dcterms:modified xsi:type="dcterms:W3CDTF">2018-10-19T11:49:00Z</dcterms:modified>
  <cp:category>programming, education, software engineering, software development</cp:category>
</cp:coreProperties>
</file>